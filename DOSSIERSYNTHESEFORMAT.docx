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F05081" w14:textId="69CB41D8" w:rsidR="00D077E9" w:rsidRDefault="00813F33" w:rsidP="00D70D02">
      <w:r>
        <w:rPr>
          <w:noProof/>
          <w:lang w:val="en-US" w:eastAsia="zh-CN"/>
        </w:rPr>
        <w:drawing>
          <wp:anchor distT="0" distB="0" distL="114300" distR="114300" simplePos="0" relativeHeight="251658240" behindDoc="1" locked="0" layoutInCell="1" allowOverlap="1" wp14:anchorId="58641A05" wp14:editId="22EF3646">
            <wp:simplePos x="0" y="0"/>
            <wp:positionH relativeFrom="column">
              <wp:posOffset>2496185</wp:posOffset>
            </wp:positionH>
            <wp:positionV relativeFrom="margin">
              <wp:posOffset>-219075</wp:posOffset>
            </wp:positionV>
            <wp:extent cx="4456006" cy="6684010"/>
            <wp:effectExtent l="0" t="0" r="1905" b="254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56006" cy="668401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60288" behindDoc="1" locked="0" layoutInCell="1" allowOverlap="1" wp14:anchorId="5655F2E8" wp14:editId="35A9E318">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F6E47" id="Rectangle 3" o:spid="_x0000_s1026" alt="rectangle blanc pour le texte sur la couverture" style="position:absolute;margin-left:-15.95pt;margin-top:73.85pt;width:310.15pt;height:681.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ckPklHsCAABf&#10;BQAADgAAAAAAAAAAAAAAAAAuAgAAZHJzL2Uyb0RvYy54bWxQSwECLQAUAAYACAAAACEAqUTT0uAA&#10;AAAMAQAADwAAAAAAAAAAAAAAAADVBAAAZHJzL2Rvd25yZXYueG1sUEsFBgAAAAAEAAQA8wAAAOIF&#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574C5A34" w14:textId="77777777" w:rsidTr="00AB02A7">
        <w:trPr>
          <w:trHeight w:val="1894"/>
        </w:trPr>
        <w:tc>
          <w:tcPr>
            <w:tcW w:w="5580" w:type="dxa"/>
            <w:tcBorders>
              <w:top w:val="nil"/>
              <w:left w:val="nil"/>
              <w:bottom w:val="nil"/>
              <w:right w:val="nil"/>
            </w:tcBorders>
          </w:tcPr>
          <w:p w14:paraId="054D330E" w14:textId="77777777" w:rsidR="00D077E9" w:rsidRDefault="00D077E9" w:rsidP="00AB02A7">
            <w:r>
              <w:rPr>
                <w:noProof/>
                <w:lang w:val="en-US" w:eastAsia="zh-CN"/>
              </w:rPr>
              <mc:AlternateContent>
                <mc:Choice Requires="wps">
                  <w:drawing>
                    <wp:inline distT="0" distB="0" distL="0" distR="0" wp14:anchorId="270D03EA" wp14:editId="395BE107">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6FB20BD8" w14:textId="24DBEBE7" w:rsidR="00D077E9" w:rsidRPr="00D86945" w:rsidRDefault="004857F5" w:rsidP="00D077E9">
                                  <w:pPr>
                                    <w:pStyle w:val="Titre"/>
                                  </w:pPr>
                                  <w:r>
                                    <w:rPr>
                                      <w:lang w:bidi="fr-FR"/>
                                    </w:rPr>
                                    <w:t>DOSSIER DE SYNTHESE</w:t>
                                  </w:r>
                                </w:p>
                                <w:p w14:paraId="1C7D5B80" w14:textId="05236357" w:rsidR="00D077E9" w:rsidRPr="00D86945" w:rsidRDefault="00D077E9" w:rsidP="00D077E9">
                                  <w:pPr>
                                    <w:pStyle w:val="Titre"/>
                                    <w:spacing w:after="0"/>
                                  </w:pPr>
                                  <w:r w:rsidRPr="00D86945">
                                    <w:rPr>
                                      <w:lang w:bidi="fr-FR"/>
                                    </w:rPr>
                                    <w:t>20</w:t>
                                  </w:r>
                                  <w:r w:rsidR="004857F5">
                                    <w:rPr>
                                      <w:lang w:bidi="fr-FR"/>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70D03EA"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" filled="f" stroked="f" strokeweight=".5pt">
                      <v:textbox>
                        <w:txbxContent>
                          <w:p w14:paraId="6FB20BD8" w14:textId="24DBEBE7" w:rsidR="00D077E9" w:rsidRPr="00D86945" w:rsidRDefault="004857F5" w:rsidP="00D077E9">
                            <w:pPr>
                              <w:pStyle w:val="Titre"/>
                            </w:pPr>
                            <w:r>
                              <w:rPr>
                                <w:lang w:bidi="fr-FR"/>
                              </w:rPr>
                              <w:t>DOSSIER DE SYNTHESE</w:t>
                            </w:r>
                          </w:p>
                          <w:p w14:paraId="1C7D5B80" w14:textId="05236357" w:rsidR="00D077E9" w:rsidRPr="00D86945" w:rsidRDefault="00D077E9" w:rsidP="00D077E9">
                            <w:pPr>
                              <w:pStyle w:val="Titre"/>
                              <w:spacing w:after="0"/>
                            </w:pPr>
                            <w:r w:rsidRPr="00D86945">
                              <w:rPr>
                                <w:lang w:bidi="fr-FR"/>
                              </w:rPr>
                              <w:t>20</w:t>
                            </w:r>
                            <w:r w:rsidR="004857F5">
                              <w:rPr>
                                <w:lang w:bidi="fr-FR"/>
                              </w:rPr>
                              <w:t>24</w:t>
                            </w:r>
                          </w:p>
                        </w:txbxContent>
                      </v:textbox>
                      <w10:anchorlock/>
                    </v:shape>
                  </w:pict>
                </mc:Fallback>
              </mc:AlternateContent>
            </w:r>
          </w:p>
          <w:p w14:paraId="7DAC552B" w14:textId="77777777" w:rsidR="00D077E9" w:rsidRDefault="00D077E9" w:rsidP="00AB02A7">
            <w:r>
              <w:rPr>
                <w:noProof/>
                <w:lang w:val="en-US" w:eastAsia="zh-CN"/>
              </w:rPr>
              <mc:AlternateContent>
                <mc:Choice Requires="wps">
                  <w:drawing>
                    <wp:inline distT="0" distB="0" distL="0" distR="0" wp14:anchorId="14D4AC27" wp14:editId="3DDD0925">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B3817BF"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126D89B6" w14:textId="77777777" w:rsidTr="00270C80">
        <w:trPr>
          <w:trHeight w:val="7305"/>
        </w:trPr>
        <w:tc>
          <w:tcPr>
            <w:tcW w:w="5580" w:type="dxa"/>
            <w:tcBorders>
              <w:top w:val="nil"/>
              <w:left w:val="nil"/>
              <w:bottom w:val="nil"/>
              <w:right w:val="nil"/>
            </w:tcBorders>
          </w:tcPr>
          <w:p w14:paraId="272D5DA0" w14:textId="70077815" w:rsidR="00D077E9" w:rsidRDefault="004857F5" w:rsidP="00AB02A7">
            <w:pPr>
              <w:rPr>
                <w:noProof/>
              </w:rPr>
            </w:pPr>
            <w:r>
              <w:rPr>
                <w:noProof/>
                <w:lang w:val="en-US" w:eastAsia="zh-CN"/>
              </w:rPr>
              <w:drawing>
                <wp:inline distT="0" distB="0" distL="0" distR="0" wp14:anchorId="6996B13E" wp14:editId="090C74EF">
                  <wp:extent cx="3058886" cy="2998115"/>
                  <wp:effectExtent l="0" t="0" r="8255" b="0"/>
                  <wp:docPr id="1817270011" name="Image 6" descr="Une image contenant croquis, dessin, Dessin au trait,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70011" name="Image 6" descr="Une image contenant croquis, dessin, Dessin au trait, clipart&#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3071003" cy="3009991"/>
                          </a:xfrm>
                          <a:prstGeom prst="rect">
                            <a:avLst/>
                          </a:prstGeom>
                        </pic:spPr>
                      </pic:pic>
                    </a:graphicData>
                  </a:graphic>
                </wp:inline>
              </w:drawing>
            </w:r>
          </w:p>
        </w:tc>
      </w:tr>
      <w:tr w:rsidR="00D077E9" w14:paraId="10F4594C" w14:textId="77777777" w:rsidTr="00AB02A7">
        <w:trPr>
          <w:trHeight w:val="2438"/>
        </w:trPr>
        <w:tc>
          <w:tcPr>
            <w:tcW w:w="5580" w:type="dxa"/>
            <w:tcBorders>
              <w:top w:val="nil"/>
              <w:left w:val="nil"/>
              <w:bottom w:val="nil"/>
              <w:right w:val="nil"/>
            </w:tcBorders>
          </w:tcPr>
          <w:sdt>
            <w:sdtPr>
              <w:id w:val="1080870105"/>
              <w:placeholder>
                <w:docPart w:val="27ED75E638644B53B05543AA98B8BBA7"/>
              </w:placeholder>
              <w15:appearance w15:val="hidden"/>
            </w:sdtPr>
            <w:sdtContent>
              <w:p w14:paraId="0F48C2A4" w14:textId="24781EA2"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DB68A4">
                  <w:rPr>
                    <w:rStyle w:val="Sous-titreCar"/>
                    <w:b w:val="0"/>
                    <w:noProof/>
                    <w:lang w:bidi="fr-FR"/>
                  </w:rPr>
                  <w:t>12 juillet</w:t>
                </w:r>
                <w:r>
                  <w:rPr>
                    <w:rStyle w:val="Sous-titreCar"/>
                    <w:b w:val="0"/>
                    <w:lang w:bidi="fr-FR"/>
                  </w:rPr>
                  <w:fldChar w:fldCharType="end"/>
                </w:r>
              </w:p>
            </w:sdtContent>
          </w:sdt>
          <w:p w14:paraId="755FD7E7"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63B49406" wp14:editId="219FA43D">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E2F8B78"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78EAC04F" w14:textId="77777777" w:rsidR="00D077E9" w:rsidRDefault="00D077E9" w:rsidP="00AB02A7">
            <w:pPr>
              <w:rPr>
                <w:noProof/>
                <w:sz w:val="10"/>
                <w:szCs w:val="10"/>
              </w:rPr>
            </w:pPr>
          </w:p>
          <w:p w14:paraId="60E09F97" w14:textId="77777777" w:rsidR="00D077E9" w:rsidRDefault="00D077E9" w:rsidP="00AB02A7">
            <w:pPr>
              <w:rPr>
                <w:noProof/>
                <w:sz w:val="10"/>
                <w:szCs w:val="10"/>
              </w:rPr>
            </w:pPr>
          </w:p>
          <w:p w14:paraId="24575EAA" w14:textId="48E705E7" w:rsidR="00D077E9" w:rsidRDefault="00000000" w:rsidP="00AB02A7">
            <w:sdt>
              <w:sdtPr>
                <w:id w:val="-1740469667"/>
                <w:placeholder>
                  <w:docPart w:val="3BBCFCC5AC5C4BDB9A6FACF4DB733C1D"/>
                </w:placeholder>
                <w15:appearance w15:val="hidden"/>
              </w:sdtPr>
              <w:sdtContent>
                <w:r w:rsidR="001639F3">
                  <w:t>Titre développeur Web et Mobile</w:t>
                </w:r>
              </w:sdtContent>
            </w:sdt>
          </w:p>
          <w:p w14:paraId="46D76E6F" w14:textId="7AD87A84" w:rsidR="00D077E9" w:rsidRDefault="00D077E9" w:rsidP="00AB02A7">
            <w:r w:rsidRPr="00B231E5">
              <w:rPr>
                <w:lang w:bidi="fr-FR"/>
              </w:rPr>
              <w:t xml:space="preserve">Créé par : </w:t>
            </w:r>
            <w:sdt>
              <w:sdtPr>
                <w:alias w:val="Votre nom"/>
                <w:tag w:val="Votre nom"/>
                <w:id w:val="-180584491"/>
                <w:placeholder>
                  <w:docPart w:val="F88E198442DD478B9739628FF88C2280"/>
                </w:placeholder>
                <w:dataBinding w:prefixMappings="xmlns:ns0='http://schemas.microsoft.com/office/2006/coverPageProps' " w:xpath="/ns0:CoverPageProperties[1]/ns0:CompanyFax[1]" w:storeItemID="{55AF091B-3C7A-41E3-B477-F2FDAA23CFDA}"/>
                <w15:appearance w15:val="hidden"/>
                <w:text w:multiLine="1"/>
              </w:sdtPr>
              <w:sdtContent>
                <w:r w:rsidR="001639F3">
                  <w:t>Al karshi Abdullrahman</w:t>
                </w:r>
              </w:sdtContent>
            </w:sdt>
          </w:p>
          <w:p w14:paraId="51B46786" w14:textId="77777777" w:rsidR="00D077E9" w:rsidRPr="00D86945" w:rsidRDefault="00D077E9" w:rsidP="00AB02A7">
            <w:pPr>
              <w:rPr>
                <w:noProof/>
                <w:sz w:val="10"/>
                <w:szCs w:val="10"/>
              </w:rPr>
            </w:pPr>
          </w:p>
        </w:tc>
      </w:tr>
    </w:tbl>
    <w:p w14:paraId="444E777E" w14:textId="3DEEB5CA" w:rsidR="00813F33" w:rsidRPr="008715FB" w:rsidRDefault="00AB02A7" w:rsidP="00813F33">
      <w:pPr>
        <w:pStyle w:val="Titre1"/>
      </w:pPr>
      <w:r>
        <w:rPr>
          <w:noProof/>
          <w:lang w:val="en-US" w:eastAsia="zh-CN"/>
        </w:rPr>
        <mc:AlternateContent>
          <mc:Choice Requires="wps">
            <w:drawing>
              <wp:anchor distT="0" distB="0" distL="114300" distR="114300" simplePos="0" relativeHeight="251659264" behindDoc="1" locked="0" layoutInCell="1" allowOverlap="1" wp14:anchorId="33BC6EE3" wp14:editId="09C0CC5F">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9BCFAC" id="Rectangle 2" o:spid="_x0000_s1026" alt="rectangle coloré" style="position:absolute;margin-left:-58.7pt;margin-top:525pt;width:611.1pt;height:31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" fillcolor="#34aba2 [3206]" stroked="f" strokeweight="2pt">
                <w10:wrap anchory="page"/>
              </v:rect>
            </w:pict>
          </mc:Fallback>
        </mc:AlternateContent>
      </w:r>
      <w:r w:rsidR="00D077E9">
        <w:rPr>
          <w:lang w:bidi="fr-FR"/>
        </w:rPr>
        <w:br w:type="page"/>
      </w:r>
      <w:r w:rsidR="00813F33" w:rsidRPr="008715FB">
        <w:lastRenderedPageBreak/>
        <w:t xml:space="preserve">Présentation </w:t>
      </w:r>
    </w:p>
    <w:p w14:paraId="114AE562" w14:textId="77777777" w:rsidR="00813F33" w:rsidRPr="001E31B1" w:rsidRDefault="00813F33" w:rsidP="00813F33">
      <w:pPr>
        <w:pStyle w:val="Titre2"/>
      </w:pPr>
      <w:r w:rsidRPr="001E31B1">
        <w:t>Parcours Personnel</w:t>
      </w:r>
    </w:p>
    <w:p w14:paraId="014E9475" w14:textId="77777777" w:rsidR="00813F33" w:rsidRPr="001E31B1" w:rsidRDefault="00813F33" w:rsidP="00813F33">
      <w:pPr>
        <w:pStyle w:val="Paragraphedeliste"/>
        <w:ind w:left="1440"/>
      </w:pPr>
    </w:p>
    <w:p w14:paraId="3EA1F44B" w14:textId="77777777" w:rsidR="00813F33" w:rsidRPr="00E37CBA" w:rsidRDefault="00813F33" w:rsidP="00E37CBA">
      <w:pPr>
        <w:pStyle w:val="Contenu"/>
        <w:rPr>
          <w:shd w:val="clear" w:color="auto" w:fill="FFFFFF"/>
        </w:rPr>
      </w:pPr>
      <w:r w:rsidRPr="00E37CBA">
        <w:rPr>
          <w:shd w:val="clear" w:color="auto" w:fill="FFFFFF"/>
        </w:rPr>
        <w:t xml:space="preserve">Passionné d’aviation et des technologies, j’ai toujours été intéressé par l’informatique mais c’était selon moi un secteur où les mathématiques avait leurs places ce qui n’était pas mon point fort mais j’ai toujours voulu apprendre et m’y lancer curieusement. </w:t>
      </w:r>
    </w:p>
    <w:p w14:paraId="4D5F5C78" w14:textId="7F8CADC9" w:rsidR="00813F33" w:rsidRPr="00E37CBA" w:rsidRDefault="00813F33" w:rsidP="00E37CBA">
      <w:pPr>
        <w:pStyle w:val="Contenu"/>
        <w:rPr>
          <w:shd w:val="clear" w:color="auto" w:fill="FFFFFF"/>
        </w:rPr>
      </w:pPr>
      <w:r w:rsidRPr="00E37CBA">
        <w:rPr>
          <w:shd w:val="clear" w:color="auto" w:fill="FFFFFF"/>
        </w:rPr>
        <w:t xml:space="preserve">Après plusieurs réorientations dans le Commerce, Cette fois-ci je m’y suis mis sérieusement dans l’informatique en m’y intéressant de plus prêt et notamment dans le développement Web. J’ai commencé mon apprentissage en autodidacte à l'aide d'Internet et de documentations que je pouvais acquérir en ma possession </w:t>
      </w:r>
    </w:p>
    <w:p w14:paraId="5E6B4015" w14:textId="77777777" w:rsidR="00813F33" w:rsidRPr="00E37CBA" w:rsidRDefault="00813F33" w:rsidP="00E37CBA">
      <w:pPr>
        <w:pStyle w:val="Contenu"/>
        <w:rPr>
          <w:shd w:val="clear" w:color="auto" w:fill="FFFFFF"/>
        </w:rPr>
      </w:pPr>
      <w:r w:rsidRPr="00E37CBA">
        <w:rPr>
          <w:shd w:val="clear" w:color="auto" w:fill="FFFFFF"/>
        </w:rPr>
        <w:t xml:space="preserve">À la suite de plusieurs Certifications </w:t>
      </w:r>
      <w:proofErr w:type="spellStart"/>
      <w:r w:rsidRPr="00E37CBA">
        <w:rPr>
          <w:shd w:val="clear" w:color="auto" w:fill="FFFFFF"/>
        </w:rPr>
        <w:t>OpenClassroom</w:t>
      </w:r>
      <w:proofErr w:type="spellEnd"/>
      <w:r w:rsidRPr="00E37CBA">
        <w:rPr>
          <w:shd w:val="clear" w:color="auto" w:fill="FFFFFF"/>
        </w:rPr>
        <w:t>, Cisco en Cybersécurité et ANSSI dans le domaine de la sécurité Informatique notamment, je me suis résolu à réaliser une formation chez Elan Formation.</w:t>
      </w:r>
    </w:p>
    <w:p w14:paraId="53865353" w14:textId="77777777" w:rsidR="00813F33" w:rsidRPr="001E31B1" w:rsidRDefault="00813F33" w:rsidP="00813F33">
      <w:pPr>
        <w:pStyle w:val="Paragraphedeliste"/>
        <w:ind w:left="1440"/>
        <w:rPr>
          <w:rFonts w:ascii="verlana" w:hAnsi="verlana"/>
          <w:color w:val="212529"/>
          <w:shd w:val="clear" w:color="auto" w:fill="FFFFFF"/>
        </w:rPr>
      </w:pPr>
    </w:p>
    <w:p w14:paraId="63376DFE" w14:textId="77777777" w:rsidR="00813F33" w:rsidRPr="001E31B1" w:rsidRDefault="00813F33" w:rsidP="00813F33">
      <w:pPr>
        <w:pStyle w:val="Titre2"/>
      </w:pPr>
      <w:r w:rsidRPr="001E31B1">
        <w:t xml:space="preserve">Projet de formation : </w:t>
      </w:r>
      <w:proofErr w:type="spellStart"/>
      <w:r w:rsidRPr="001E31B1">
        <w:t>AeroClubBlog</w:t>
      </w:r>
      <w:proofErr w:type="spellEnd"/>
    </w:p>
    <w:p w14:paraId="6083971E" w14:textId="77777777" w:rsidR="00813F33" w:rsidRPr="001E31B1" w:rsidRDefault="00813F33" w:rsidP="00E37CBA">
      <w:pPr>
        <w:pStyle w:val="Contenu"/>
        <w:jc w:val="both"/>
        <w:rPr>
          <w:rStyle w:val="ui-provider"/>
          <w:rFonts w:ascii="Calibri" w:hAnsi="Calibri" w:cs="Calibri"/>
        </w:rPr>
      </w:pPr>
      <w:r w:rsidRPr="001E31B1">
        <w:rPr>
          <w:rFonts w:ascii="verlana" w:hAnsi="verlana"/>
          <w:color w:val="212529"/>
        </w:rPr>
        <w:br/>
      </w:r>
      <w:r w:rsidRPr="001E31B1">
        <w:rPr>
          <w:rStyle w:val="ui-provider"/>
          <w:rFonts w:ascii="Calibri" w:hAnsi="Calibri" w:cs="Calibri"/>
        </w:rPr>
        <w:t>Ce projet aura pour but de créer un blog autour de l’aviation, ou des passionnés d’aviation pourront interagir entre eux et ainsi partager leurs expériences comme pilote ou co-pilote en prodiguant des conseils et partagé leurs expériences de vols sans limite et ainsi lancer la discussion concernant leurs interrogations pour les nouveaux passionnés et ainsi leurs ouvrir la voie vers les cieux.</w:t>
      </w:r>
    </w:p>
    <w:p w14:paraId="33493EAE" w14:textId="77777777" w:rsidR="00813F33" w:rsidRPr="001E31B1" w:rsidRDefault="00813F33" w:rsidP="00E37CBA">
      <w:pPr>
        <w:pStyle w:val="Contenu"/>
        <w:jc w:val="both"/>
        <w:rPr>
          <w:rStyle w:val="ui-provider"/>
          <w:rFonts w:ascii="Calibri" w:hAnsi="Calibri" w:cs="Calibri"/>
        </w:rPr>
      </w:pPr>
    </w:p>
    <w:p w14:paraId="1BF65874" w14:textId="77777777" w:rsidR="00813F33" w:rsidRPr="001E31B1" w:rsidRDefault="00813F33" w:rsidP="00E37CBA">
      <w:pPr>
        <w:pStyle w:val="Contenu"/>
        <w:jc w:val="both"/>
        <w:rPr>
          <w:rStyle w:val="ui-provider"/>
          <w:rFonts w:ascii="Calibri" w:hAnsi="Calibri" w:cs="Calibri"/>
        </w:rPr>
      </w:pPr>
      <w:r w:rsidRPr="001E31B1">
        <w:rPr>
          <w:rStyle w:val="ui-provider"/>
          <w:rFonts w:ascii="Calibri" w:hAnsi="Calibri" w:cs="Calibri"/>
        </w:rPr>
        <w:t>La source de ce travail provient d’un intérêt personnel pour l’aviation étant donné que je souhaite un jour passer le permis PPL (Licence Pilote Privé) alors j’ai décidé d’allié mes 2 passions : l’Informatique et l’Aviation.</w:t>
      </w:r>
    </w:p>
    <w:p w14:paraId="54AC194E" w14:textId="77777777" w:rsidR="00813F33" w:rsidRDefault="00813F33" w:rsidP="00813F33">
      <w:pPr>
        <w:rPr>
          <w:rStyle w:val="ui-provider"/>
        </w:rPr>
      </w:pPr>
    </w:p>
    <w:p w14:paraId="6953A3E5" w14:textId="77777777" w:rsidR="00813F33" w:rsidRDefault="00813F33" w:rsidP="00813F33">
      <w:pPr>
        <w:rPr>
          <w:rStyle w:val="ui-provider"/>
        </w:rPr>
      </w:pPr>
    </w:p>
    <w:p w14:paraId="48C36ADF" w14:textId="77777777" w:rsidR="00813F33" w:rsidRDefault="00813F33" w:rsidP="00813F33">
      <w:pPr>
        <w:rPr>
          <w:rStyle w:val="ui-provider"/>
        </w:rPr>
      </w:pPr>
    </w:p>
    <w:p w14:paraId="0BE7CF52" w14:textId="77777777" w:rsidR="00813F33" w:rsidRDefault="00813F33" w:rsidP="00813F33">
      <w:pPr>
        <w:rPr>
          <w:rStyle w:val="ui-provider"/>
        </w:rPr>
      </w:pPr>
    </w:p>
    <w:p w14:paraId="57093C41" w14:textId="77777777" w:rsidR="00813F33" w:rsidRDefault="00813F33" w:rsidP="00813F33">
      <w:pPr>
        <w:rPr>
          <w:rStyle w:val="ui-provider"/>
        </w:rPr>
      </w:pPr>
    </w:p>
    <w:p w14:paraId="18595DB0" w14:textId="77777777" w:rsidR="00813F33" w:rsidRDefault="00813F33" w:rsidP="00813F33">
      <w:pPr>
        <w:rPr>
          <w:rStyle w:val="ui-provider"/>
        </w:rPr>
      </w:pPr>
    </w:p>
    <w:p w14:paraId="376BD4C5" w14:textId="77777777" w:rsidR="00813F33" w:rsidRDefault="00813F33" w:rsidP="00813F33">
      <w:pPr>
        <w:rPr>
          <w:rStyle w:val="ui-provider"/>
        </w:rPr>
      </w:pPr>
    </w:p>
    <w:p w14:paraId="3ECE6D5F" w14:textId="77777777" w:rsidR="00813F33" w:rsidRDefault="00813F33" w:rsidP="00813F33">
      <w:pPr>
        <w:rPr>
          <w:rStyle w:val="ui-provider"/>
        </w:rPr>
      </w:pPr>
    </w:p>
    <w:p w14:paraId="1046AD42" w14:textId="77777777" w:rsidR="00813F33" w:rsidRDefault="00813F33" w:rsidP="00813F33">
      <w:pPr>
        <w:rPr>
          <w:rStyle w:val="ui-provider"/>
        </w:rPr>
      </w:pPr>
    </w:p>
    <w:p w14:paraId="415C60AF" w14:textId="77777777" w:rsidR="00813F33" w:rsidRDefault="00813F33" w:rsidP="00813F33">
      <w:pPr>
        <w:rPr>
          <w:rStyle w:val="ui-provider"/>
        </w:rPr>
      </w:pPr>
    </w:p>
    <w:p w14:paraId="673AB5B0" w14:textId="77777777" w:rsidR="00813F33" w:rsidRDefault="00813F33" w:rsidP="00813F33">
      <w:pPr>
        <w:rPr>
          <w:rStyle w:val="ui-provider"/>
        </w:rPr>
      </w:pPr>
    </w:p>
    <w:p w14:paraId="027164FE" w14:textId="77777777" w:rsidR="00813F33" w:rsidRPr="008715FB" w:rsidRDefault="00813F33" w:rsidP="00813F33">
      <w:pPr>
        <w:pStyle w:val="Titre2"/>
      </w:pPr>
      <w:r w:rsidRPr="008715FB">
        <w:t>Cahier des charges</w:t>
      </w:r>
    </w:p>
    <w:p w14:paraId="533C1799" w14:textId="77777777" w:rsidR="00813F33" w:rsidRPr="001E31B1" w:rsidRDefault="00813F33" w:rsidP="001639F3">
      <w:pPr>
        <w:pStyle w:val="Contenu"/>
      </w:pPr>
    </w:p>
    <w:p w14:paraId="436232AF" w14:textId="77777777" w:rsidR="00813F33" w:rsidRDefault="00813F33" w:rsidP="00B24BE9">
      <w:pPr>
        <w:pStyle w:val="Contenu"/>
      </w:pPr>
      <w:r>
        <w:t xml:space="preserve">Voici une liste exhaustive des fonctionnalités de mon projet </w:t>
      </w:r>
      <w:proofErr w:type="spellStart"/>
      <w:r>
        <w:t>Aeroblog</w:t>
      </w:r>
      <w:proofErr w:type="spellEnd"/>
      <w:r>
        <w:t> :</w:t>
      </w:r>
    </w:p>
    <w:p w14:paraId="293F35D9" w14:textId="77777777" w:rsidR="00813F33" w:rsidRDefault="00813F33" w:rsidP="001639F3"/>
    <w:p w14:paraId="79018A3D" w14:textId="5DFB6E5F" w:rsidR="00813F33" w:rsidRDefault="00813F33" w:rsidP="001639F3">
      <w:r>
        <w:t>Pouvoir créer un compte et accéder à une interface utilisateur où ce dernier pourra :</w:t>
      </w:r>
    </w:p>
    <w:p w14:paraId="4B214025" w14:textId="77777777" w:rsidR="00813F33" w:rsidRPr="00205A02" w:rsidRDefault="00813F33" w:rsidP="001639F3">
      <w:pPr>
        <w:pStyle w:val="Contenu"/>
        <w:numPr>
          <w:ilvl w:val="0"/>
          <w:numId w:val="77"/>
        </w:numPr>
        <w:jc w:val="both"/>
        <w:rPr>
          <w:rFonts w:ascii="Calibri" w:hAnsi="Calibri" w:cs="Calibri"/>
          <w:szCs w:val="28"/>
        </w:rPr>
      </w:pPr>
      <w:r>
        <w:t>S’Inscrire</w:t>
      </w:r>
    </w:p>
    <w:p w14:paraId="55A69A31" w14:textId="77777777" w:rsidR="00813F33" w:rsidRPr="001E31B1" w:rsidRDefault="00813F33" w:rsidP="001639F3">
      <w:pPr>
        <w:pStyle w:val="Contenu"/>
        <w:numPr>
          <w:ilvl w:val="0"/>
          <w:numId w:val="77"/>
        </w:numPr>
        <w:jc w:val="both"/>
        <w:rPr>
          <w:rFonts w:ascii="Calibri" w:hAnsi="Calibri" w:cs="Calibri"/>
          <w:szCs w:val="28"/>
        </w:rPr>
      </w:pPr>
      <w:r>
        <w:t>Se Connecter</w:t>
      </w:r>
    </w:p>
    <w:p w14:paraId="73761FF7" w14:textId="0CCFFB8B" w:rsidR="00813F33" w:rsidRPr="00205A02" w:rsidRDefault="00813F33" w:rsidP="001639F3">
      <w:pPr>
        <w:pStyle w:val="Contenu"/>
        <w:numPr>
          <w:ilvl w:val="0"/>
          <w:numId w:val="77"/>
        </w:numPr>
        <w:jc w:val="both"/>
        <w:rPr>
          <w:rFonts w:ascii="Calibri" w:hAnsi="Calibri" w:cs="Calibri"/>
          <w:szCs w:val="28"/>
        </w:rPr>
      </w:pPr>
      <w:r>
        <w:t xml:space="preserve">Liste déroulante </w:t>
      </w:r>
      <w:r w:rsidRPr="001E31B1">
        <w:rPr>
          <w:b/>
          <w:bCs/>
        </w:rPr>
        <w:t>Ajout</w:t>
      </w:r>
      <w:r>
        <w:t xml:space="preserve"> qui fait apparaitre Ajout d’un Article,</w:t>
      </w:r>
      <w:r w:rsidRPr="001E31B1">
        <w:t xml:space="preserve"> </w:t>
      </w:r>
      <w:r>
        <w:t xml:space="preserve">Ajout d’une </w:t>
      </w:r>
      <w:r w:rsidR="001639F3">
        <w:t>catégorie</w:t>
      </w:r>
    </w:p>
    <w:p w14:paraId="15B54297" w14:textId="77777777" w:rsidR="00813F33" w:rsidRPr="00205A02" w:rsidRDefault="00813F33" w:rsidP="001639F3">
      <w:pPr>
        <w:pStyle w:val="Contenu"/>
        <w:numPr>
          <w:ilvl w:val="0"/>
          <w:numId w:val="77"/>
        </w:numPr>
        <w:jc w:val="both"/>
        <w:rPr>
          <w:rFonts w:ascii="Calibri" w:hAnsi="Calibri" w:cs="Calibri"/>
          <w:szCs w:val="28"/>
        </w:rPr>
      </w:pPr>
      <w:r>
        <w:t>Voir la liste des Articles existant</w:t>
      </w:r>
    </w:p>
    <w:p w14:paraId="65C85812" w14:textId="77777777" w:rsidR="00813F33" w:rsidRPr="001E31B1" w:rsidRDefault="00813F33" w:rsidP="001639F3">
      <w:pPr>
        <w:pStyle w:val="Contenu"/>
        <w:numPr>
          <w:ilvl w:val="0"/>
          <w:numId w:val="77"/>
        </w:numPr>
        <w:jc w:val="both"/>
        <w:rPr>
          <w:rFonts w:ascii="Calibri" w:hAnsi="Calibri" w:cs="Calibri"/>
          <w:szCs w:val="28"/>
        </w:rPr>
      </w:pPr>
      <w:r>
        <w:t>Voir la liste des Catégories existant</w:t>
      </w:r>
    </w:p>
    <w:p w14:paraId="51E793BD" w14:textId="77777777" w:rsidR="00813F33" w:rsidRPr="00205A02" w:rsidRDefault="00813F33" w:rsidP="001639F3">
      <w:pPr>
        <w:pStyle w:val="Contenu"/>
        <w:numPr>
          <w:ilvl w:val="0"/>
          <w:numId w:val="77"/>
        </w:numPr>
        <w:jc w:val="both"/>
        <w:rPr>
          <w:rFonts w:ascii="Calibri" w:hAnsi="Calibri" w:cs="Calibri"/>
          <w:szCs w:val="28"/>
        </w:rPr>
      </w:pPr>
      <w:r>
        <w:t>Voir les post existant</w:t>
      </w:r>
    </w:p>
    <w:p w14:paraId="3C1B9466" w14:textId="77777777" w:rsidR="00813F33" w:rsidRPr="00205A02" w:rsidRDefault="00813F33" w:rsidP="00813F33">
      <w:pPr>
        <w:pStyle w:val="Paragraphedeliste"/>
        <w:ind w:left="1080"/>
        <w:rPr>
          <w:rFonts w:ascii="Calibri" w:hAnsi="Calibri" w:cs="Calibri"/>
          <w:sz w:val="28"/>
          <w:szCs w:val="28"/>
        </w:rPr>
      </w:pPr>
    </w:p>
    <w:p w14:paraId="0918E5A0" w14:textId="643AD09F" w:rsidR="00813F33" w:rsidRDefault="00813F33" w:rsidP="001639F3">
      <w:r>
        <w:t xml:space="preserve">Pouvoir utiliser le blog dans sa </w:t>
      </w:r>
      <w:r w:rsidR="001639F3">
        <w:t>totalité, une</w:t>
      </w:r>
      <w:r>
        <w:t xml:space="preserve"> fois connecté où ce dernier pourra</w:t>
      </w:r>
      <w:r w:rsidR="001639F3">
        <w:t xml:space="preserve"> </w:t>
      </w:r>
      <w:r>
        <w:t>:</w:t>
      </w:r>
    </w:p>
    <w:p w14:paraId="1B2DD310" w14:textId="77777777" w:rsidR="00813F33" w:rsidRDefault="00813F33" w:rsidP="001639F3">
      <w:pPr>
        <w:pStyle w:val="Contenu"/>
        <w:numPr>
          <w:ilvl w:val="0"/>
          <w:numId w:val="73"/>
        </w:numPr>
        <w:jc w:val="both"/>
      </w:pPr>
      <w:r>
        <w:t>Se Déconnecter</w:t>
      </w:r>
    </w:p>
    <w:p w14:paraId="4806DF88" w14:textId="77777777" w:rsidR="00813F33" w:rsidRDefault="00813F33" w:rsidP="001639F3">
      <w:pPr>
        <w:pStyle w:val="Contenu"/>
        <w:numPr>
          <w:ilvl w:val="0"/>
          <w:numId w:val="73"/>
        </w:numPr>
        <w:jc w:val="both"/>
      </w:pPr>
      <w:r>
        <w:t>Lancer un Post</w:t>
      </w:r>
    </w:p>
    <w:p w14:paraId="4ABA52A0" w14:textId="77777777" w:rsidR="00813F33" w:rsidRDefault="00813F33" w:rsidP="001639F3">
      <w:pPr>
        <w:pStyle w:val="Contenu"/>
        <w:numPr>
          <w:ilvl w:val="0"/>
          <w:numId w:val="73"/>
        </w:numPr>
        <w:jc w:val="both"/>
      </w:pPr>
      <w:r>
        <w:t>Voir la liste des Catégories qu’il a créé avec la possibilité de les modifié et ou les Editer</w:t>
      </w:r>
    </w:p>
    <w:p w14:paraId="6900A561" w14:textId="77777777" w:rsidR="00813F33" w:rsidRDefault="00813F33" w:rsidP="001639F3">
      <w:pPr>
        <w:pStyle w:val="Contenu"/>
        <w:numPr>
          <w:ilvl w:val="0"/>
          <w:numId w:val="73"/>
        </w:numPr>
        <w:jc w:val="both"/>
      </w:pPr>
      <w:r>
        <w:t>Voir la liste des Articles qu’il a créé avec la possibilité de les modifié et ou les Editer</w:t>
      </w:r>
    </w:p>
    <w:p w14:paraId="58D57199" w14:textId="77777777" w:rsidR="00813F33" w:rsidRDefault="00813F33" w:rsidP="001639F3">
      <w:pPr>
        <w:pStyle w:val="Contenu"/>
        <w:numPr>
          <w:ilvl w:val="0"/>
          <w:numId w:val="73"/>
        </w:numPr>
        <w:jc w:val="both"/>
      </w:pPr>
      <w:r>
        <w:t>Ajout d’une Catégorie</w:t>
      </w:r>
    </w:p>
    <w:p w14:paraId="0F73E1FD" w14:textId="77777777" w:rsidR="00813F33" w:rsidRDefault="00813F33" w:rsidP="001639F3">
      <w:pPr>
        <w:pStyle w:val="Contenu"/>
        <w:numPr>
          <w:ilvl w:val="0"/>
          <w:numId w:val="73"/>
        </w:numPr>
        <w:jc w:val="both"/>
      </w:pPr>
      <w:r>
        <w:t>Ajout d’une Article</w:t>
      </w:r>
    </w:p>
    <w:p w14:paraId="6BB14D7F" w14:textId="77777777" w:rsidR="00813F33" w:rsidRDefault="00813F33" w:rsidP="00813F33"/>
    <w:p w14:paraId="6726BD59" w14:textId="77777777" w:rsidR="001639F3" w:rsidRDefault="001639F3" w:rsidP="00813F33"/>
    <w:p w14:paraId="0BF6EFE2" w14:textId="0E198CF5" w:rsidR="00813F33" w:rsidRDefault="00813F33" w:rsidP="001639F3">
      <w:r>
        <w:t>Si l’utilisateur est Admin, celui-ci pourra lui :</w:t>
      </w:r>
    </w:p>
    <w:p w14:paraId="1B5D7690" w14:textId="77777777" w:rsidR="00813F33" w:rsidRPr="001639F3" w:rsidRDefault="00813F33" w:rsidP="001639F3">
      <w:pPr>
        <w:pStyle w:val="Contenu"/>
        <w:numPr>
          <w:ilvl w:val="0"/>
          <w:numId w:val="81"/>
        </w:numPr>
      </w:pPr>
      <w:r w:rsidRPr="001639F3">
        <w:t xml:space="preserve">Faire la même chose qu’un utilisateur Connecté </w:t>
      </w:r>
    </w:p>
    <w:p w14:paraId="6B9A3466" w14:textId="77777777" w:rsidR="00813F33" w:rsidRPr="001639F3" w:rsidRDefault="00813F33" w:rsidP="001639F3">
      <w:pPr>
        <w:pStyle w:val="Contenu"/>
        <w:numPr>
          <w:ilvl w:val="0"/>
          <w:numId w:val="81"/>
        </w:numPr>
      </w:pPr>
      <w:r w:rsidRPr="001639F3">
        <w:t>Pourra voir la liste des utilisateurs et les supprimer en cas de problème des utilisateurs.</w:t>
      </w:r>
    </w:p>
    <w:p w14:paraId="15D90ED7" w14:textId="77777777" w:rsidR="00813F33" w:rsidRDefault="00813F33" w:rsidP="00813F33">
      <w:pPr>
        <w:ind w:left="720"/>
      </w:pPr>
    </w:p>
    <w:p w14:paraId="431B033B" w14:textId="77777777" w:rsidR="00813F33" w:rsidRDefault="00813F33" w:rsidP="00813F33">
      <w:pPr>
        <w:ind w:left="720"/>
      </w:pPr>
    </w:p>
    <w:p w14:paraId="7E57BFF4" w14:textId="77777777" w:rsidR="00813F33" w:rsidRDefault="00813F33" w:rsidP="00813F33"/>
    <w:p w14:paraId="076BE576" w14:textId="77777777" w:rsidR="00813F33" w:rsidRDefault="00813F33" w:rsidP="00813F33"/>
    <w:p w14:paraId="514E900C" w14:textId="77777777" w:rsidR="00813F33" w:rsidRDefault="00813F33" w:rsidP="00813F33"/>
    <w:p w14:paraId="4DF8EE55" w14:textId="77777777" w:rsidR="00813F33" w:rsidRDefault="00813F33" w:rsidP="00813F33"/>
    <w:p w14:paraId="61DC01C7" w14:textId="77777777" w:rsidR="00813F33" w:rsidRDefault="00813F33" w:rsidP="001639F3">
      <w:pPr>
        <w:pStyle w:val="Titre2"/>
      </w:pPr>
    </w:p>
    <w:p w14:paraId="503D1366" w14:textId="03C7FF97" w:rsidR="00813F33" w:rsidRPr="008715FB" w:rsidRDefault="00813F33" w:rsidP="001639F3">
      <w:pPr>
        <w:pStyle w:val="Titre2"/>
        <w:numPr>
          <w:ilvl w:val="0"/>
          <w:numId w:val="82"/>
        </w:numPr>
        <w:rPr>
          <w:u w:val="single"/>
        </w:rPr>
      </w:pPr>
      <w:r w:rsidRPr="008715FB">
        <w:rPr>
          <w:u w:val="single"/>
        </w:rPr>
        <w:t>Compétences couvertes par le projet</w:t>
      </w:r>
    </w:p>
    <w:p w14:paraId="521DFD4E" w14:textId="77777777" w:rsidR="00813F33" w:rsidRPr="00F711EB" w:rsidRDefault="00813F33" w:rsidP="00813F33">
      <w:pPr>
        <w:rPr>
          <w:sz w:val="40"/>
          <w:szCs w:val="40"/>
        </w:rPr>
      </w:pPr>
      <w:r>
        <w:rPr>
          <w:noProof/>
          <w:sz w:val="40"/>
          <w:szCs w:val="40"/>
        </w:rPr>
        <w:drawing>
          <wp:inline distT="0" distB="0" distL="0" distR="0" wp14:anchorId="7452618D" wp14:editId="1775451A">
            <wp:extent cx="5760720" cy="3780790"/>
            <wp:effectExtent l="0" t="0" r="0" b="0"/>
            <wp:docPr id="663922677" name="Image 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22677" name="Image 2" descr="Une image contenant texte, capture d’écran, Police, nombr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5760720" cy="3780790"/>
                    </a:xfrm>
                    <a:prstGeom prst="rect">
                      <a:avLst/>
                    </a:prstGeom>
                  </pic:spPr>
                </pic:pic>
              </a:graphicData>
            </a:graphic>
          </wp:inline>
        </w:drawing>
      </w:r>
    </w:p>
    <w:p w14:paraId="638B7D97" w14:textId="77777777" w:rsidR="00813F33" w:rsidRDefault="00813F33" w:rsidP="001639F3">
      <w:pPr>
        <w:pStyle w:val="Contenu"/>
        <w:rPr>
          <w:rStyle w:val="ui-provider"/>
        </w:rPr>
      </w:pPr>
      <w:r>
        <w:t xml:space="preserve">Le tableau ci-dessus est tiré du REAC (Référentiel Emploi Activités Compétences) du titre Développeur Web et Web mobile et montre les compétences que j’ai acquises et développées au cours de ma formation chez ELAN ainsi qu’au cours de la réalisation de mon projet. C’est un titre full Stack, j’ai donc travaillé pour réaliser le côté </w:t>
      </w:r>
      <w:proofErr w:type="spellStart"/>
      <w:r>
        <w:t>front-end</w:t>
      </w:r>
      <w:proofErr w:type="spellEnd"/>
      <w:r>
        <w:t xml:space="preserve"> et le côté </w:t>
      </w:r>
      <w:proofErr w:type="spellStart"/>
      <w:r>
        <w:t>back-end</w:t>
      </w:r>
      <w:proofErr w:type="spellEnd"/>
      <w:r>
        <w:t xml:space="preserve"> de mon projet.</w:t>
      </w:r>
    </w:p>
    <w:p w14:paraId="795DE50A" w14:textId="77777777" w:rsidR="00813F33" w:rsidRDefault="00813F33" w:rsidP="001639F3">
      <w:pPr>
        <w:pStyle w:val="Contenu"/>
      </w:pPr>
      <w:r>
        <w:t xml:space="preserve">Dans ce projet, la première compétence que j’ai mise en action et la première compétence du référentiel : l’installation et la configuration de l’environnement de travail en fonction du projet web ou web mobile. </w:t>
      </w:r>
    </w:p>
    <w:p w14:paraId="6A01F19F" w14:textId="77777777" w:rsidR="00813F33" w:rsidRDefault="00813F33" w:rsidP="00813F33"/>
    <w:p w14:paraId="07F88AA2" w14:textId="77777777" w:rsidR="00B24BE9" w:rsidRDefault="00B24BE9" w:rsidP="00813F33"/>
    <w:p w14:paraId="2B5CCC2C" w14:textId="77777777" w:rsidR="00B24BE9" w:rsidRDefault="00B24BE9" w:rsidP="00813F33"/>
    <w:p w14:paraId="129DD5D1" w14:textId="77777777" w:rsidR="00B24BE9" w:rsidRDefault="00B24BE9" w:rsidP="00813F33"/>
    <w:p w14:paraId="11AF12F9" w14:textId="77777777" w:rsidR="00B24BE9" w:rsidRDefault="00B24BE9" w:rsidP="00813F33"/>
    <w:p w14:paraId="7AC34D87" w14:textId="77777777" w:rsidR="00B24BE9" w:rsidRDefault="00B24BE9" w:rsidP="00813F33"/>
    <w:p w14:paraId="67948F3D" w14:textId="77777777" w:rsidR="00B24BE9" w:rsidRDefault="00B24BE9" w:rsidP="00813F33"/>
    <w:p w14:paraId="6D22830D" w14:textId="77777777" w:rsidR="00B24BE9" w:rsidRDefault="00B24BE9" w:rsidP="00813F33"/>
    <w:p w14:paraId="679F4FBA" w14:textId="77777777" w:rsidR="00813F33" w:rsidRDefault="00813F33" w:rsidP="00813F33">
      <w:r>
        <w:lastRenderedPageBreak/>
        <w:t xml:space="preserve">La partie </w:t>
      </w:r>
      <w:proofErr w:type="spellStart"/>
      <w:r>
        <w:t>front-end</w:t>
      </w:r>
      <w:proofErr w:type="spellEnd"/>
      <w:r>
        <w:t xml:space="preserve"> est la partie visible à l’utilisateur de mon application. Pour la réaliser, j’ai mis en application ces compétences : </w:t>
      </w:r>
    </w:p>
    <w:p w14:paraId="65C29325" w14:textId="5D2438C5" w:rsidR="00813F33" w:rsidRDefault="00813F33" w:rsidP="00B24BE9">
      <w:pPr>
        <w:pStyle w:val="Contenu"/>
        <w:numPr>
          <w:ilvl w:val="0"/>
          <w:numId w:val="84"/>
        </w:numPr>
        <w:jc w:val="both"/>
      </w:pPr>
      <w:r>
        <w:t xml:space="preserve">Réaliser la maquette de mon projet pour les pages principales en pensant à inclure des versions tablettes et mobiles </w:t>
      </w:r>
    </w:p>
    <w:p w14:paraId="7493E6F4" w14:textId="499AD5EA" w:rsidR="00813F33" w:rsidRDefault="00813F33" w:rsidP="00B24BE9">
      <w:pPr>
        <w:pStyle w:val="Contenu"/>
        <w:numPr>
          <w:ilvl w:val="0"/>
          <w:numId w:val="84"/>
        </w:numPr>
        <w:jc w:val="both"/>
      </w:pPr>
      <w:r>
        <w:t xml:space="preserve">Réaliser la partie statique de mon site via du langage de balisage. </w:t>
      </w:r>
    </w:p>
    <w:p w14:paraId="691009C9" w14:textId="2166194D" w:rsidR="00813F33" w:rsidRDefault="00813F33" w:rsidP="00B24BE9">
      <w:pPr>
        <w:pStyle w:val="Contenu"/>
        <w:numPr>
          <w:ilvl w:val="0"/>
          <w:numId w:val="84"/>
        </w:numPr>
        <w:jc w:val="both"/>
        <w:rPr>
          <w:rStyle w:val="ui-provider"/>
        </w:rPr>
      </w:pPr>
      <w:r>
        <w:t xml:space="preserve">Réaliser la partie dynamique des interfaces utilisateur web ou web mobile via des langages dynamiques </w:t>
      </w:r>
      <w:r w:rsidRPr="00DA02CA">
        <w:t>comme</w:t>
      </w:r>
      <w:r>
        <w:t xml:space="preserve"> PHP.</w:t>
      </w:r>
    </w:p>
    <w:p w14:paraId="27545AA2" w14:textId="77777777" w:rsidR="00813F33" w:rsidRDefault="00813F33" w:rsidP="00B24BE9">
      <w:pPr>
        <w:pStyle w:val="Contenu"/>
        <w:jc w:val="both"/>
        <w:rPr>
          <w:rStyle w:val="ui-provider"/>
        </w:rPr>
      </w:pPr>
    </w:p>
    <w:p w14:paraId="6A25C0EE" w14:textId="77777777" w:rsidR="00813F33" w:rsidRDefault="00813F33" w:rsidP="00B24BE9">
      <w:pPr>
        <w:pStyle w:val="Contenu"/>
        <w:numPr>
          <w:ilvl w:val="0"/>
          <w:numId w:val="84"/>
        </w:numPr>
        <w:jc w:val="both"/>
      </w:pPr>
      <w:r>
        <w:t xml:space="preserve">La partie </w:t>
      </w:r>
      <w:proofErr w:type="spellStart"/>
      <w:r>
        <w:t>back-end</w:t>
      </w:r>
      <w:proofErr w:type="spellEnd"/>
      <w:r>
        <w:t xml:space="preserve"> est la partie invisible à l’utilisateur de mon application. Pour la réaliser, ce sont ces compétences qui sont concernées :</w:t>
      </w:r>
    </w:p>
    <w:p w14:paraId="4567609F" w14:textId="4639A9DA" w:rsidR="00813F33" w:rsidRDefault="00813F33" w:rsidP="00B24BE9">
      <w:pPr>
        <w:pStyle w:val="Contenu"/>
        <w:numPr>
          <w:ilvl w:val="0"/>
          <w:numId w:val="84"/>
        </w:numPr>
        <w:jc w:val="both"/>
      </w:pPr>
      <w:r>
        <w:t>Mettre en place une base de données relationnelle</w:t>
      </w:r>
    </w:p>
    <w:p w14:paraId="29F29EC3" w14:textId="6BA1F418" w:rsidR="00813F33" w:rsidRDefault="00813F33" w:rsidP="00B24BE9">
      <w:pPr>
        <w:pStyle w:val="Contenu"/>
        <w:numPr>
          <w:ilvl w:val="0"/>
          <w:numId w:val="84"/>
        </w:numPr>
        <w:jc w:val="both"/>
      </w:pPr>
      <w:r>
        <w:t xml:space="preserve">Développer des composants d’accès aux données SQL et </w:t>
      </w:r>
      <w:r w:rsidR="00B24BE9">
        <w:t>NoSQL.</w:t>
      </w:r>
      <w:r>
        <w:t xml:space="preserve"> </w:t>
      </w:r>
    </w:p>
    <w:p w14:paraId="5BC16100" w14:textId="77777777" w:rsidR="00813F33" w:rsidRDefault="00813F33" w:rsidP="00B24BE9">
      <w:pPr>
        <w:pStyle w:val="Contenu"/>
        <w:numPr>
          <w:ilvl w:val="0"/>
          <w:numId w:val="84"/>
        </w:numPr>
        <w:jc w:val="both"/>
      </w:pPr>
      <w:r>
        <w:t xml:space="preserve">Pendant la rédaction de mon dossier et au courant de la formation, j’ai eu l’opportunité de développer des compétences transverses dans le métier de Développeur Web et Web Mobile : </w:t>
      </w:r>
    </w:p>
    <w:p w14:paraId="24B325C0" w14:textId="08F2C659" w:rsidR="00813F33" w:rsidRDefault="00813F33" w:rsidP="00B24BE9">
      <w:pPr>
        <w:pStyle w:val="Contenu"/>
        <w:numPr>
          <w:ilvl w:val="0"/>
          <w:numId w:val="84"/>
        </w:numPr>
        <w:jc w:val="both"/>
      </w:pPr>
      <w:r>
        <w:t xml:space="preserve">Utilisation de l’anglais technique pour se documenter et communiquer. </w:t>
      </w:r>
    </w:p>
    <w:p w14:paraId="07BC0E0C" w14:textId="64B00B5D" w:rsidR="00813F33" w:rsidRDefault="00813F33" w:rsidP="00B24BE9">
      <w:pPr>
        <w:pStyle w:val="Contenu"/>
        <w:numPr>
          <w:ilvl w:val="0"/>
          <w:numId w:val="84"/>
        </w:numPr>
        <w:jc w:val="both"/>
      </w:pPr>
      <w:r>
        <w:t xml:space="preserve">Développer sa gestion de projet. </w:t>
      </w:r>
    </w:p>
    <w:p w14:paraId="547386EC" w14:textId="50B0D01E" w:rsidR="00813F33" w:rsidRDefault="00813F33" w:rsidP="00B24BE9">
      <w:pPr>
        <w:pStyle w:val="Contenu"/>
        <w:numPr>
          <w:ilvl w:val="0"/>
          <w:numId w:val="84"/>
        </w:numPr>
        <w:jc w:val="both"/>
        <w:rPr>
          <w:rStyle w:val="ui-provider"/>
        </w:rPr>
      </w:pPr>
      <w:r>
        <w:t>Rédiger de la documentation et des rapports.</w:t>
      </w:r>
    </w:p>
    <w:p w14:paraId="6F0BFE26" w14:textId="77777777" w:rsidR="00813F33" w:rsidRDefault="00813F33" w:rsidP="00813F33">
      <w:pPr>
        <w:rPr>
          <w:rStyle w:val="ui-provider"/>
        </w:rPr>
      </w:pPr>
    </w:p>
    <w:p w14:paraId="3A21DFA8" w14:textId="77777777" w:rsidR="00813F33" w:rsidRDefault="00813F33" w:rsidP="00813F33">
      <w:pPr>
        <w:rPr>
          <w:rStyle w:val="ui-provider"/>
        </w:rPr>
      </w:pPr>
    </w:p>
    <w:p w14:paraId="408E0094" w14:textId="77777777" w:rsidR="00813F33" w:rsidRDefault="00813F33" w:rsidP="00813F33">
      <w:pPr>
        <w:rPr>
          <w:rStyle w:val="ui-provider"/>
        </w:rPr>
      </w:pPr>
    </w:p>
    <w:p w14:paraId="22B911B9" w14:textId="77777777" w:rsidR="00813F33" w:rsidRDefault="00813F33" w:rsidP="00813F33">
      <w:pPr>
        <w:rPr>
          <w:rStyle w:val="ui-provider"/>
        </w:rPr>
      </w:pPr>
    </w:p>
    <w:p w14:paraId="30E9A586" w14:textId="77777777" w:rsidR="00813F33" w:rsidRDefault="00813F33" w:rsidP="00813F33">
      <w:pPr>
        <w:rPr>
          <w:rStyle w:val="ui-provider"/>
        </w:rPr>
      </w:pPr>
    </w:p>
    <w:p w14:paraId="0E7FCBD1" w14:textId="77777777" w:rsidR="00813F33" w:rsidRDefault="00813F33" w:rsidP="00813F33">
      <w:pPr>
        <w:rPr>
          <w:rStyle w:val="ui-provider"/>
        </w:rPr>
      </w:pPr>
    </w:p>
    <w:p w14:paraId="57BAC500" w14:textId="77777777" w:rsidR="00813F33" w:rsidRDefault="00813F33" w:rsidP="00813F33">
      <w:pPr>
        <w:rPr>
          <w:rStyle w:val="ui-provider"/>
        </w:rPr>
      </w:pPr>
    </w:p>
    <w:p w14:paraId="3324740E" w14:textId="77777777" w:rsidR="00813F33" w:rsidRDefault="00813F33" w:rsidP="00813F33">
      <w:pPr>
        <w:rPr>
          <w:rStyle w:val="ui-provider"/>
        </w:rPr>
      </w:pPr>
    </w:p>
    <w:p w14:paraId="18851BDF" w14:textId="77777777" w:rsidR="00813F33" w:rsidRDefault="00813F33" w:rsidP="00813F33">
      <w:pPr>
        <w:rPr>
          <w:rStyle w:val="ui-provider"/>
        </w:rPr>
      </w:pPr>
    </w:p>
    <w:p w14:paraId="458B0B3C" w14:textId="77777777" w:rsidR="00813F33" w:rsidRDefault="00813F33" w:rsidP="00813F33">
      <w:pPr>
        <w:rPr>
          <w:rStyle w:val="ui-provider"/>
        </w:rPr>
      </w:pPr>
    </w:p>
    <w:p w14:paraId="6A5FB425" w14:textId="77777777" w:rsidR="00B24BE9" w:rsidRDefault="00B24BE9" w:rsidP="00813F33">
      <w:pPr>
        <w:rPr>
          <w:rStyle w:val="ui-provider"/>
        </w:rPr>
      </w:pPr>
    </w:p>
    <w:p w14:paraId="29222EE9" w14:textId="77777777" w:rsidR="00B24BE9" w:rsidRDefault="00B24BE9" w:rsidP="00813F33">
      <w:pPr>
        <w:rPr>
          <w:rStyle w:val="ui-provider"/>
        </w:rPr>
      </w:pPr>
    </w:p>
    <w:p w14:paraId="69A05846" w14:textId="77777777" w:rsidR="00B24BE9" w:rsidRDefault="00B24BE9" w:rsidP="00813F33">
      <w:pPr>
        <w:rPr>
          <w:rStyle w:val="ui-provider"/>
        </w:rPr>
      </w:pPr>
    </w:p>
    <w:p w14:paraId="627E0E8C" w14:textId="77777777" w:rsidR="00B24BE9" w:rsidRDefault="00B24BE9" w:rsidP="00813F33">
      <w:pPr>
        <w:rPr>
          <w:rStyle w:val="ui-provider"/>
        </w:rPr>
      </w:pPr>
    </w:p>
    <w:p w14:paraId="5366A4A1" w14:textId="77777777" w:rsidR="00B24BE9" w:rsidRDefault="00B24BE9" w:rsidP="00813F33">
      <w:pPr>
        <w:rPr>
          <w:rStyle w:val="ui-provider"/>
        </w:rPr>
      </w:pPr>
    </w:p>
    <w:p w14:paraId="023AD2BE" w14:textId="77777777" w:rsidR="00813F33" w:rsidRPr="008715FB" w:rsidRDefault="00813F33" w:rsidP="00813F33">
      <w:pPr>
        <w:rPr>
          <w:rStyle w:val="ui-provider"/>
          <w:u w:val="single"/>
        </w:rPr>
      </w:pPr>
    </w:p>
    <w:p w14:paraId="25B3839D" w14:textId="285D1E7B" w:rsidR="00813F33" w:rsidRPr="008715FB" w:rsidRDefault="00813F33" w:rsidP="00B24BE9">
      <w:pPr>
        <w:pStyle w:val="Titre2"/>
        <w:numPr>
          <w:ilvl w:val="0"/>
          <w:numId w:val="82"/>
        </w:numPr>
        <w:rPr>
          <w:rStyle w:val="ui-provider"/>
          <w:u w:val="single"/>
        </w:rPr>
      </w:pPr>
      <w:r w:rsidRPr="008715FB">
        <w:lastRenderedPageBreak/>
        <w:t>Technologies et Outils</w:t>
      </w:r>
    </w:p>
    <w:p w14:paraId="72CCE78A" w14:textId="77777777" w:rsidR="00813F33" w:rsidRDefault="00813F33" w:rsidP="00FD6943">
      <w:pPr>
        <w:jc w:val="both"/>
      </w:pPr>
      <w:r w:rsidRPr="00FD6943">
        <w:rPr>
          <w:b w:val="0"/>
          <w:bCs/>
        </w:rPr>
        <w:t>Pour la réalisation de ce projet, j’ai utilisé</w:t>
      </w:r>
      <w:r>
        <w:t xml:space="preserve"> : </w:t>
      </w:r>
    </w:p>
    <w:p w14:paraId="2398FDB0" w14:textId="219B585B" w:rsidR="00B24BE9" w:rsidRPr="00C16350" w:rsidRDefault="00813F33" w:rsidP="00813F33">
      <w:pPr>
        <w:rPr>
          <w:u w:val="single"/>
        </w:rPr>
      </w:pPr>
      <w:r>
        <w:t xml:space="preserve">  </w:t>
      </w:r>
      <w:r>
        <w:rPr>
          <w:u w:val="single"/>
        </w:rPr>
        <w:t>Un</w:t>
      </w:r>
      <w:r w:rsidRPr="00C16350">
        <w:rPr>
          <w:u w:val="single"/>
        </w:rPr>
        <w:t xml:space="preserve"> langage de balisage  </w:t>
      </w:r>
    </w:p>
    <w:p w14:paraId="375FD7F5" w14:textId="6D32163B" w:rsidR="00813F33" w:rsidRDefault="00813F33" w:rsidP="00FD6943">
      <w:pPr>
        <w:jc w:val="right"/>
      </w:pPr>
      <w:r>
        <w:t xml:space="preserve">▪ HTML (HyperText Markup Langage) : </w:t>
      </w:r>
      <w:r w:rsidRPr="00FD6943">
        <w:rPr>
          <w:b w:val="0"/>
          <w:bCs/>
        </w:rPr>
        <w:t xml:space="preserve">pour tous les </w:t>
      </w:r>
      <w:r w:rsidR="00C71B4E" w:rsidRPr="00FD6943">
        <w:rPr>
          <w:b w:val="0"/>
          <w:bCs/>
        </w:rPr>
        <w:t>Template</w:t>
      </w:r>
      <w:r w:rsidRPr="00FD6943">
        <w:rPr>
          <w:b w:val="0"/>
          <w:bCs/>
        </w:rPr>
        <w:t>. HTML constitue le squelette de mes pages et permet d’interagir avec des langages de programmation.</w:t>
      </w:r>
      <w:r>
        <w:t xml:space="preserve"> </w:t>
      </w:r>
    </w:p>
    <w:p w14:paraId="14DBAC58" w14:textId="77777777" w:rsidR="00B24BE9" w:rsidRDefault="00B24BE9" w:rsidP="00813F33"/>
    <w:p w14:paraId="2E9EDF39" w14:textId="5F996071" w:rsidR="00B24BE9" w:rsidRDefault="00813F33" w:rsidP="00813F33">
      <w:r w:rsidRPr="00C16350">
        <w:rPr>
          <w:u w:val="single"/>
        </w:rPr>
        <w:t>Des langages de programmation</w:t>
      </w:r>
      <w:r>
        <w:t xml:space="preserve"> </w:t>
      </w:r>
    </w:p>
    <w:p w14:paraId="7B38FE45" w14:textId="77777777" w:rsidR="00813F33" w:rsidRDefault="00813F33" w:rsidP="00FD6943">
      <w:r>
        <w:t xml:space="preserve">▪ PHP (HyperText </w:t>
      </w:r>
      <w:proofErr w:type="spellStart"/>
      <w:r>
        <w:t>Preprocessor</w:t>
      </w:r>
      <w:proofErr w:type="spellEnd"/>
      <w:r>
        <w:t xml:space="preserve">) : </w:t>
      </w:r>
      <w:r w:rsidRPr="00FD6943">
        <w:rPr>
          <w:b w:val="0"/>
          <w:bCs/>
        </w:rPr>
        <w:t xml:space="preserve">génération de données dynamiques. Partie </w:t>
      </w:r>
      <w:proofErr w:type="spellStart"/>
      <w:r w:rsidRPr="00FD6943">
        <w:rPr>
          <w:b w:val="0"/>
          <w:bCs/>
        </w:rPr>
        <w:t>back-end</w:t>
      </w:r>
      <w:proofErr w:type="spellEnd"/>
      <w:r w:rsidRPr="00FD6943">
        <w:rPr>
          <w:b w:val="0"/>
          <w:bCs/>
        </w:rPr>
        <w:t xml:space="preserve"> de l’application, non visible aux utilisateurs</w:t>
      </w:r>
      <w:r>
        <w:t xml:space="preserve"> </w:t>
      </w:r>
    </w:p>
    <w:p w14:paraId="547F8C56" w14:textId="77777777" w:rsidR="00813F33" w:rsidRPr="00FD6943" w:rsidRDefault="00813F33" w:rsidP="00FD6943">
      <w:pPr>
        <w:rPr>
          <w:b w:val="0"/>
          <w:bCs/>
        </w:rPr>
      </w:pPr>
      <w:r>
        <w:t>▪ CSS (</w:t>
      </w:r>
      <w:proofErr w:type="spellStart"/>
      <w:r>
        <w:t>Cascading</w:t>
      </w:r>
      <w:proofErr w:type="spellEnd"/>
      <w:r>
        <w:t xml:space="preserve"> Style Sheets) : </w:t>
      </w:r>
      <w:r w:rsidRPr="00FD6943">
        <w:rPr>
          <w:b w:val="0"/>
          <w:bCs/>
        </w:rPr>
        <w:t>apparence et habillage des pages web.</w:t>
      </w:r>
    </w:p>
    <w:p w14:paraId="3C378F0B" w14:textId="1A15B089" w:rsidR="00813F33" w:rsidRDefault="00813F33" w:rsidP="00FD6943">
      <w:r>
        <w:t>▪ SQL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w:t>
      </w:r>
      <w:r w:rsidRPr="00C71B4E">
        <w:t xml:space="preserve">– Langage de requêtes structurées) : </w:t>
      </w:r>
      <w:r w:rsidRPr="00FD6943">
        <w:rPr>
          <w:rStyle w:val="Caractredecontenu"/>
          <w:b w:val="0"/>
          <w:bCs/>
        </w:rPr>
        <w:t xml:space="preserve">communication avec la base de données. </w:t>
      </w:r>
    </w:p>
    <w:p w14:paraId="64EB79DB" w14:textId="77777777" w:rsidR="00B24BE9" w:rsidRDefault="00B24BE9" w:rsidP="00813F33"/>
    <w:p w14:paraId="6FABED4C" w14:textId="34F2EA8D" w:rsidR="00B24BE9" w:rsidRPr="00C71B4E" w:rsidRDefault="00813F33" w:rsidP="00813F33">
      <w:pPr>
        <w:rPr>
          <w:u w:val="single"/>
        </w:rPr>
      </w:pPr>
      <w:r>
        <w:rPr>
          <w:u w:val="single"/>
        </w:rPr>
        <w:t>Un Framework PHP (bibliothèque logicielle)</w:t>
      </w:r>
    </w:p>
    <w:p w14:paraId="104FD204" w14:textId="5ABEB6A5" w:rsidR="00813F33" w:rsidRDefault="00813F33" w:rsidP="00FD6943">
      <w:pPr>
        <w:jc w:val="both"/>
      </w:pPr>
      <w:r>
        <w:t xml:space="preserve">• </w:t>
      </w:r>
      <w:r w:rsidRPr="001E7954">
        <w:rPr>
          <w:bCs/>
        </w:rPr>
        <w:t>Symfony</w:t>
      </w:r>
      <w:r>
        <w:t xml:space="preserve"> : </w:t>
      </w:r>
      <w:r w:rsidRPr="00FD6943">
        <w:rPr>
          <w:b w:val="0"/>
          <w:bCs/>
        </w:rPr>
        <w:t xml:space="preserve">permet de mieux structurer son projet puisqu’il nous donne un cadre de travail précis qui suit le design pattern Modèle-Vue-Présentation. Permet d’avoir une séparation de la logique métier. Le </w:t>
      </w:r>
      <w:r w:rsidR="00C71B4E" w:rsidRPr="00FD6943">
        <w:rPr>
          <w:b w:val="0"/>
          <w:bCs/>
        </w:rPr>
        <w:t>Framework</w:t>
      </w:r>
      <w:r w:rsidRPr="00FD6943">
        <w:rPr>
          <w:b w:val="0"/>
          <w:bCs/>
        </w:rPr>
        <w:t xml:space="preserve"> propose aussi une grande quantité d’atouts pour pouvoir sécuriser correctement son application. Symfony permet d’accélérer sa productivité via des fonctions natives du </w:t>
      </w:r>
      <w:r w:rsidR="00C71B4E" w:rsidRPr="00FD6943">
        <w:rPr>
          <w:b w:val="0"/>
          <w:bCs/>
        </w:rPr>
        <w:t>Framework</w:t>
      </w:r>
      <w:r w:rsidRPr="00FD6943">
        <w:rPr>
          <w:b w:val="0"/>
          <w:bCs/>
        </w:rPr>
        <w:t>.</w:t>
      </w:r>
      <w:r>
        <w:t xml:space="preserve"> </w:t>
      </w:r>
    </w:p>
    <w:p w14:paraId="6138A5D7" w14:textId="77777777" w:rsidR="00813F33" w:rsidRDefault="00813F33" w:rsidP="00C71B4E">
      <w:pPr>
        <w:jc w:val="both"/>
      </w:pPr>
      <w:r>
        <w:t xml:space="preserve">Symfony comprend aussi : </w:t>
      </w:r>
    </w:p>
    <w:p w14:paraId="553F0065" w14:textId="77777777" w:rsidR="00813F33" w:rsidRDefault="00813F33" w:rsidP="00FD6943">
      <w:pPr>
        <w:jc w:val="both"/>
      </w:pPr>
      <w:r>
        <w:t>▪ Doctrine, un ORM (Object-</w:t>
      </w:r>
      <w:proofErr w:type="spellStart"/>
      <w:r>
        <w:t>Relational</w:t>
      </w:r>
      <w:proofErr w:type="spellEnd"/>
      <w:r>
        <w:t xml:space="preserve"> Mapping) </w:t>
      </w:r>
      <w:r w:rsidRPr="00FD6943">
        <w:rPr>
          <w:b w:val="0"/>
          <w:bCs/>
        </w:rPr>
        <w:t xml:space="preserve">qui permet de travailler avec des objets plutôt qu’avec des tableaux associatifs. </w:t>
      </w:r>
    </w:p>
    <w:p w14:paraId="286270AF" w14:textId="77777777" w:rsidR="00B24BE9" w:rsidRDefault="00B24BE9" w:rsidP="00813F33"/>
    <w:p w14:paraId="6CFF13FB" w14:textId="36A0AFB2" w:rsidR="00813F33" w:rsidRDefault="00813F33" w:rsidP="00813F33">
      <w:r>
        <w:t xml:space="preserve">▪ </w:t>
      </w:r>
      <w:proofErr w:type="spellStart"/>
      <w:r>
        <w:t>Twig</w:t>
      </w:r>
      <w:proofErr w:type="spellEnd"/>
      <w:r>
        <w:t xml:space="preserve"> : moteur de </w:t>
      </w:r>
      <w:r w:rsidR="00C71B4E">
        <w:t>Template</w:t>
      </w:r>
      <w:r>
        <w:t xml:space="preserve"> qui permet d’écrire du code contenu dans les </w:t>
      </w:r>
      <w:r w:rsidR="00C71B4E">
        <w:t>Template</w:t>
      </w:r>
      <w:r>
        <w:t xml:space="preserve">. </w:t>
      </w:r>
      <w:proofErr w:type="spellStart"/>
      <w:r>
        <w:t>Twig</w:t>
      </w:r>
      <w:proofErr w:type="spellEnd"/>
      <w:r>
        <w:t xml:space="preserve"> propose aussi beaucoup de filtres qui permettent des fonctionnalités diverses comme formater une date.</w:t>
      </w:r>
    </w:p>
    <w:p w14:paraId="34268D32" w14:textId="77777777" w:rsidR="00B24BE9" w:rsidRDefault="00B24BE9" w:rsidP="00813F33"/>
    <w:p w14:paraId="10AE769A" w14:textId="77777777" w:rsidR="00813F33" w:rsidRDefault="00813F33" w:rsidP="00813F33">
      <w:r>
        <w:t xml:space="preserve"> • Un gestionnaire de dépendances : Composer. Il permet de gérer les librairies ou les paquets sur lesquels reposent le projet. Cet utilitaire permet d’être sûr que le projet a besoin de toutes ses ressources pour fonctionner. Composer est nécessaire pour pouvoir travailler avec Symfony.</w:t>
      </w:r>
    </w:p>
    <w:p w14:paraId="7CB0B759" w14:textId="77777777" w:rsidR="00B24BE9" w:rsidRDefault="00B24BE9" w:rsidP="00813F33"/>
    <w:p w14:paraId="3FF00D85" w14:textId="77777777" w:rsidR="00B24BE9" w:rsidRDefault="00B24BE9" w:rsidP="00813F33"/>
    <w:p w14:paraId="71EFE206" w14:textId="77777777" w:rsidR="00B24BE9" w:rsidRDefault="00B24BE9" w:rsidP="00813F33"/>
    <w:p w14:paraId="4E2B5B95" w14:textId="77777777" w:rsidR="00C71B4E" w:rsidRDefault="00C71B4E" w:rsidP="00813F33"/>
    <w:p w14:paraId="1008B383" w14:textId="77777777" w:rsidR="00813F33" w:rsidRDefault="00813F33" w:rsidP="00813F33">
      <w:r w:rsidRPr="00C16350">
        <w:rPr>
          <w:u w:val="single"/>
        </w:rPr>
        <w:lastRenderedPageBreak/>
        <w:t>Des moteurs de recherche et des site web</w:t>
      </w:r>
      <w:r>
        <w:t xml:space="preserve"> </w:t>
      </w:r>
    </w:p>
    <w:p w14:paraId="38DB5998" w14:textId="4CC65817" w:rsidR="00813F33" w:rsidRDefault="00813F33" w:rsidP="00B24BE9">
      <w:pPr>
        <w:pStyle w:val="Contenu"/>
        <w:numPr>
          <w:ilvl w:val="0"/>
          <w:numId w:val="88"/>
        </w:numPr>
      </w:pPr>
      <w:r>
        <w:t>Chrome : pour les recherches et comme moteur de recherche</w:t>
      </w:r>
    </w:p>
    <w:p w14:paraId="5208EE1D" w14:textId="53D067D9" w:rsidR="00813F33" w:rsidRDefault="00813F33" w:rsidP="00B24BE9">
      <w:pPr>
        <w:pStyle w:val="Contenu"/>
        <w:numPr>
          <w:ilvl w:val="0"/>
          <w:numId w:val="88"/>
        </w:numPr>
      </w:pPr>
      <w:r>
        <w:t xml:space="preserve">Outil de maquettage : </w:t>
      </w:r>
      <w:proofErr w:type="spellStart"/>
      <w:r w:rsidRPr="00B24BE9">
        <w:rPr>
          <w:b/>
          <w:bCs/>
        </w:rPr>
        <w:t>Figma</w:t>
      </w:r>
      <w:proofErr w:type="spellEnd"/>
      <w:r>
        <w:t xml:space="preserve"> qui est un Outil qui sert de maquettage en ligne. </w:t>
      </w:r>
    </w:p>
    <w:p w14:paraId="0D807759" w14:textId="77777777" w:rsidR="00B24BE9" w:rsidRDefault="00B24BE9" w:rsidP="00813F33"/>
    <w:p w14:paraId="3BA3BCD5" w14:textId="77777777" w:rsidR="00813F33" w:rsidRPr="00C16350" w:rsidRDefault="00813F33" w:rsidP="00813F33">
      <w:pPr>
        <w:rPr>
          <w:u w:val="single"/>
        </w:rPr>
      </w:pPr>
      <w:r w:rsidRPr="00C16350">
        <w:rPr>
          <w:u w:val="single"/>
        </w:rPr>
        <w:t xml:space="preserve"> Environnement de développement : </w:t>
      </w:r>
    </w:p>
    <w:p w14:paraId="138FF93E" w14:textId="77777777" w:rsidR="00813F33" w:rsidRDefault="00813F33" w:rsidP="00813F33">
      <w:r>
        <w:t>• Editeur de Texte : Visual Studio Code</w:t>
      </w:r>
    </w:p>
    <w:p w14:paraId="0A64F9BF" w14:textId="77777777" w:rsidR="00B24BE9" w:rsidRDefault="00B24BE9" w:rsidP="00813F33"/>
    <w:p w14:paraId="15598C67" w14:textId="77777777" w:rsidR="00813F33" w:rsidRPr="00FD6E8C" w:rsidRDefault="00813F33" w:rsidP="00813F33">
      <w:pPr>
        <w:rPr>
          <w:u w:val="single"/>
        </w:rPr>
      </w:pPr>
      <w:r w:rsidRPr="00FD6E8C">
        <w:rPr>
          <w:u w:val="single"/>
        </w:rPr>
        <w:t>Serveur Local</w:t>
      </w:r>
    </w:p>
    <w:p w14:paraId="276C0CD5" w14:textId="77777777" w:rsidR="00813F33" w:rsidRDefault="00813F33" w:rsidP="00C71B4E">
      <w:pPr>
        <w:pStyle w:val="Contenu"/>
        <w:rPr>
          <w:shd w:val="clear" w:color="auto" w:fill="FFFFFF"/>
        </w:rPr>
      </w:pPr>
      <w:r w:rsidRPr="00FD6E8C">
        <w:t xml:space="preserve">• </w:t>
      </w:r>
      <w:proofErr w:type="spellStart"/>
      <w:r w:rsidRPr="00C71B4E">
        <w:rPr>
          <w:b/>
          <w:bCs/>
        </w:rPr>
        <w:t>Wampserver</w:t>
      </w:r>
      <w:proofErr w:type="spellEnd"/>
      <w:r w:rsidRPr="00FD6E8C">
        <w:t xml:space="preserve"> </w:t>
      </w:r>
      <w:r w:rsidRPr="00FD6E8C">
        <w:rPr>
          <w:shd w:val="clear" w:color="auto" w:fill="FFFFFF"/>
        </w:rPr>
        <w:t xml:space="preserve">est une plateforme de développement Web permettant de faire fonctionner localement des scripts PHP. </w:t>
      </w:r>
    </w:p>
    <w:p w14:paraId="773510CE" w14:textId="48179A9A" w:rsidR="00813F33" w:rsidRPr="00FD6E8C" w:rsidRDefault="00813F33" w:rsidP="00C71B4E">
      <w:pPr>
        <w:pStyle w:val="Contenu"/>
      </w:pPr>
      <w:r w:rsidRPr="00FD6E8C">
        <w:rPr>
          <w:shd w:val="clear" w:color="auto" w:fill="FFFFFF"/>
        </w:rPr>
        <w:t xml:space="preserve">C’est un environnement permettant </w:t>
      </w:r>
      <w:r>
        <w:rPr>
          <w:shd w:val="clear" w:color="auto" w:fill="FFFFFF"/>
        </w:rPr>
        <w:t xml:space="preserve">l’interprétation </w:t>
      </w:r>
      <w:r w:rsidRPr="00FD6E8C">
        <w:rPr>
          <w:shd w:val="clear" w:color="auto" w:fill="FFFFFF"/>
        </w:rPr>
        <w:t xml:space="preserve">des scripts et on y trouve également phpMyAdmin pour l'administration Web des bases </w:t>
      </w:r>
      <w:r w:rsidR="00B24BE9" w:rsidRPr="00FD6E8C">
        <w:rPr>
          <w:shd w:val="clear" w:color="auto" w:fill="FFFFFF"/>
        </w:rPr>
        <w:t>MySQL</w:t>
      </w:r>
      <w:r w:rsidR="00B24BE9" w:rsidRPr="00FD6E8C">
        <w:rPr>
          <w:rFonts w:ascii="Arial" w:hAnsi="Arial"/>
          <w:sz w:val="21"/>
          <w:szCs w:val="21"/>
          <w:shd w:val="clear" w:color="auto" w:fill="FFFFFF"/>
        </w:rPr>
        <w:t>.</w:t>
      </w:r>
    </w:p>
    <w:p w14:paraId="49D2AF56" w14:textId="77777777" w:rsidR="00813F33" w:rsidRDefault="00813F33" w:rsidP="00813F33">
      <w:pPr>
        <w:rPr>
          <w:rStyle w:val="ui-provider"/>
        </w:rPr>
      </w:pPr>
    </w:p>
    <w:p w14:paraId="329D63DD" w14:textId="33CD795B" w:rsidR="00813F33" w:rsidRPr="008715FB" w:rsidRDefault="00813F33" w:rsidP="00B24BE9">
      <w:pPr>
        <w:pStyle w:val="Titre2"/>
        <w:numPr>
          <w:ilvl w:val="0"/>
          <w:numId w:val="89"/>
        </w:numPr>
        <w:rPr>
          <w:rStyle w:val="ui-provider"/>
          <w:u w:val="single"/>
        </w:rPr>
      </w:pPr>
      <w:r w:rsidRPr="008715FB">
        <w:t>Configuration de l’environnement de travail</w:t>
      </w:r>
    </w:p>
    <w:p w14:paraId="5B0CE528" w14:textId="77777777" w:rsidR="00813F33" w:rsidRDefault="00813F33" w:rsidP="00C71B4E">
      <w:pPr>
        <w:pStyle w:val="Contenu"/>
      </w:pPr>
      <w:r>
        <w:t xml:space="preserve">Je commence par installer </w:t>
      </w:r>
      <w:r w:rsidRPr="00712255">
        <w:rPr>
          <w:b/>
          <w:bCs/>
        </w:rPr>
        <w:t>Visual Studio Code</w:t>
      </w:r>
      <w:r>
        <w:t xml:space="preserve">, mon environnement de développement, à cette adresse : </w:t>
      </w:r>
      <w:hyperlink r:id="rId12" w:history="1">
        <w:r w:rsidRPr="005D44CB">
          <w:rPr>
            <w:rStyle w:val="Lienhypertexte"/>
          </w:rPr>
          <w:t>https://code.visualstudio.com/</w:t>
        </w:r>
      </w:hyperlink>
      <w:r>
        <w:t>. J’utilise la dernière version stable pour Windows.</w:t>
      </w:r>
    </w:p>
    <w:p w14:paraId="695298C1" w14:textId="77777777" w:rsidR="00B24BE9" w:rsidRDefault="00B24BE9" w:rsidP="00C71B4E">
      <w:pPr>
        <w:pStyle w:val="Contenu"/>
      </w:pPr>
    </w:p>
    <w:p w14:paraId="18C02180" w14:textId="77777777" w:rsidR="00813F33" w:rsidRPr="00EF76B3" w:rsidRDefault="00813F33" w:rsidP="00C71B4E">
      <w:pPr>
        <w:pStyle w:val="Contenu"/>
        <w:rPr>
          <w:rStyle w:val="ui-provider"/>
          <w:rFonts w:cs="Calibri"/>
        </w:rPr>
      </w:pPr>
      <w:r w:rsidRPr="00EF76B3">
        <w:rPr>
          <w:rFonts w:cs="Calibri"/>
        </w:rPr>
        <w:t xml:space="preserve">Également je vais devoir installer </w:t>
      </w:r>
      <w:proofErr w:type="spellStart"/>
      <w:r w:rsidRPr="00712255">
        <w:rPr>
          <w:rFonts w:cs="Calibri"/>
          <w:b/>
          <w:bCs/>
        </w:rPr>
        <w:t>Wampserver</w:t>
      </w:r>
      <w:proofErr w:type="spellEnd"/>
      <w:r w:rsidRPr="00EF76B3">
        <w:rPr>
          <w:rFonts w:cs="Calibri"/>
        </w:rPr>
        <w:t xml:space="preserve">, qui va stocker mon projet en local sur mon PC, je dois donc l’installer via ce lien  </w:t>
      </w:r>
      <w:hyperlink r:id="rId13" w:history="1">
        <w:r w:rsidRPr="00EF76B3">
          <w:rPr>
            <w:rStyle w:val="Lienhypertexte"/>
            <w:rFonts w:cs="Calibri"/>
          </w:rPr>
          <w:t>https://wampserver.aviatechno.net/</w:t>
        </w:r>
      </w:hyperlink>
    </w:p>
    <w:p w14:paraId="446D601E" w14:textId="77777777" w:rsidR="00B24BE9" w:rsidRDefault="00B24BE9" w:rsidP="00C71B4E">
      <w:pPr>
        <w:pStyle w:val="Contenu"/>
        <w:rPr>
          <w:rStyle w:val="ui-provider"/>
          <w:rFonts w:cs="Calibri"/>
        </w:rPr>
      </w:pPr>
    </w:p>
    <w:p w14:paraId="6BB1FA16" w14:textId="77777777" w:rsidR="00B24BE9" w:rsidRDefault="00813F33" w:rsidP="00C71B4E">
      <w:pPr>
        <w:pStyle w:val="Contenu"/>
        <w:rPr>
          <w:rStyle w:val="ui-provider"/>
          <w:rFonts w:cs="Calibri"/>
        </w:rPr>
      </w:pPr>
      <w:r w:rsidRPr="00EF76B3">
        <w:rPr>
          <w:rStyle w:val="ui-provider"/>
          <w:rFonts w:cs="Calibri"/>
        </w:rPr>
        <w:t xml:space="preserve">Celui-ci est </w:t>
      </w:r>
      <w:r w:rsidRPr="00EF76B3">
        <w:rPr>
          <w:shd w:val="clear" w:color="auto" w:fill="FFFFFF"/>
        </w:rPr>
        <w:t xml:space="preserve">une plateforme de développement Web, permettant de faire fonctionner localement des scripts PHP. WampServer est un environnement </w:t>
      </w:r>
      <w:r>
        <w:rPr>
          <w:shd w:val="clear" w:color="auto" w:fill="FFFFFF"/>
        </w:rPr>
        <w:t>permettant d’interpréter</w:t>
      </w:r>
      <w:r w:rsidRPr="00EF76B3">
        <w:rPr>
          <w:shd w:val="clear" w:color="auto" w:fill="FFFFFF"/>
        </w:rPr>
        <w:t xml:space="preserve"> </w:t>
      </w:r>
      <w:r>
        <w:rPr>
          <w:shd w:val="clear" w:color="auto" w:fill="FFFFFF"/>
        </w:rPr>
        <w:t>un</w:t>
      </w:r>
      <w:r w:rsidRPr="00EF76B3">
        <w:rPr>
          <w:shd w:val="clear" w:color="auto" w:fill="FFFFFF"/>
        </w:rPr>
        <w:t xml:space="preserve"> script, ainsi que phpMyAdmin pour l'administration Web des bases MySQL</w:t>
      </w:r>
      <w:r w:rsidR="00B24BE9">
        <w:rPr>
          <w:rStyle w:val="ui-provider"/>
          <w:rFonts w:cs="Calibri"/>
        </w:rPr>
        <w:t>.</w:t>
      </w:r>
    </w:p>
    <w:p w14:paraId="18F93C43" w14:textId="19B91046" w:rsidR="00813F33" w:rsidRPr="00B24BE9" w:rsidRDefault="00813F33" w:rsidP="00C71B4E">
      <w:pPr>
        <w:pStyle w:val="Contenu"/>
      </w:pPr>
      <w:r>
        <w:t xml:space="preserve">J’ai dû télécharger de </w:t>
      </w:r>
      <w:r w:rsidRPr="00ED05D2">
        <w:rPr>
          <w:b/>
          <w:bCs/>
        </w:rPr>
        <w:t>scoop</w:t>
      </w:r>
      <w:r>
        <w:t xml:space="preserve"> à cette adresse, </w:t>
      </w:r>
      <w:hyperlink r:id="rId14" w:history="1">
        <w:r w:rsidRPr="00CF1666">
          <w:rPr>
            <w:rStyle w:val="Lienhypertexte"/>
          </w:rPr>
          <w:t>https://scoop.sh/</w:t>
        </w:r>
      </w:hyperlink>
      <w:r>
        <w:t xml:space="preserve">  , utilitaire en ligne de commande qui permet d’installer d’autres programmes.</w:t>
      </w:r>
    </w:p>
    <w:p w14:paraId="7B6AA160" w14:textId="77777777" w:rsidR="00B24BE9" w:rsidRDefault="00813F33" w:rsidP="00C71B4E">
      <w:pPr>
        <w:pStyle w:val="Contenu"/>
        <w:rPr>
          <w:rStyle w:val="Lienhypertexte"/>
        </w:rPr>
      </w:pPr>
      <w:r>
        <w:t xml:space="preserve">Puis je vais télécharger </w:t>
      </w:r>
      <w:r w:rsidRPr="00ED05D2">
        <w:rPr>
          <w:rStyle w:val="ui-provider"/>
          <w:b/>
          <w:bCs/>
        </w:rPr>
        <w:t>Symfony</w:t>
      </w:r>
      <w:r w:rsidRPr="00EF76B3">
        <w:rPr>
          <w:rStyle w:val="ui-provider"/>
        </w:rPr>
        <w:t xml:space="preserve"> CLI : </w:t>
      </w:r>
      <w:hyperlink r:id="rId15" w:tgtFrame="_blank" w:tooltip="https://symfony.com/download" w:history="1">
        <w:r w:rsidRPr="00EF76B3">
          <w:rPr>
            <w:rStyle w:val="Lienhypertexte"/>
          </w:rPr>
          <w:t>https://symfony.com/download</w:t>
        </w:r>
      </w:hyperlink>
    </w:p>
    <w:p w14:paraId="7836D85F" w14:textId="77777777" w:rsidR="00C71B4E" w:rsidRDefault="00C71B4E" w:rsidP="00C71B4E">
      <w:pPr>
        <w:pStyle w:val="Contenu"/>
        <w:rPr>
          <w:rStyle w:val="Lienhypertexte"/>
          <w:color w:val="auto"/>
          <w:u w:val="none"/>
        </w:rPr>
      </w:pPr>
    </w:p>
    <w:p w14:paraId="32901313" w14:textId="6B17BCA7" w:rsidR="00813F33" w:rsidRDefault="00813F33" w:rsidP="00C71B4E">
      <w:pPr>
        <w:pStyle w:val="Contenu"/>
      </w:pPr>
      <w:r>
        <w:t xml:space="preserve">J’ai dû télécharger </w:t>
      </w:r>
      <w:r w:rsidRPr="00EF76B3">
        <w:rPr>
          <w:b/>
          <w:bCs/>
        </w:rPr>
        <w:t>Composer</w:t>
      </w:r>
      <w:r>
        <w:t xml:space="preserve"> à cette adresse </w:t>
      </w:r>
      <w:hyperlink r:id="rId16" w:tgtFrame="_blank" w:tooltip="https://getcomposer.org/download/" w:history="1">
        <w:r w:rsidRPr="00EF76B3">
          <w:rPr>
            <w:rStyle w:val="Lienhypertexte"/>
          </w:rPr>
          <w:t>https://getcomposer.org/download/</w:t>
        </w:r>
      </w:hyperlink>
      <w:r>
        <w:rPr>
          <w:rStyle w:val="ui-provider"/>
        </w:rPr>
        <w:t xml:space="preserve"> </w:t>
      </w:r>
      <w:r>
        <w:t>car c’est un élément vital pour faire fonctionner Symfony</w:t>
      </w:r>
      <w:r w:rsidR="00B24BE9">
        <w:t>.</w:t>
      </w:r>
    </w:p>
    <w:p w14:paraId="183D2828" w14:textId="77777777" w:rsidR="00B24BE9" w:rsidRDefault="00B24BE9" w:rsidP="00C71B4E">
      <w:pPr>
        <w:pStyle w:val="Contenu"/>
        <w:rPr>
          <w:rStyle w:val="ui-provider"/>
        </w:rPr>
      </w:pPr>
    </w:p>
    <w:p w14:paraId="5C388DD4" w14:textId="77777777" w:rsidR="00813F33" w:rsidRDefault="00813F33" w:rsidP="00C71B4E">
      <w:pPr>
        <w:pStyle w:val="Contenu"/>
      </w:pPr>
      <w:r>
        <w:t xml:space="preserve">Je consulte la documentation Symfony et je tape cette commande dans mon terminal Windows </w:t>
      </w:r>
    </w:p>
    <w:p w14:paraId="00A5D443" w14:textId="77777777" w:rsidR="00813F33" w:rsidRDefault="00813F33" w:rsidP="00C71B4E">
      <w:pPr>
        <w:pStyle w:val="Contenu"/>
      </w:pPr>
      <w:r>
        <w:t xml:space="preserve">Commande permettant d’installer </w:t>
      </w:r>
      <w:r w:rsidRPr="00ED05D2">
        <w:rPr>
          <w:b/>
          <w:bCs/>
        </w:rPr>
        <w:t>scope</w:t>
      </w:r>
    </w:p>
    <w:p w14:paraId="74CCC46F" w14:textId="77777777" w:rsidR="00813F33" w:rsidRPr="00331040" w:rsidRDefault="00813F33" w:rsidP="00C71B4E">
      <w:pPr>
        <w:pStyle w:val="Contenu"/>
      </w:pPr>
      <w:r w:rsidRPr="00331040">
        <w:lastRenderedPageBreak/>
        <w:t>Set-</w:t>
      </w:r>
      <w:proofErr w:type="spellStart"/>
      <w:r w:rsidRPr="00331040">
        <w:t>ExecutionPolicy</w:t>
      </w:r>
      <w:proofErr w:type="spellEnd"/>
      <w:r w:rsidRPr="00331040">
        <w:t xml:space="preserve"> </w:t>
      </w:r>
      <w:proofErr w:type="spellStart"/>
      <w:r w:rsidRPr="00331040">
        <w:t>RemoteSigned</w:t>
      </w:r>
      <w:proofErr w:type="spellEnd"/>
      <w:r w:rsidRPr="00331040">
        <w:t xml:space="preserve"> -scope </w:t>
      </w:r>
      <w:proofErr w:type="spellStart"/>
      <w:r w:rsidRPr="00331040">
        <w:t>CurrentUser</w:t>
      </w:r>
      <w:proofErr w:type="spellEnd"/>
    </w:p>
    <w:p w14:paraId="6E98DC12" w14:textId="7BE2E0C7" w:rsidR="00813F33" w:rsidRDefault="00813F33" w:rsidP="00C71B4E">
      <w:pPr>
        <w:jc w:val="both"/>
      </w:pPr>
      <w:r w:rsidRPr="00331040">
        <w:t>Une fois que scope est installé, j</w:t>
      </w:r>
      <w:r w:rsidR="00B24BE9">
        <w:t>e</w:t>
      </w:r>
      <w:r w:rsidRPr="00331040">
        <w:t xml:space="preserve"> vais pouvoir </w:t>
      </w:r>
      <w:r w:rsidR="00B24BE9" w:rsidRPr="00331040">
        <w:t>installer</w:t>
      </w:r>
      <w:r w:rsidRPr="00331040">
        <w:t xml:space="preserve"> </w:t>
      </w:r>
      <w:r w:rsidR="00B24BE9" w:rsidRPr="00331040">
        <w:t>Symfony</w:t>
      </w:r>
      <w:r w:rsidRPr="00331040">
        <w:t>.</w:t>
      </w:r>
    </w:p>
    <w:p w14:paraId="381B05EB" w14:textId="77777777" w:rsidR="00C71B4E" w:rsidRPr="00331040" w:rsidRDefault="00C71B4E" w:rsidP="00C71B4E">
      <w:pPr>
        <w:jc w:val="both"/>
      </w:pPr>
    </w:p>
    <w:p w14:paraId="793F8CC1" w14:textId="2124377A" w:rsidR="00813F33" w:rsidRPr="00331040" w:rsidRDefault="00813F33" w:rsidP="00C71B4E">
      <w:pPr>
        <w:jc w:val="both"/>
      </w:pPr>
      <w:r w:rsidRPr="00331040">
        <w:t xml:space="preserve">Commande permettant d’installer </w:t>
      </w:r>
      <w:r w:rsidR="00C71B4E" w:rsidRPr="00331040">
        <w:rPr>
          <w:bCs/>
        </w:rPr>
        <w:t>Symfony</w:t>
      </w:r>
    </w:p>
    <w:p w14:paraId="1607CFD0" w14:textId="77777777" w:rsidR="00813F33" w:rsidRDefault="00813F33" w:rsidP="00C71B4E">
      <w:pPr>
        <w:pStyle w:val="Contenu"/>
      </w:pPr>
      <w:proofErr w:type="gramStart"/>
      <w:r w:rsidRPr="00331040">
        <w:t>scoop</w:t>
      </w:r>
      <w:proofErr w:type="gramEnd"/>
      <w:r w:rsidRPr="00331040">
        <w:t xml:space="preserve"> </w:t>
      </w:r>
      <w:proofErr w:type="spellStart"/>
      <w:r w:rsidRPr="00331040">
        <w:t>install</w:t>
      </w:r>
      <w:proofErr w:type="spellEnd"/>
      <w:r w:rsidRPr="00331040">
        <w:t xml:space="preserve"> </w:t>
      </w:r>
      <w:proofErr w:type="spellStart"/>
      <w:r w:rsidRPr="00331040">
        <w:t>symfony</w:t>
      </w:r>
      <w:proofErr w:type="spellEnd"/>
      <w:r w:rsidRPr="00331040">
        <w:t xml:space="preserve">-cli </w:t>
      </w:r>
    </w:p>
    <w:p w14:paraId="5B11B243" w14:textId="77777777" w:rsidR="00C71B4E" w:rsidRPr="00331040" w:rsidRDefault="00C71B4E" w:rsidP="00C71B4E">
      <w:pPr>
        <w:pStyle w:val="Contenu"/>
        <w:rPr>
          <w:rStyle w:val="ui-provider"/>
        </w:rPr>
      </w:pPr>
    </w:p>
    <w:p w14:paraId="44BC103D" w14:textId="77777777" w:rsidR="00813F33" w:rsidRPr="00331040" w:rsidRDefault="00813F33" w:rsidP="00C71B4E">
      <w:pPr>
        <w:jc w:val="both"/>
        <w:rPr>
          <w:bCs/>
        </w:rPr>
      </w:pPr>
      <w:r w:rsidRPr="00331040">
        <w:t xml:space="preserve">Commande permettant d’installer </w:t>
      </w:r>
      <w:r w:rsidRPr="00331040">
        <w:rPr>
          <w:bCs/>
        </w:rPr>
        <w:t>composer</w:t>
      </w:r>
    </w:p>
    <w:p w14:paraId="7DC7DE68" w14:textId="77777777" w:rsidR="00813F33" w:rsidRDefault="00813F33" w:rsidP="00C71B4E">
      <w:pPr>
        <w:pStyle w:val="Contenu"/>
      </w:pPr>
      <w:proofErr w:type="gramStart"/>
      <w:r w:rsidRPr="00C71B4E">
        <w:t>composer</w:t>
      </w:r>
      <w:proofErr w:type="gramEnd"/>
      <w:r w:rsidRPr="00C71B4E">
        <w:t xml:space="preserve"> </w:t>
      </w:r>
      <w:proofErr w:type="spellStart"/>
      <w:r w:rsidRPr="00C71B4E">
        <w:t>install</w:t>
      </w:r>
      <w:proofErr w:type="spellEnd"/>
    </w:p>
    <w:p w14:paraId="56C59CA3" w14:textId="77777777" w:rsidR="00C71B4E" w:rsidRPr="00C71B4E" w:rsidRDefault="00C71B4E" w:rsidP="00C71B4E">
      <w:pPr>
        <w:pStyle w:val="Contenu"/>
        <w:rPr>
          <w:rStyle w:val="ui-provider"/>
          <w:i/>
          <w:iCs/>
        </w:rPr>
      </w:pPr>
    </w:p>
    <w:p w14:paraId="0E20DF62" w14:textId="5F9BB2FB" w:rsidR="00C71B4E" w:rsidRDefault="00813F33" w:rsidP="00C71B4E">
      <w:pPr>
        <w:pStyle w:val="Contenu"/>
      </w:pPr>
      <w:r>
        <w:t xml:space="preserve">J’ai encore besoin de quelques étapes supplémentaires pour configurer mon projet, notamment l’ajout d’extensions sur </w:t>
      </w:r>
      <w:proofErr w:type="spellStart"/>
      <w:r>
        <w:t>VSCode</w:t>
      </w:r>
      <w:proofErr w:type="spellEnd"/>
      <w:r>
        <w:t xml:space="preserve"> qui permettent d’être plus productif </w:t>
      </w:r>
      <w:r w:rsidR="00C71B4E">
        <w:t>comme</w:t>
      </w:r>
      <w:r>
        <w:t xml:space="preserve"> TWIG Pack. </w:t>
      </w:r>
    </w:p>
    <w:p w14:paraId="2307E102" w14:textId="77777777" w:rsidR="00813F33" w:rsidRDefault="00813F33" w:rsidP="00C71B4E">
      <w:pPr>
        <w:jc w:val="both"/>
        <w:rPr>
          <w:rStyle w:val="ui-provider"/>
        </w:rPr>
      </w:pPr>
      <w:r>
        <w:t xml:space="preserve">- TWIG pack (par </w:t>
      </w:r>
      <w:proofErr w:type="spellStart"/>
      <w:r>
        <w:t>Bajdzis</w:t>
      </w:r>
      <w:proofErr w:type="spellEnd"/>
      <w:r>
        <w:t xml:space="preserve">) : </w:t>
      </w:r>
      <w:proofErr w:type="spellStart"/>
      <w:r>
        <w:t>VScode</w:t>
      </w:r>
      <w:proofErr w:type="spellEnd"/>
      <w:r>
        <w:t xml:space="preserve"> ne prend pas en charge naturellement la syntaxe de </w:t>
      </w:r>
      <w:proofErr w:type="spellStart"/>
      <w:r>
        <w:t>Twig</w:t>
      </w:r>
      <w:proofErr w:type="spellEnd"/>
      <w:r>
        <w:t>. Cette extension permet donc d’y voir plus clair dans son code et de colorer sa syntaxe.</w:t>
      </w:r>
    </w:p>
    <w:p w14:paraId="004FBDF5" w14:textId="77777777" w:rsidR="00813F33" w:rsidRDefault="00813F33" w:rsidP="00813F33">
      <w:pPr>
        <w:rPr>
          <w:rStyle w:val="ui-provider"/>
        </w:rPr>
      </w:pPr>
    </w:p>
    <w:p w14:paraId="0E370446" w14:textId="77777777" w:rsidR="00813F33" w:rsidRDefault="00813F33" w:rsidP="00C71B4E">
      <w:pPr>
        <w:pStyle w:val="Titre2"/>
        <w:rPr>
          <w:rStyle w:val="ui-provider"/>
        </w:rPr>
      </w:pPr>
    </w:p>
    <w:p w14:paraId="6FABA19C" w14:textId="68BC5BE9" w:rsidR="00813F33" w:rsidRPr="00331040" w:rsidRDefault="00813F33" w:rsidP="00C71B4E">
      <w:pPr>
        <w:pStyle w:val="Titre2"/>
        <w:numPr>
          <w:ilvl w:val="0"/>
          <w:numId w:val="90"/>
        </w:numPr>
        <w:rPr>
          <w:u w:val="single"/>
        </w:rPr>
      </w:pPr>
      <w:r w:rsidRPr="00331040">
        <w:rPr>
          <w:u w:val="single"/>
        </w:rPr>
        <w:t>Gestion de projet</w:t>
      </w:r>
    </w:p>
    <w:p w14:paraId="2663BE03" w14:textId="77777777" w:rsidR="00813F33" w:rsidRDefault="00813F33" w:rsidP="00C71B4E">
      <w:pPr>
        <w:pStyle w:val="Contenu"/>
      </w:pPr>
      <w:r>
        <w:t xml:space="preserve">Dans ce projet, j’ai utilisé une méthode assez spéciale qui est la méthode </w:t>
      </w:r>
      <w:r w:rsidRPr="008231A0">
        <w:rPr>
          <w:b/>
          <w:bCs/>
        </w:rPr>
        <w:t>Agile</w:t>
      </w:r>
      <w:r>
        <w:t xml:space="preserve">, celle-ci est une approche de développement permettant une certaine flexibilité et une grande adaptabilité en cas de problème lors du développement ainsi je suis prêt à anticiper les problèmes dans le temps afin de les résoudre si cela est nécessaire. Cette méthode permet de découper en petite étape le projet. </w:t>
      </w:r>
    </w:p>
    <w:p w14:paraId="5B7D4B23" w14:textId="77777777" w:rsidR="00813F33" w:rsidRDefault="00813F33" w:rsidP="00C71B4E">
      <w:pPr>
        <w:pStyle w:val="Contenu"/>
      </w:pPr>
      <w:r>
        <w:t>Chaque étape est limitée dans le temps et doit être respecter que ce soit dans la durée afin d’avoir une certaine maitrise de son projet et ainsi être efficace en cas de soucis quelconque. Par exemple, en notant les objectifs du jour ou d’un week-end et s’y tenir et être focalisé dessus durant cette période jusqu’à ce que la tâche soit réalisé et ensuite passer à autre chose.</w:t>
      </w:r>
    </w:p>
    <w:p w14:paraId="70B85394" w14:textId="77777777" w:rsidR="00813F33" w:rsidRDefault="00813F33" w:rsidP="00C71B4E">
      <w:pPr>
        <w:pStyle w:val="Contenu"/>
      </w:pPr>
      <w:r>
        <w:t>De plus, cette méthode permet également de lutter contre la procrastination ainsi que le stress, elle permet d’avoir un meilleur visu sur le projet en le découpant en série d’étape et non plus comme un gros bloc compact et compliqué à réaliser, permettant ainsi d’être confiant sur ses facultés à faire face à un problème donné si c’est le cas et à les résoudre avec efficacité.</w:t>
      </w:r>
    </w:p>
    <w:p w14:paraId="106E0E26" w14:textId="77777777" w:rsidR="00C71B4E" w:rsidRDefault="00C71B4E" w:rsidP="00C71B4E">
      <w:pPr>
        <w:pStyle w:val="Contenu"/>
      </w:pPr>
    </w:p>
    <w:p w14:paraId="443B6E10" w14:textId="77777777" w:rsidR="00C71B4E" w:rsidRDefault="00C71B4E" w:rsidP="00C71B4E">
      <w:pPr>
        <w:pStyle w:val="Contenu"/>
      </w:pPr>
    </w:p>
    <w:p w14:paraId="6A6B5B1C" w14:textId="71E63A8A" w:rsidR="00813F33" w:rsidRPr="00331040" w:rsidRDefault="00813F33" w:rsidP="00C71B4E">
      <w:pPr>
        <w:pStyle w:val="Titre2"/>
        <w:numPr>
          <w:ilvl w:val="0"/>
          <w:numId w:val="91"/>
        </w:numPr>
      </w:pPr>
      <w:proofErr w:type="spellStart"/>
      <w:r w:rsidRPr="00331040">
        <w:lastRenderedPageBreak/>
        <w:t>Front-End</w:t>
      </w:r>
      <w:proofErr w:type="spellEnd"/>
      <w:r w:rsidRPr="00331040">
        <w:t> : de la maquette jusqu’au projet</w:t>
      </w:r>
    </w:p>
    <w:p w14:paraId="3393353D" w14:textId="77777777" w:rsidR="00813F33" w:rsidRDefault="00813F33" w:rsidP="00C71B4E">
      <w:pPr>
        <w:pStyle w:val="Contenu"/>
        <w:jc w:val="both"/>
      </w:pPr>
      <w:r>
        <w:t>Le maquettage est une étape de préparation où l’on visualise le projet par des moyens techniques différents. Le maquettage permet aussi de réfléchir à comment va se dérouler la navigation pendant la consultation du site.</w:t>
      </w:r>
    </w:p>
    <w:p w14:paraId="316E2680" w14:textId="77777777" w:rsidR="00813F33" w:rsidRDefault="00813F33" w:rsidP="00C71B4E">
      <w:pPr>
        <w:pStyle w:val="Contenu"/>
        <w:jc w:val="both"/>
      </w:pPr>
      <w:r>
        <w:t xml:space="preserve">La notion de </w:t>
      </w:r>
      <w:proofErr w:type="spellStart"/>
      <w:r w:rsidRPr="00C40F17">
        <w:rPr>
          <w:b/>
          <w:bCs/>
        </w:rPr>
        <w:t>front-end</w:t>
      </w:r>
      <w:proofErr w:type="spellEnd"/>
      <w:r>
        <w:t xml:space="preserve"> désigne dans une application logicielle ou web tous les éléments qui font les interfaces entre les Humains et les machines. Le maquettage est donc la première étape de la construction de la partie </w:t>
      </w:r>
      <w:proofErr w:type="spellStart"/>
      <w:r>
        <w:t>front-end</w:t>
      </w:r>
      <w:proofErr w:type="spellEnd"/>
      <w:r>
        <w:t xml:space="preserve"> du projet.</w:t>
      </w:r>
    </w:p>
    <w:p w14:paraId="014D6326" w14:textId="77777777" w:rsidR="00C71B4E" w:rsidRDefault="00C71B4E" w:rsidP="00C71B4E">
      <w:pPr>
        <w:pStyle w:val="Contenu"/>
      </w:pPr>
    </w:p>
    <w:p w14:paraId="69C7BEF6" w14:textId="77777777" w:rsidR="00813F33" w:rsidRPr="001E31B1" w:rsidRDefault="00813F33" w:rsidP="00C71B4E">
      <w:pPr>
        <w:pStyle w:val="Titre2"/>
      </w:pPr>
      <w:r w:rsidRPr="001E31B1">
        <w:t xml:space="preserve">Les Définitions UX / UI  </w:t>
      </w:r>
    </w:p>
    <w:p w14:paraId="2EF5C1A1" w14:textId="4EC746F3" w:rsidR="00813F33" w:rsidRPr="003D4BEF" w:rsidRDefault="00813F33" w:rsidP="00C71B4E">
      <w:pPr>
        <w:pStyle w:val="Titre2"/>
        <w:rPr>
          <w:b/>
          <w:bCs/>
          <w:sz w:val="20"/>
          <w:szCs w:val="20"/>
        </w:rPr>
      </w:pPr>
      <w:r w:rsidRPr="003D4BEF">
        <w:rPr>
          <w:b/>
          <w:bCs/>
          <w:sz w:val="20"/>
          <w:szCs w:val="20"/>
        </w:rPr>
        <w:t xml:space="preserve">(User Expérience </w:t>
      </w:r>
      <w:r>
        <w:rPr>
          <w:b/>
          <w:bCs/>
          <w:sz w:val="20"/>
          <w:szCs w:val="20"/>
        </w:rPr>
        <w:t>(</w:t>
      </w:r>
      <w:r w:rsidRPr="003D4BEF">
        <w:rPr>
          <w:b/>
          <w:bCs/>
          <w:sz w:val="20"/>
          <w:szCs w:val="20"/>
        </w:rPr>
        <w:t xml:space="preserve">Expérience de l’Utilisateur) / User </w:t>
      </w:r>
      <w:r w:rsidR="00C71B4E" w:rsidRPr="003D4BEF">
        <w:rPr>
          <w:b/>
          <w:bCs/>
          <w:sz w:val="20"/>
          <w:szCs w:val="20"/>
        </w:rPr>
        <w:t>Interface (</w:t>
      </w:r>
      <w:r w:rsidRPr="003D4BEF">
        <w:rPr>
          <w:b/>
          <w:bCs/>
          <w:sz w:val="20"/>
          <w:szCs w:val="20"/>
        </w:rPr>
        <w:t>Interface Utilisateur)</w:t>
      </w:r>
    </w:p>
    <w:p w14:paraId="2512044C" w14:textId="77777777" w:rsidR="00813F33" w:rsidRDefault="00813F33" w:rsidP="00C71B4E">
      <w:pPr>
        <w:pStyle w:val="Contenu"/>
      </w:pPr>
      <w:r w:rsidRPr="0097743F">
        <w:t xml:space="preserve"> </w:t>
      </w:r>
      <w:r>
        <w:t xml:space="preserve">L’UI (User Interface – Interface utilisateur) dans sa définition large est la façon dont est pensée l’affichage utilisateur de l’application lors de son utilisation. </w:t>
      </w:r>
    </w:p>
    <w:p w14:paraId="3F3BA409" w14:textId="77777777" w:rsidR="00813F33" w:rsidRDefault="00813F33" w:rsidP="00C71B4E">
      <w:pPr>
        <w:pStyle w:val="Contenu"/>
        <w:rPr>
          <w:noProof/>
        </w:rPr>
      </w:pPr>
      <w:r>
        <w:t xml:space="preserve"> Voici une UI traditionnelle en guise d’exemple :</w:t>
      </w:r>
      <w:r w:rsidRPr="003512F7">
        <w:rPr>
          <w:noProof/>
        </w:rPr>
        <w:t xml:space="preserve"> </w:t>
      </w:r>
    </w:p>
    <w:p w14:paraId="6E10D199" w14:textId="77777777" w:rsidR="00813F33" w:rsidRDefault="00813F33" w:rsidP="00813F33">
      <w:pPr>
        <w:rPr>
          <w:noProof/>
        </w:rPr>
      </w:pPr>
    </w:p>
    <w:p w14:paraId="1645BCBE" w14:textId="77777777" w:rsidR="00813F33" w:rsidRDefault="00813F33" w:rsidP="00813F33">
      <w:pPr>
        <w:rPr>
          <w:noProof/>
        </w:rPr>
      </w:pPr>
      <w:r>
        <w:rPr>
          <w:noProof/>
        </w:rPr>
        <w:drawing>
          <wp:inline distT="0" distB="0" distL="0" distR="0" wp14:anchorId="08E8B90F" wp14:editId="63103A48">
            <wp:extent cx="6572250" cy="3526716"/>
            <wp:effectExtent l="0" t="0" r="0" b="0"/>
            <wp:docPr id="1863749837"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49837" name="Image 1" descr="Une image contenant texte, capture d’écran, logiciel, Icône d’ordinateur&#10;&#10;Description générée automatiquement"/>
                    <pic:cNvPicPr/>
                  </pic:nvPicPr>
                  <pic:blipFill rotWithShape="1">
                    <a:blip r:embed="rId17">
                      <a:extLst>
                        <a:ext uri="{28A0092B-C50C-407E-A947-70E740481C1C}">
                          <a14:useLocalDpi xmlns:a14="http://schemas.microsoft.com/office/drawing/2010/main" val="0"/>
                        </a:ext>
                      </a:extLst>
                    </a:blip>
                    <a:srcRect t="13774" b="8289"/>
                    <a:stretch/>
                  </pic:blipFill>
                  <pic:spPr bwMode="auto">
                    <a:xfrm>
                      <a:off x="0" y="0"/>
                      <a:ext cx="6639789" cy="3562958"/>
                    </a:xfrm>
                    <a:prstGeom prst="rect">
                      <a:avLst/>
                    </a:prstGeom>
                    <a:ln>
                      <a:noFill/>
                    </a:ln>
                    <a:extLst>
                      <a:ext uri="{53640926-AAD7-44D8-BBD7-CCE9431645EC}">
                        <a14:shadowObscured xmlns:a14="http://schemas.microsoft.com/office/drawing/2010/main"/>
                      </a:ext>
                    </a:extLst>
                  </pic:spPr>
                </pic:pic>
              </a:graphicData>
            </a:graphic>
          </wp:inline>
        </w:drawing>
      </w:r>
    </w:p>
    <w:p w14:paraId="0C6676B4" w14:textId="77777777" w:rsidR="00813F33" w:rsidRDefault="00813F33" w:rsidP="00813F33"/>
    <w:p w14:paraId="51E49B46" w14:textId="77777777" w:rsidR="00813F33" w:rsidRDefault="00813F33" w:rsidP="00C71B4E">
      <w:pPr>
        <w:pStyle w:val="Contenu"/>
      </w:pPr>
      <w:r>
        <w:t xml:space="preserve">L’UX est un terme anglophone (User </w:t>
      </w:r>
      <w:proofErr w:type="spellStart"/>
      <w:r>
        <w:t>eXperience</w:t>
      </w:r>
      <w:proofErr w:type="spellEnd"/>
      <w:r>
        <w:t xml:space="preserve">) désignant l’expérience de l’utilisateur avec l’objet de son interaction. C’est un élément important à optimiser pour permettre une navigation fluide et agréable. C’est un élément qui comprend les concepts d’ergonomie et d’accessibilité. </w:t>
      </w:r>
    </w:p>
    <w:p w14:paraId="4315E32A" w14:textId="39B89CD9" w:rsidR="00A73D94" w:rsidRDefault="00813F33" w:rsidP="00C71B4E">
      <w:pPr>
        <w:pStyle w:val="Contenu"/>
      </w:pPr>
      <w:r>
        <w:lastRenderedPageBreak/>
        <w:t>Voici quelques éléments pour rendre une navigation agréable, ergonomique et accessible :</w:t>
      </w:r>
    </w:p>
    <w:p w14:paraId="65A99009" w14:textId="6802C0A2" w:rsidR="00A73D94" w:rsidRDefault="00813F33" w:rsidP="004367BA">
      <w:pPr>
        <w:pStyle w:val="Contenu"/>
        <w:numPr>
          <w:ilvl w:val="0"/>
          <w:numId w:val="155"/>
        </w:numPr>
      </w:pPr>
      <w:r>
        <w:t xml:space="preserve">Avoir la barre de navigation accessible facilement : il faut pouvoir naviguer facilement. </w:t>
      </w:r>
    </w:p>
    <w:p w14:paraId="24AA113C" w14:textId="47C6AC5A" w:rsidR="00813F33" w:rsidRDefault="00813F33" w:rsidP="004367BA">
      <w:pPr>
        <w:pStyle w:val="Contenu"/>
        <w:numPr>
          <w:ilvl w:val="0"/>
          <w:numId w:val="155"/>
        </w:numPr>
      </w:pPr>
      <w:r>
        <w:t>Dans un formulaire, indiquer quels champs sont nécessaires et quels sont les conditions du mot de passe.</w:t>
      </w:r>
    </w:p>
    <w:p w14:paraId="2B63FE58" w14:textId="2BCEC2F3" w:rsidR="00813F33" w:rsidRDefault="00813F33" w:rsidP="004367BA">
      <w:pPr>
        <w:pStyle w:val="Contenu"/>
        <w:numPr>
          <w:ilvl w:val="0"/>
          <w:numId w:val="155"/>
        </w:numPr>
      </w:pPr>
      <w:r>
        <w:t>Avoir un responsive design efficace</w:t>
      </w:r>
    </w:p>
    <w:p w14:paraId="36213DC0" w14:textId="3619BE58" w:rsidR="00813F33" w:rsidRPr="00C40F17" w:rsidRDefault="00813F33" w:rsidP="004367BA">
      <w:pPr>
        <w:pStyle w:val="Contenu"/>
        <w:numPr>
          <w:ilvl w:val="0"/>
          <w:numId w:val="155"/>
        </w:numPr>
      </w:pPr>
      <w:r>
        <w:t>Précision concernant les champs mots de passe</w:t>
      </w:r>
    </w:p>
    <w:p w14:paraId="344AC90A" w14:textId="77777777" w:rsidR="00813F33" w:rsidRDefault="00813F33" w:rsidP="00813F33">
      <w:pPr>
        <w:ind w:left="720"/>
      </w:pPr>
    </w:p>
    <w:p w14:paraId="4497FFC4" w14:textId="77777777" w:rsidR="00813F33" w:rsidRDefault="00813F33" w:rsidP="00813F33">
      <w:pPr>
        <w:rPr>
          <w:sz w:val="40"/>
          <w:szCs w:val="40"/>
        </w:rPr>
      </w:pPr>
    </w:p>
    <w:p w14:paraId="163BDF31" w14:textId="77777777" w:rsidR="00813F33" w:rsidRPr="001E31B1" w:rsidRDefault="00813F33" w:rsidP="00A73D94">
      <w:pPr>
        <w:pStyle w:val="Titre2"/>
      </w:pPr>
      <w:r w:rsidRPr="001E31B1">
        <w:t>B) Charte Graphique &amp; Typologie</w:t>
      </w:r>
    </w:p>
    <w:p w14:paraId="11EE1E3D" w14:textId="513E64DB" w:rsidR="00813F33" w:rsidRPr="00F90DD5" w:rsidRDefault="00A73D94" w:rsidP="00A73D94">
      <w:pPr>
        <w:pStyle w:val="Titre2"/>
      </w:pPr>
      <w:r>
        <w:t xml:space="preserve">     1) </w:t>
      </w:r>
      <w:r w:rsidR="00813F33" w:rsidRPr="00F90DD5">
        <w:t>Installation depuis Google Font</w:t>
      </w:r>
    </w:p>
    <w:p w14:paraId="770ACFEA" w14:textId="30A092B2" w:rsidR="00813F33" w:rsidRDefault="00813F33" w:rsidP="00A73D94">
      <w:pPr>
        <w:pStyle w:val="Contenu"/>
        <w:rPr>
          <w:color w:val="202124"/>
          <w:shd w:val="clear" w:color="auto" w:fill="FFFFFF"/>
        </w:rPr>
      </w:pPr>
      <w:r w:rsidRPr="00E774FA">
        <w:t xml:space="preserve">Pour réaliser cela je me </w:t>
      </w:r>
      <w:r w:rsidR="00A73D94" w:rsidRPr="00E774FA">
        <w:t>rends</w:t>
      </w:r>
      <w:r w:rsidRPr="00E774FA">
        <w:t xml:space="preserve"> sur Google Font </w:t>
      </w:r>
      <w:r w:rsidRPr="00E774FA">
        <w:rPr>
          <w:color w:val="202124"/>
          <w:shd w:val="clear" w:color="auto" w:fill="FFFFFF"/>
        </w:rPr>
        <w:t>est </w:t>
      </w:r>
      <w:r w:rsidRPr="00E774FA">
        <w:t>une vaste bibliothèque contenant un grand nombre de polices de caractères libres</w:t>
      </w:r>
      <w:r w:rsidRPr="00E774FA">
        <w:rPr>
          <w:color w:val="202124"/>
          <w:shd w:val="clear" w:color="auto" w:fill="FFFFFF"/>
        </w:rPr>
        <w:t>.</w:t>
      </w:r>
    </w:p>
    <w:p w14:paraId="74D74854" w14:textId="77777777" w:rsidR="00813F33" w:rsidRDefault="00813F33" w:rsidP="00A73D94">
      <w:pPr>
        <w:pStyle w:val="Contenu"/>
        <w:rPr>
          <w:color w:val="202124"/>
          <w:shd w:val="clear" w:color="auto" w:fill="FFFFFF"/>
        </w:rPr>
      </w:pPr>
      <w:r>
        <w:rPr>
          <w:color w:val="202124"/>
          <w:shd w:val="clear" w:color="auto" w:fill="FFFFFF"/>
        </w:rPr>
        <w:t xml:space="preserve">Depuis ce site </w:t>
      </w:r>
      <w:hyperlink r:id="rId18" w:history="1">
        <w:r w:rsidRPr="00E774FA">
          <w:rPr>
            <w:rStyle w:val="Lienhypertexte"/>
            <w:rFonts w:cs="Arial"/>
            <w:shd w:val="clear" w:color="auto" w:fill="FFFFFF"/>
          </w:rPr>
          <w:t>https://fonts.google.com/</w:t>
        </w:r>
      </w:hyperlink>
      <w:r>
        <w:rPr>
          <w:color w:val="202124"/>
          <w:shd w:val="clear" w:color="auto" w:fill="FFFFFF"/>
        </w:rPr>
        <w:t xml:space="preserve">     </w:t>
      </w:r>
    </w:p>
    <w:p w14:paraId="01FEB655" w14:textId="77777777" w:rsidR="00813F33" w:rsidRDefault="00813F33" w:rsidP="00A73D94">
      <w:pPr>
        <w:pStyle w:val="Contenu"/>
      </w:pPr>
      <w:r>
        <w:t>Et insérer dans cette ligne</w:t>
      </w:r>
    </w:p>
    <w:p w14:paraId="23A57914" w14:textId="77777777" w:rsidR="00813F33" w:rsidRDefault="00813F33" w:rsidP="00813F33">
      <w:pPr>
        <w:ind w:left="720"/>
      </w:pPr>
      <w:r>
        <w:rPr>
          <w:noProof/>
        </w:rPr>
        <w:drawing>
          <wp:inline distT="0" distB="0" distL="0" distR="0" wp14:anchorId="0098C117" wp14:editId="7F34362A">
            <wp:extent cx="5760720" cy="482600"/>
            <wp:effectExtent l="0" t="0" r="0" b="0"/>
            <wp:docPr id="183002228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22287" name="Image 1830022287"/>
                    <pic:cNvPicPr/>
                  </pic:nvPicPr>
                  <pic:blipFill>
                    <a:blip r:embed="rId19">
                      <a:extLst>
                        <a:ext uri="{28A0092B-C50C-407E-A947-70E740481C1C}">
                          <a14:useLocalDpi xmlns:a14="http://schemas.microsoft.com/office/drawing/2010/main" val="0"/>
                        </a:ext>
                      </a:extLst>
                    </a:blip>
                    <a:stretch>
                      <a:fillRect/>
                    </a:stretch>
                  </pic:blipFill>
                  <pic:spPr>
                    <a:xfrm>
                      <a:off x="0" y="0"/>
                      <a:ext cx="5760720" cy="482600"/>
                    </a:xfrm>
                    <a:prstGeom prst="rect">
                      <a:avLst/>
                    </a:prstGeom>
                  </pic:spPr>
                </pic:pic>
              </a:graphicData>
            </a:graphic>
          </wp:inline>
        </w:drawing>
      </w:r>
    </w:p>
    <w:p w14:paraId="1E22AF77" w14:textId="3BC83698" w:rsidR="00813F33" w:rsidRPr="00A73D94" w:rsidRDefault="00813F33" w:rsidP="00A73D94">
      <w:pPr>
        <w:pStyle w:val="Titre2"/>
        <w:numPr>
          <w:ilvl w:val="0"/>
          <w:numId w:val="91"/>
        </w:numPr>
        <w:jc w:val="both"/>
      </w:pPr>
      <w:r w:rsidRPr="00A73D94">
        <w:t>Types de Caractères Oswald</w:t>
      </w:r>
    </w:p>
    <w:p w14:paraId="33B21F61" w14:textId="77777777" w:rsidR="00813F33" w:rsidRDefault="00813F33" w:rsidP="00A73D94">
      <w:pPr>
        <w:pStyle w:val="Contenu"/>
        <w:jc w:val="both"/>
        <w:rPr>
          <w:shd w:val="clear" w:color="auto" w:fill="FFFFFF"/>
        </w:rPr>
      </w:pPr>
      <w:r>
        <w:rPr>
          <w:shd w:val="clear" w:color="auto" w:fill="FFFFFF"/>
        </w:rPr>
        <w:t>Taper le caractère voulu en barre de recherche sur le site Google Font</w:t>
      </w:r>
    </w:p>
    <w:p w14:paraId="536A9A17" w14:textId="77777777" w:rsidR="00813F33" w:rsidRPr="00E774FA" w:rsidRDefault="00813F33" w:rsidP="00813F33">
      <w:r>
        <w:rPr>
          <w:noProof/>
        </w:rPr>
        <w:drawing>
          <wp:inline distT="0" distB="0" distL="0" distR="0" wp14:anchorId="110EECE9" wp14:editId="6DB66614">
            <wp:extent cx="5760720" cy="2827655"/>
            <wp:effectExtent l="0" t="0" r="0" b="0"/>
            <wp:docPr id="1157781070" name="Image 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070" name="Image 2" descr="Une image contenant texte, capture d’écran, Police, logiciel&#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827655"/>
                    </a:xfrm>
                    <a:prstGeom prst="rect">
                      <a:avLst/>
                    </a:prstGeom>
                  </pic:spPr>
                </pic:pic>
              </a:graphicData>
            </a:graphic>
          </wp:inline>
        </w:drawing>
      </w:r>
    </w:p>
    <w:p w14:paraId="3BA633A1" w14:textId="77777777" w:rsidR="00813F33" w:rsidRDefault="00813F33" w:rsidP="00813F33">
      <w:pPr>
        <w:ind w:left="720"/>
      </w:pPr>
    </w:p>
    <w:p w14:paraId="72178811" w14:textId="77777777" w:rsidR="00813F33" w:rsidRDefault="00813F33" w:rsidP="00813F33">
      <w:pPr>
        <w:pStyle w:val="Paragraphedeliste"/>
      </w:pPr>
    </w:p>
    <w:p w14:paraId="481F8354" w14:textId="77777777" w:rsidR="00A73D94" w:rsidRDefault="00A73D94" w:rsidP="00A73D94">
      <w:pPr>
        <w:pStyle w:val="Contenu"/>
      </w:pPr>
    </w:p>
    <w:p w14:paraId="0BCBF98D" w14:textId="3177485A" w:rsidR="00813F33" w:rsidRDefault="00813F33" w:rsidP="00A73D94">
      <w:pPr>
        <w:pStyle w:val="Contenu"/>
      </w:pPr>
      <w:r>
        <w:t>Afin de rendre fonctionnel sur mes onglets</w:t>
      </w:r>
    </w:p>
    <w:p w14:paraId="5DCB8471" w14:textId="77777777" w:rsidR="00A73D94" w:rsidRDefault="00A73D94" w:rsidP="00A73D94">
      <w:pPr>
        <w:pStyle w:val="Contenu"/>
      </w:pPr>
    </w:p>
    <w:p w14:paraId="2B3155FD" w14:textId="77777777" w:rsidR="00813F33" w:rsidRDefault="00813F33" w:rsidP="00813F33">
      <w:pPr>
        <w:pStyle w:val="Paragraphedeliste"/>
        <w:jc w:val="center"/>
      </w:pPr>
      <w:r>
        <w:rPr>
          <w:noProof/>
        </w:rPr>
        <w:drawing>
          <wp:inline distT="0" distB="0" distL="0" distR="0" wp14:anchorId="0C548B73" wp14:editId="22768149">
            <wp:extent cx="2098040" cy="807720"/>
            <wp:effectExtent l="0" t="0" r="0" b="0"/>
            <wp:docPr id="135639445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94458" name="Image 1356394458"/>
                    <pic:cNvPicPr/>
                  </pic:nvPicPr>
                  <pic:blipFill rotWithShape="1">
                    <a:blip r:embed="rId21">
                      <a:extLst>
                        <a:ext uri="{28A0092B-C50C-407E-A947-70E740481C1C}">
                          <a14:useLocalDpi xmlns:a14="http://schemas.microsoft.com/office/drawing/2010/main" val="0"/>
                        </a:ext>
                      </a:extLst>
                    </a:blip>
                    <a:srcRect l="5201" t="18918" r="78050"/>
                    <a:stretch/>
                  </pic:blipFill>
                  <pic:spPr bwMode="auto">
                    <a:xfrm>
                      <a:off x="0" y="0"/>
                      <a:ext cx="2108433" cy="811721"/>
                    </a:xfrm>
                    <a:prstGeom prst="rect">
                      <a:avLst/>
                    </a:prstGeom>
                    <a:ln>
                      <a:noFill/>
                    </a:ln>
                    <a:extLst>
                      <a:ext uri="{53640926-AAD7-44D8-BBD7-CCE9431645EC}">
                        <a14:shadowObscured xmlns:a14="http://schemas.microsoft.com/office/drawing/2010/main"/>
                      </a:ext>
                    </a:extLst>
                  </pic:spPr>
                </pic:pic>
              </a:graphicData>
            </a:graphic>
          </wp:inline>
        </w:drawing>
      </w:r>
    </w:p>
    <w:p w14:paraId="78498073" w14:textId="77777777" w:rsidR="00813F33" w:rsidRPr="00C40F17" w:rsidRDefault="00813F33" w:rsidP="00813F33"/>
    <w:p w14:paraId="36D1A3EE" w14:textId="0249F311" w:rsidR="00813F33" w:rsidRPr="00331040" w:rsidRDefault="00813F33" w:rsidP="00A73D94">
      <w:pPr>
        <w:pStyle w:val="Titre3"/>
        <w:numPr>
          <w:ilvl w:val="0"/>
          <w:numId w:val="91"/>
        </w:numPr>
      </w:pPr>
      <w:r w:rsidRPr="00331040">
        <w:t>Couleurs de fond</w:t>
      </w:r>
    </w:p>
    <w:p w14:paraId="238AA785" w14:textId="77777777" w:rsidR="00813F33" w:rsidRDefault="00813F33" w:rsidP="00813F33">
      <w:pPr>
        <w:pStyle w:val="Paragraphedeliste"/>
        <w:ind w:left="1776"/>
      </w:pPr>
    </w:p>
    <w:p w14:paraId="19496CCA" w14:textId="77777777" w:rsidR="00813F33" w:rsidRDefault="00813F33" w:rsidP="00A73D94">
      <w:pPr>
        <w:pStyle w:val="Contenu"/>
      </w:pPr>
      <w:r>
        <w:t xml:space="preserve">J’ai utilisé le site Code couleur qui m’a permis de choisir la couleur de mon choix pour les onglets et le </w:t>
      </w:r>
      <w:proofErr w:type="spellStart"/>
      <w:r>
        <w:t>footer</w:t>
      </w:r>
      <w:proofErr w:type="spellEnd"/>
      <w:r>
        <w:t xml:space="preserve"> (bas de page).</w:t>
      </w:r>
    </w:p>
    <w:p w14:paraId="30DF4232" w14:textId="77777777" w:rsidR="00813F33" w:rsidRDefault="00813F33" w:rsidP="00813F33">
      <w:r>
        <w:rPr>
          <w:noProof/>
        </w:rPr>
        <w:drawing>
          <wp:inline distT="0" distB="0" distL="0" distR="0" wp14:anchorId="374AA470" wp14:editId="45932B23">
            <wp:extent cx="5760720" cy="3601085"/>
            <wp:effectExtent l="0" t="0" r="0" b="0"/>
            <wp:docPr id="1345305207" name="Image 6"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05207" name="Image 6" descr="Une image contenant texte, capture d’écran, logiciel, Système d’exploitation&#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5760720" cy="3601085"/>
                    </a:xfrm>
                    <a:prstGeom prst="rect">
                      <a:avLst/>
                    </a:prstGeom>
                  </pic:spPr>
                </pic:pic>
              </a:graphicData>
            </a:graphic>
          </wp:inline>
        </w:drawing>
      </w:r>
    </w:p>
    <w:p w14:paraId="7FFB5692" w14:textId="77777777" w:rsidR="00813F33" w:rsidRDefault="00813F33" w:rsidP="00813F33">
      <w:pPr>
        <w:rPr>
          <w:rStyle w:val="ui-provider"/>
        </w:rPr>
      </w:pPr>
    </w:p>
    <w:p w14:paraId="68351A25" w14:textId="77777777" w:rsidR="00813F33" w:rsidRPr="001E31B1" w:rsidRDefault="00813F33" w:rsidP="00A73D94">
      <w:pPr>
        <w:pStyle w:val="Titre2"/>
      </w:pPr>
      <w:r w:rsidRPr="001E31B1">
        <w:t>5) Réalisation</w:t>
      </w:r>
    </w:p>
    <w:p w14:paraId="5838E810" w14:textId="77777777" w:rsidR="00813F33" w:rsidRDefault="00813F33" w:rsidP="00A73D94">
      <w:pPr>
        <w:pStyle w:val="Contenu"/>
        <w:jc w:val="both"/>
      </w:pPr>
      <w:r>
        <w:t xml:space="preserve">La maquette doit donc être conforme au projet fini, sans les animations et les interactions. Voici un exemple de la page d’accueil avec les vues bureau, tablette et mobile en Annexe. </w:t>
      </w:r>
    </w:p>
    <w:p w14:paraId="383627EF" w14:textId="77777777" w:rsidR="00A73D94" w:rsidRDefault="00A73D94" w:rsidP="00A73D94">
      <w:pPr>
        <w:rPr>
          <w:u w:val="single"/>
        </w:rPr>
      </w:pPr>
    </w:p>
    <w:p w14:paraId="1A2B99DD" w14:textId="4514560E" w:rsidR="00813F33" w:rsidRDefault="00813F33" w:rsidP="00A73D94">
      <w:pPr>
        <w:pStyle w:val="Titre3"/>
      </w:pPr>
      <w:r w:rsidRPr="00AA6345">
        <w:lastRenderedPageBreak/>
        <w:t xml:space="preserve">Images libres de Droit avec </w:t>
      </w:r>
      <w:proofErr w:type="spellStart"/>
      <w:r w:rsidRPr="00AA6345">
        <w:t>P</w:t>
      </w:r>
      <w:r>
        <w:t>e</w:t>
      </w:r>
      <w:r w:rsidRPr="00AA6345">
        <w:t>xels</w:t>
      </w:r>
      <w:proofErr w:type="spellEnd"/>
      <w:r>
        <w:t xml:space="preserve"> et </w:t>
      </w:r>
      <w:proofErr w:type="spellStart"/>
      <w:r>
        <w:t>unsplash</w:t>
      </w:r>
      <w:proofErr w:type="spellEnd"/>
    </w:p>
    <w:p w14:paraId="7A6D59B6" w14:textId="00749A48" w:rsidR="00813F33" w:rsidRDefault="00813F33" w:rsidP="00A73D94">
      <w:pPr>
        <w:pStyle w:val="Contenu"/>
      </w:pPr>
      <w:proofErr w:type="spellStart"/>
      <w:r w:rsidRPr="00AA6345">
        <w:t>Pexels</w:t>
      </w:r>
      <w:proofErr w:type="spellEnd"/>
      <w:r>
        <w:t xml:space="preserve"> et </w:t>
      </w:r>
      <w:proofErr w:type="spellStart"/>
      <w:r>
        <w:t>unsplash</w:t>
      </w:r>
      <w:proofErr w:type="spellEnd"/>
      <w:r w:rsidRPr="00AA6345">
        <w:t xml:space="preserve"> fourni des photo</w:t>
      </w:r>
      <w:r>
        <w:t>s</w:t>
      </w:r>
      <w:r w:rsidRPr="00AA6345">
        <w:t xml:space="preserve"> </w:t>
      </w:r>
      <w:r>
        <w:t>de haute qualité et entièrement gratuites.</w:t>
      </w:r>
    </w:p>
    <w:p w14:paraId="4882B41E" w14:textId="77777777" w:rsidR="00A73D94" w:rsidRDefault="00A73D94" w:rsidP="00A73D94">
      <w:pPr>
        <w:pStyle w:val="Contenu"/>
      </w:pPr>
    </w:p>
    <w:p w14:paraId="5017A3C9" w14:textId="77777777" w:rsidR="00813F33" w:rsidRPr="00280A90" w:rsidRDefault="00813F33" w:rsidP="00A73D94">
      <w:pPr>
        <w:pStyle w:val="Titre2"/>
      </w:pPr>
      <w:r w:rsidRPr="001E31B1">
        <w:t>6)</w:t>
      </w:r>
      <w:r w:rsidRPr="00331040">
        <w:t>Réalisation Non Connecté</w:t>
      </w:r>
      <w:r w:rsidRPr="001E31B1">
        <w:t xml:space="preserve"> </w:t>
      </w:r>
    </w:p>
    <w:p w14:paraId="35F33BD9" w14:textId="77777777" w:rsidR="00813F33" w:rsidRPr="00871446" w:rsidRDefault="00813F33" w:rsidP="00A73D94">
      <w:pPr>
        <w:pStyle w:val="Titre3"/>
      </w:pPr>
      <w:r w:rsidRPr="00871446">
        <w:t>Barre de Navigation</w:t>
      </w:r>
    </w:p>
    <w:p w14:paraId="4F4BC7E7" w14:textId="3E672FE4" w:rsidR="00813F33" w:rsidRDefault="00813F33" w:rsidP="00A73D94">
      <w:pPr>
        <w:pStyle w:val="Contenu"/>
      </w:pPr>
      <w:r>
        <w:t xml:space="preserve">La barre de navigation est présente en haut de la page. Des onglets </w:t>
      </w:r>
      <w:proofErr w:type="spellStart"/>
      <w:r>
        <w:t>Aeroclub</w:t>
      </w:r>
      <w:proofErr w:type="spellEnd"/>
      <w:r>
        <w:t xml:space="preserve"> qui redirige vers la page d’accueil, un onglet déroulant nommé « </w:t>
      </w:r>
      <w:r>
        <w:rPr>
          <w:b/>
          <w:bCs/>
        </w:rPr>
        <w:t>Ajout</w:t>
      </w:r>
      <w:r>
        <w:t xml:space="preserve"> » une fois dessus qui comporte et affiche </w:t>
      </w:r>
      <w:r w:rsidRPr="00305263">
        <w:rPr>
          <w:b/>
          <w:bCs/>
        </w:rPr>
        <w:t xml:space="preserve">Listes des </w:t>
      </w:r>
      <w:r w:rsidR="00A73D94" w:rsidRPr="00305263">
        <w:rPr>
          <w:b/>
          <w:bCs/>
        </w:rPr>
        <w:t>Catégories</w:t>
      </w:r>
      <w:r>
        <w:t xml:space="preserve">, </w:t>
      </w:r>
      <w:r w:rsidRPr="00305263">
        <w:rPr>
          <w:b/>
          <w:bCs/>
        </w:rPr>
        <w:t>Listes des Articles</w:t>
      </w:r>
      <w:r>
        <w:t>, un onglet « </w:t>
      </w:r>
      <w:r w:rsidRPr="00305263">
        <w:rPr>
          <w:b/>
          <w:bCs/>
        </w:rPr>
        <w:t>S’Inscrire</w:t>
      </w:r>
      <w:r>
        <w:t> » et également un onglet « </w:t>
      </w:r>
      <w:r w:rsidRPr="00305263">
        <w:rPr>
          <w:b/>
          <w:bCs/>
        </w:rPr>
        <w:t>Se Connecter</w:t>
      </w:r>
      <w:r>
        <w:t> ». Une fois connecté, les onglets ‘</w:t>
      </w:r>
      <w:r w:rsidRPr="00871446">
        <w:rPr>
          <w:b/>
          <w:bCs/>
        </w:rPr>
        <w:t>’Déconnexion’’</w:t>
      </w:r>
      <w:r>
        <w:t>, ‘</w:t>
      </w:r>
      <w:r w:rsidRPr="00871446">
        <w:rPr>
          <w:b/>
          <w:bCs/>
        </w:rPr>
        <w:t>’Mes Catégories’</w:t>
      </w:r>
      <w:r>
        <w:t>’, ‘</w:t>
      </w:r>
      <w:r w:rsidRPr="00871446">
        <w:t>’</w:t>
      </w:r>
      <w:r w:rsidRPr="00871446">
        <w:rPr>
          <w:b/>
          <w:bCs/>
        </w:rPr>
        <w:t>Mes Articles</w:t>
      </w:r>
      <w:r>
        <w:t>’</w:t>
      </w:r>
      <w:r w:rsidR="00A73D94">
        <w:t>’,</w:t>
      </w:r>
      <w:r>
        <w:t xml:space="preserve"> ‘’ </w:t>
      </w:r>
      <w:r w:rsidRPr="00871446">
        <w:rPr>
          <w:b/>
          <w:bCs/>
        </w:rPr>
        <w:t xml:space="preserve">Mes </w:t>
      </w:r>
      <w:proofErr w:type="spellStart"/>
      <w:r w:rsidRPr="00871446">
        <w:rPr>
          <w:b/>
          <w:bCs/>
        </w:rPr>
        <w:t>Posts</w:t>
      </w:r>
      <w:proofErr w:type="spellEnd"/>
      <w:r>
        <w:t xml:space="preserve"> ’</w:t>
      </w:r>
      <w:r w:rsidR="00A73D94">
        <w:t>’,</w:t>
      </w:r>
      <w:r>
        <w:t xml:space="preserve"> ‘’ </w:t>
      </w:r>
      <w:r w:rsidRPr="00871446">
        <w:rPr>
          <w:b/>
          <w:bCs/>
        </w:rPr>
        <w:t>Lancer un Post</w:t>
      </w:r>
      <w:r>
        <w:t xml:space="preserve"> ’</w:t>
      </w:r>
      <w:proofErr w:type="gramStart"/>
      <w:r>
        <w:t>’ ,</w:t>
      </w:r>
      <w:proofErr w:type="gramEnd"/>
      <w:r>
        <w:t xml:space="preserve"> ‘’ </w:t>
      </w:r>
      <w:r w:rsidRPr="00871446">
        <w:rPr>
          <w:b/>
          <w:bCs/>
        </w:rPr>
        <w:t>Supprimer mon compte</w:t>
      </w:r>
      <w:r>
        <w:t xml:space="preserve"> ’’ . </w:t>
      </w:r>
    </w:p>
    <w:p w14:paraId="2940BB1E" w14:textId="77777777" w:rsidR="00813F33" w:rsidRDefault="00813F33" w:rsidP="00A73D94">
      <w:pPr>
        <w:pStyle w:val="Contenu"/>
      </w:pPr>
      <w:r>
        <w:t xml:space="preserve">Et si l’utilisateur est admin alors lui aura un onglet supplémentaire ‘’ </w:t>
      </w:r>
      <w:r w:rsidRPr="00871446">
        <w:rPr>
          <w:b/>
          <w:bCs/>
        </w:rPr>
        <w:t>Listes des Utilisateurs</w:t>
      </w:r>
      <w:r>
        <w:t xml:space="preserve"> ’’ lui permettant de supprimer un utilisateur.</w:t>
      </w:r>
    </w:p>
    <w:p w14:paraId="57A2471D" w14:textId="77777777" w:rsidR="00A73D94" w:rsidRDefault="00A73D94" w:rsidP="00A73D94">
      <w:pPr>
        <w:pStyle w:val="Contenu"/>
      </w:pPr>
    </w:p>
    <w:p w14:paraId="33572B57" w14:textId="2D144212" w:rsidR="00813F33" w:rsidRPr="00871446" w:rsidRDefault="00813F33" w:rsidP="00A73D94">
      <w:pPr>
        <w:pStyle w:val="Titre2"/>
        <w:numPr>
          <w:ilvl w:val="0"/>
          <w:numId w:val="102"/>
        </w:numPr>
      </w:pPr>
      <w:r w:rsidRPr="00871446">
        <w:t>Pied de page (</w:t>
      </w:r>
      <w:proofErr w:type="spellStart"/>
      <w:r w:rsidRPr="00871446">
        <w:t>Footer</w:t>
      </w:r>
      <w:proofErr w:type="spellEnd"/>
      <w:r w:rsidRPr="00871446">
        <w:t>)</w:t>
      </w:r>
    </w:p>
    <w:p w14:paraId="5765B0AB" w14:textId="32AD877C" w:rsidR="00A73D94" w:rsidRDefault="00813F33" w:rsidP="00DB68A4">
      <w:pPr>
        <w:pStyle w:val="Contenu"/>
      </w:pPr>
      <w:r>
        <w:t xml:space="preserve">Le pied de page permet d’accéder aux </w:t>
      </w:r>
      <w:r w:rsidR="00DB68A4">
        <w:t>politiques de confidentialité</w:t>
      </w:r>
      <w:r>
        <w:t>, d’accéder à un réseau social (</w:t>
      </w:r>
      <w:proofErr w:type="spellStart"/>
      <w:r>
        <w:t>Linkedin</w:t>
      </w:r>
      <w:proofErr w:type="spellEnd"/>
      <w:r>
        <w:t xml:space="preserve">) et également d’accéder au portfolio du créateur du blog pour ainsi entrer en contact avec celui-ci. </w:t>
      </w:r>
    </w:p>
    <w:p w14:paraId="3BF25803" w14:textId="77777777" w:rsidR="00DB68A4" w:rsidRDefault="00DB68A4" w:rsidP="00DB68A4">
      <w:pPr>
        <w:pStyle w:val="Contenu"/>
      </w:pPr>
    </w:p>
    <w:p w14:paraId="66741226" w14:textId="77777777" w:rsidR="00813F33" w:rsidRPr="00871446" w:rsidRDefault="00813F33" w:rsidP="007133AD">
      <w:pPr>
        <w:pStyle w:val="Titre3"/>
      </w:pPr>
      <w:r w:rsidRPr="00871446">
        <w:t>Page d’accueil</w:t>
      </w:r>
    </w:p>
    <w:p w14:paraId="0DE91D71" w14:textId="77777777" w:rsidR="00813F33" w:rsidRDefault="00813F33" w:rsidP="007133AD">
      <w:pPr>
        <w:pStyle w:val="Contenu"/>
      </w:pPr>
      <w:r>
        <w:t xml:space="preserve">La page d’accueil se présente avec notre barre de navigation présenté précédemment en haut, une image que j’ai prise du site </w:t>
      </w:r>
      <w:r w:rsidRPr="009E35C3">
        <w:t xml:space="preserve">pexels.com </w:t>
      </w:r>
      <w:r>
        <w:t xml:space="preserve">et unsplash.com qui nous montre un avion à terre et également un petit paragraphe écris par mes soins présentant le blog et le but de ce blog qui est un lieu de discussion virtuel. Des images disposées de manière diagonale et les paragraphes disposé de la même façon mais inverse. Des images décrivant les sensations de vol et une fois qu’on pose la souris dessus, on y voir un texte apparaitre et l’image s’assombri afin de mettre en avant le texte qui fait surface. Puis on retrouve, des images circulaires accompagné de titre et d’un texte qui pousse à rejoindre et à en savoir plus sur l’aviation. Et pour finir le </w:t>
      </w:r>
      <w:proofErr w:type="spellStart"/>
      <w:r>
        <w:t>Footer</w:t>
      </w:r>
      <w:proofErr w:type="spellEnd"/>
      <w:r>
        <w:t xml:space="preserve"> en pied de page pour terminer cette description de ma page d’accueil.</w:t>
      </w:r>
    </w:p>
    <w:p w14:paraId="431B1F2A" w14:textId="77777777" w:rsidR="00813F33" w:rsidRDefault="00813F33" w:rsidP="00813F33"/>
    <w:p w14:paraId="0287610F" w14:textId="695952B6" w:rsidR="00813F33" w:rsidRPr="00871446" w:rsidRDefault="00813F33" w:rsidP="007133AD">
      <w:pPr>
        <w:pStyle w:val="Titre3"/>
        <w:numPr>
          <w:ilvl w:val="0"/>
          <w:numId w:val="117"/>
        </w:numPr>
        <w:jc w:val="both"/>
      </w:pPr>
      <w:r w:rsidRPr="00871446">
        <w:lastRenderedPageBreak/>
        <w:t xml:space="preserve">Liste des </w:t>
      </w:r>
      <w:r w:rsidR="00770DC9" w:rsidRPr="00871446">
        <w:t>Catégories</w:t>
      </w:r>
    </w:p>
    <w:p w14:paraId="73CBDBC8" w14:textId="7FEE13EC" w:rsidR="00813F33" w:rsidRDefault="00813F33" w:rsidP="007133AD">
      <w:pPr>
        <w:pStyle w:val="Contenu"/>
      </w:pPr>
      <w:r>
        <w:t>La liste des catégories montre les catégories qui ont été lancé par les autres utilisateurs et par soi-même si cela a déjà été fait.  Ses catégories sont bien sûr issues de la base de données. Cette liste est visible que l’on soit connecté ou non.</w:t>
      </w:r>
    </w:p>
    <w:p w14:paraId="6EBB7007" w14:textId="77777777" w:rsidR="00813F33" w:rsidRDefault="00813F33" w:rsidP="00813F33"/>
    <w:p w14:paraId="27C5BDCC" w14:textId="4328666C" w:rsidR="00813F33" w:rsidRPr="00871446" w:rsidRDefault="00813F33" w:rsidP="007133AD">
      <w:pPr>
        <w:pStyle w:val="Titre3"/>
        <w:numPr>
          <w:ilvl w:val="0"/>
          <w:numId w:val="117"/>
        </w:numPr>
      </w:pPr>
      <w:r w:rsidRPr="00871446">
        <w:t>Liste des Articles</w:t>
      </w:r>
    </w:p>
    <w:p w14:paraId="680EFB52" w14:textId="77777777" w:rsidR="00813F33" w:rsidRDefault="00813F33" w:rsidP="007133AD">
      <w:pPr>
        <w:pStyle w:val="Contenu"/>
      </w:pPr>
      <w:r>
        <w:t>La liste des articles montre les articles qui ont été lancé par les autres utilisateurs et par soi-même si cela a déjà été fait.  Ses articles sont bien sûr issus de la base de données également. Cette liste est visible que l’on soit connecté ou non.</w:t>
      </w:r>
    </w:p>
    <w:p w14:paraId="6B8F881F" w14:textId="77777777" w:rsidR="007133AD" w:rsidRDefault="007133AD" w:rsidP="007133AD">
      <w:pPr>
        <w:pStyle w:val="Contenu"/>
      </w:pPr>
    </w:p>
    <w:p w14:paraId="21CC6C2E" w14:textId="46362D0C" w:rsidR="00813F33" w:rsidRPr="00415683" w:rsidRDefault="00813F33" w:rsidP="007133AD">
      <w:pPr>
        <w:pStyle w:val="Titre3"/>
        <w:numPr>
          <w:ilvl w:val="0"/>
          <w:numId w:val="117"/>
        </w:numPr>
      </w:pPr>
      <w:r w:rsidRPr="00415683">
        <w:t>Bouton Inscription</w:t>
      </w:r>
    </w:p>
    <w:p w14:paraId="3A5EF010" w14:textId="77777777" w:rsidR="00813F33" w:rsidRDefault="00813F33" w:rsidP="007133AD">
      <w:pPr>
        <w:pStyle w:val="Contenu"/>
      </w:pPr>
      <w:r>
        <w:t xml:space="preserve">On peut y voir un formulaire avec des champs de saisies Pseudo, </w:t>
      </w:r>
      <w:proofErr w:type="gramStart"/>
      <w:r>
        <w:t>Email</w:t>
      </w:r>
      <w:proofErr w:type="gramEnd"/>
      <w:r>
        <w:t xml:space="preserve"> et Mots de Passe et d’une case à coché qui est obligatoire de cocher sinon l’inscription ne se fera pas. Tout ceci accompagné d’un bouton S’inscrire. Le pseudo sera visible ainsi que </w:t>
      </w:r>
      <w:proofErr w:type="gramStart"/>
      <w:r>
        <w:t>l’Email</w:t>
      </w:r>
      <w:proofErr w:type="gramEnd"/>
      <w:r>
        <w:t xml:space="preserve"> mais mot de passe saisi sera lui visible mais avec des caractères en forme de point noirs.</w:t>
      </w:r>
    </w:p>
    <w:p w14:paraId="672C5700" w14:textId="2075AA20" w:rsidR="00813F33" w:rsidRPr="00415683" w:rsidRDefault="00813F33" w:rsidP="007133AD">
      <w:pPr>
        <w:pStyle w:val="Titre3"/>
        <w:numPr>
          <w:ilvl w:val="0"/>
          <w:numId w:val="117"/>
        </w:numPr>
      </w:pPr>
      <w:r w:rsidRPr="00415683">
        <w:t>Bouton Connexion</w:t>
      </w:r>
    </w:p>
    <w:p w14:paraId="2B1275E4" w14:textId="77777777" w:rsidR="00813F33" w:rsidRDefault="00813F33" w:rsidP="007133AD">
      <w:pPr>
        <w:pStyle w:val="Contenu"/>
      </w:pPr>
      <w:r>
        <w:t xml:space="preserve">On y voit 2 champs de saisies Pseudo et Mot de Passe et d’un bouton Se connecter. Le pseudo sera visible et le mot de passe saisi sera lui visible mais avec des caractères en forme de point noirs. </w:t>
      </w:r>
    </w:p>
    <w:p w14:paraId="2054138E" w14:textId="77777777" w:rsidR="007133AD" w:rsidRPr="00280A90" w:rsidRDefault="007133AD" w:rsidP="007133AD">
      <w:pPr>
        <w:pStyle w:val="Contenu"/>
        <w:rPr>
          <w:rStyle w:val="ui-provider"/>
        </w:rPr>
      </w:pPr>
    </w:p>
    <w:p w14:paraId="0E6A71CC" w14:textId="249C4DDE" w:rsidR="004367BA" w:rsidRDefault="007133AD" w:rsidP="004367BA">
      <w:pPr>
        <w:pStyle w:val="Titre2"/>
      </w:pPr>
      <w:r>
        <w:t xml:space="preserve">7) </w:t>
      </w:r>
      <w:r w:rsidR="00813F33" w:rsidRPr="00331040">
        <w:t xml:space="preserve">Réalisation Connecté </w:t>
      </w:r>
    </w:p>
    <w:p w14:paraId="66201389" w14:textId="1745D342" w:rsidR="004367BA" w:rsidRDefault="004367BA" w:rsidP="00770DC9">
      <w:pPr>
        <w:pStyle w:val="Titre2"/>
      </w:pPr>
      <w:r>
        <w:t>Onglet Mon Profil</w:t>
      </w:r>
    </w:p>
    <w:p w14:paraId="69372075" w14:textId="3754BAB5" w:rsidR="004367BA" w:rsidRPr="004367BA" w:rsidRDefault="004367BA" w:rsidP="004367BA">
      <w:pPr>
        <w:pStyle w:val="Contenu"/>
      </w:pPr>
      <w:r>
        <w:t>Une fois connecté, l’utilisateur pourra accéder à son pro</w:t>
      </w:r>
      <w:r w:rsidR="00924E6A">
        <w:t>fil</w:t>
      </w:r>
      <w:r w:rsidR="00770DC9">
        <w:t xml:space="preserve"> </w:t>
      </w:r>
      <w:r>
        <w:t xml:space="preserve">afin de voir son nom d’utilisateur et également son adresse </w:t>
      </w:r>
      <w:proofErr w:type="gramStart"/>
      <w:r>
        <w:t>mail</w:t>
      </w:r>
      <w:proofErr w:type="gramEnd"/>
      <w:r>
        <w:t>.</w:t>
      </w:r>
    </w:p>
    <w:p w14:paraId="2ED7CF27" w14:textId="19D13D1F" w:rsidR="00813F33" w:rsidRPr="00331040" w:rsidRDefault="007133AD" w:rsidP="007133AD">
      <w:pPr>
        <w:pStyle w:val="Titre3"/>
      </w:pPr>
      <w:r>
        <w:t xml:space="preserve">A) </w:t>
      </w:r>
      <w:r w:rsidR="00813F33" w:rsidRPr="00331040">
        <w:t>Onglet Ajout</w:t>
      </w:r>
    </w:p>
    <w:p w14:paraId="2832DEB7" w14:textId="77777777" w:rsidR="00813F33" w:rsidRDefault="00813F33" w:rsidP="007133AD">
      <w:pPr>
        <w:pStyle w:val="Titre3"/>
        <w:jc w:val="both"/>
      </w:pPr>
      <w:r>
        <w:t>Une fois connecté, cet onglet est donc visible et une fois la souris dessus, on peut y voir une liste déroulante nous montrant 2 autres onglets : Ajout d’une Catégorie et Ajout d’un Article.</w:t>
      </w:r>
    </w:p>
    <w:p w14:paraId="4296DA43" w14:textId="340A5140" w:rsidR="00813F33" w:rsidRPr="007133AD" w:rsidRDefault="007133AD" w:rsidP="007133AD">
      <w:pPr>
        <w:pStyle w:val="Titre3"/>
      </w:pPr>
      <w:r>
        <w:t xml:space="preserve">B) </w:t>
      </w:r>
      <w:r w:rsidR="00813F33" w:rsidRPr="007133AD">
        <w:t>Onglet Ajout d’une Catégorie</w:t>
      </w:r>
    </w:p>
    <w:p w14:paraId="304016A1" w14:textId="77777777" w:rsidR="00813F33" w:rsidRDefault="00813F33" w:rsidP="007133AD">
      <w:pPr>
        <w:pStyle w:val="Contenu"/>
        <w:jc w:val="both"/>
      </w:pPr>
      <w:r>
        <w:t xml:space="preserve">Une fois connecté, cet onglet est accessible, en cliquant dessus on peut y voir un champ de saisi permettant d’ajouter une catégorie et un bouton Ajouter permettant de l’ajouter </w:t>
      </w:r>
      <w:r>
        <w:lastRenderedPageBreak/>
        <w:t>à la base de données. Après avoir cliqué sur ce bouton, il redirige automatiquement vers une autre page permettant cette fois de créer un nouvel article.</w:t>
      </w:r>
    </w:p>
    <w:p w14:paraId="29016525" w14:textId="77777777" w:rsidR="007133AD" w:rsidRDefault="007133AD" w:rsidP="007133AD">
      <w:pPr>
        <w:pStyle w:val="Contenu"/>
        <w:jc w:val="both"/>
      </w:pPr>
    </w:p>
    <w:p w14:paraId="4036FC49" w14:textId="77777777" w:rsidR="007133AD" w:rsidRDefault="007133AD" w:rsidP="007133AD">
      <w:pPr>
        <w:pStyle w:val="Contenu"/>
        <w:jc w:val="both"/>
      </w:pPr>
    </w:p>
    <w:p w14:paraId="25B0F39C" w14:textId="77777777" w:rsidR="00813F33" w:rsidRPr="00331040" w:rsidRDefault="00813F33" w:rsidP="007133AD">
      <w:pPr>
        <w:pStyle w:val="Titre2"/>
      </w:pPr>
      <w:r w:rsidRPr="00331040">
        <w:t>Onglet Ajout d’un Article</w:t>
      </w:r>
    </w:p>
    <w:p w14:paraId="107E6857" w14:textId="1EECEEB1" w:rsidR="00813F33" w:rsidRDefault="00813F33" w:rsidP="007133AD">
      <w:pPr>
        <w:pStyle w:val="Contenu"/>
      </w:pPr>
      <w:r>
        <w:t xml:space="preserve">Une fois connecté, cet onglet est accessible, en cliquant dessus on peut y voir des champs de saisi et également des listes déroulantes notamment pour </w:t>
      </w:r>
      <w:r w:rsidR="00770DC9">
        <w:t>Catégorie</w:t>
      </w:r>
      <w:r>
        <w:t xml:space="preserve"> qui liste les catégories enregistrées précédemment, un champ </w:t>
      </w:r>
      <w:proofErr w:type="spellStart"/>
      <w:r>
        <w:t>Title</w:t>
      </w:r>
      <w:proofErr w:type="spellEnd"/>
      <w:r>
        <w:t xml:space="preserve"> permettant d’y insérer le Titre de l’article, c’est celui-ci qui sera cliquable et qui redirigera vers ses post. Et également un champ Date de Création afin d’y noté le jour de création ainsi que l’heure. Accompagné d’un bouton Enregistrer permettant d’enregistrer tout ceci en base de données et permettre de voir ce nouvel article dans la liste des Articles. </w:t>
      </w:r>
    </w:p>
    <w:p w14:paraId="5C757BB7" w14:textId="77777777" w:rsidR="00813F33" w:rsidRDefault="00813F33" w:rsidP="007133AD">
      <w:pPr>
        <w:pStyle w:val="Contenu"/>
      </w:pPr>
      <w:r>
        <w:t xml:space="preserve">Cette page va être accompagné d’un </w:t>
      </w:r>
      <w:proofErr w:type="spellStart"/>
      <w:r>
        <w:t>astérix</w:t>
      </w:r>
      <w:proofErr w:type="spellEnd"/>
      <w:r>
        <w:t xml:space="preserve"> en rouge qui précise que si l’utilisateur ne trouve pas sa catégorie il peut cliquer sur un lien qui redirige vers la page d’ajout d’une catégorie.</w:t>
      </w:r>
    </w:p>
    <w:p w14:paraId="3147DC42" w14:textId="77777777" w:rsidR="007133AD" w:rsidRDefault="007133AD" w:rsidP="007133AD">
      <w:pPr>
        <w:pStyle w:val="Contenu"/>
      </w:pPr>
    </w:p>
    <w:p w14:paraId="2217F878" w14:textId="77777777" w:rsidR="00813F33" w:rsidRPr="00331040" w:rsidRDefault="00813F33" w:rsidP="007133AD">
      <w:pPr>
        <w:pStyle w:val="Titre2"/>
      </w:pPr>
      <w:r w:rsidRPr="00331040">
        <w:t>Onglet Déconnexion</w:t>
      </w:r>
    </w:p>
    <w:p w14:paraId="0CA3D708" w14:textId="77777777" w:rsidR="00813F33" w:rsidRDefault="00813F33" w:rsidP="007133AD">
      <w:pPr>
        <w:pStyle w:val="Contenu"/>
      </w:pPr>
      <w:r>
        <w:t>Une fois connecté, cet onglet apparait et c’est celui-ci qui va fermer la session.</w:t>
      </w:r>
    </w:p>
    <w:p w14:paraId="28C50A55" w14:textId="77777777" w:rsidR="007133AD" w:rsidRDefault="007133AD" w:rsidP="007133AD">
      <w:pPr>
        <w:pStyle w:val="Contenu"/>
      </w:pPr>
    </w:p>
    <w:p w14:paraId="047D13AB" w14:textId="77777777" w:rsidR="00813F33" w:rsidRPr="00331040" w:rsidRDefault="00813F33" w:rsidP="00770DC9">
      <w:pPr>
        <w:pStyle w:val="Titre2"/>
      </w:pPr>
      <w:r w:rsidRPr="00331040">
        <w:t>Onglet Mes Catégories</w:t>
      </w:r>
    </w:p>
    <w:p w14:paraId="4D683EB8" w14:textId="77777777" w:rsidR="00813F33" w:rsidRDefault="00813F33" w:rsidP="007133AD">
      <w:pPr>
        <w:pStyle w:val="Contenu"/>
      </w:pPr>
      <w:r>
        <w:t>Une fois connecté, cet onglet apparait et c’est celui-ci va lister toutes les catégories créer par l’utilisateur.</w:t>
      </w:r>
    </w:p>
    <w:p w14:paraId="2FC3B045" w14:textId="77777777" w:rsidR="007133AD" w:rsidRDefault="007133AD" w:rsidP="007133AD">
      <w:pPr>
        <w:pStyle w:val="Contenu"/>
      </w:pPr>
    </w:p>
    <w:p w14:paraId="333AEA24" w14:textId="77777777" w:rsidR="00813F33" w:rsidRPr="00331040" w:rsidRDefault="00813F33" w:rsidP="00770DC9">
      <w:pPr>
        <w:pStyle w:val="Titre2"/>
      </w:pPr>
      <w:r w:rsidRPr="00331040">
        <w:t>Onglet Mes Articles</w:t>
      </w:r>
    </w:p>
    <w:p w14:paraId="763543FC" w14:textId="77777777" w:rsidR="00813F33" w:rsidRDefault="00813F33" w:rsidP="007133AD">
      <w:pPr>
        <w:pStyle w:val="Contenu"/>
      </w:pPr>
      <w:r>
        <w:t>Une fois connecté, cet onglet apparait et c’est celui-ci qui va lister tous les articles créer par l’utilisateur.</w:t>
      </w:r>
    </w:p>
    <w:p w14:paraId="6835D068" w14:textId="77777777" w:rsidR="007133AD" w:rsidRDefault="007133AD" w:rsidP="007133AD">
      <w:pPr>
        <w:pStyle w:val="Contenu"/>
      </w:pPr>
    </w:p>
    <w:p w14:paraId="747E23BD" w14:textId="77777777" w:rsidR="00813F33" w:rsidRPr="00770DC9" w:rsidRDefault="00813F33" w:rsidP="00770DC9">
      <w:pPr>
        <w:pStyle w:val="Titre2"/>
      </w:pPr>
      <w:r w:rsidRPr="00770DC9">
        <w:t>Onglet Lancer un Post</w:t>
      </w:r>
    </w:p>
    <w:p w14:paraId="262DF9FB" w14:textId="77777777" w:rsidR="00813F33" w:rsidRDefault="00813F33" w:rsidP="007133AD">
      <w:pPr>
        <w:pStyle w:val="Contenu"/>
      </w:pPr>
      <w:r>
        <w:t xml:space="preserve">Une fois connecté, cet onglet apparait et c’est celui-ci permettre de créer un post, on va y trouver une liste déroulante permettant de choisir un article, un bouton permettant d’ajouter une image (celle-ci est facultatif) et également le contenu d’un post et </w:t>
      </w:r>
      <w:r>
        <w:lastRenderedPageBreak/>
        <w:t>également un bouton enregistré afin de transmettre ses informations à notre base de données.</w:t>
      </w:r>
    </w:p>
    <w:p w14:paraId="4CDBD073" w14:textId="77777777" w:rsidR="00813F33" w:rsidRDefault="00813F33" w:rsidP="007133AD">
      <w:pPr>
        <w:pStyle w:val="Titre2"/>
      </w:pPr>
      <w:r>
        <w:t>Camouflage de l’onglet S’inscrire</w:t>
      </w:r>
    </w:p>
    <w:p w14:paraId="27D8A372" w14:textId="77777777" w:rsidR="00813F33" w:rsidRDefault="00813F33" w:rsidP="007133AD">
      <w:pPr>
        <w:pStyle w:val="Contenu"/>
        <w:rPr>
          <w:rStyle w:val="ui-provider"/>
        </w:rPr>
      </w:pPr>
      <w:r>
        <w:rPr>
          <w:rStyle w:val="ui-provider"/>
        </w:rPr>
        <w:t xml:space="preserve">Une fois connecté, l’onglet s’inscrire ne sert pas à grand-chose étant donné que l’utilisateur est déjà inscrit et même connecté alors pour gagner de la place et rendre notre blog plus ergonomique j’ai décidé de tout simplement le camouflé. </w:t>
      </w:r>
    </w:p>
    <w:p w14:paraId="3D0313D2" w14:textId="77777777" w:rsidR="00813F33" w:rsidRDefault="00813F33" w:rsidP="007133AD">
      <w:pPr>
        <w:pStyle w:val="Contenu"/>
        <w:rPr>
          <w:rStyle w:val="ui-provider"/>
        </w:rPr>
      </w:pPr>
      <w:r>
        <w:rPr>
          <w:rStyle w:val="ui-provider"/>
        </w:rPr>
        <w:t>Ne vous inquiétez pas, il sera bien de retour une fois que vous serez déconnecté.</w:t>
      </w:r>
    </w:p>
    <w:p w14:paraId="3A1C3D1A" w14:textId="77777777" w:rsidR="00813F33" w:rsidRDefault="00813F33" w:rsidP="00813F33">
      <w:pPr>
        <w:rPr>
          <w:rStyle w:val="ui-provider"/>
        </w:rPr>
      </w:pPr>
    </w:p>
    <w:p w14:paraId="530B8DEF" w14:textId="77777777" w:rsidR="00813F33" w:rsidRDefault="00813F33" w:rsidP="00813F33">
      <w:pPr>
        <w:rPr>
          <w:rStyle w:val="ui-provider"/>
        </w:rPr>
      </w:pPr>
    </w:p>
    <w:p w14:paraId="7D50F5B8" w14:textId="77777777" w:rsidR="00813F33" w:rsidRPr="00331040" w:rsidRDefault="00813F33" w:rsidP="007133AD">
      <w:pPr>
        <w:pStyle w:val="Titre2"/>
      </w:pPr>
      <w:r w:rsidRPr="00331040">
        <w:t>Responsive design</w:t>
      </w:r>
    </w:p>
    <w:p w14:paraId="25EF8344" w14:textId="77777777" w:rsidR="00813F33" w:rsidRDefault="00813F33" w:rsidP="007133AD">
      <w:pPr>
        <w:pStyle w:val="Contenu"/>
      </w:pPr>
      <w:r>
        <w:t xml:space="preserve">Le « responsive design » désigne la façon de concevoir son application de façon que son affichage se comporte différemment en fonction du support sur lequel il est visionnée et de la taille de la fenêtre du navigateur web. </w:t>
      </w:r>
    </w:p>
    <w:p w14:paraId="708B7F13" w14:textId="77777777" w:rsidR="00813F33" w:rsidRPr="000E588F" w:rsidRDefault="00813F33" w:rsidP="007133AD">
      <w:pPr>
        <w:pStyle w:val="Contenu"/>
      </w:pPr>
      <w:r>
        <w:t>Il existe plusieurs moyens de rendre son site adaptable :</w:t>
      </w:r>
    </w:p>
    <w:p w14:paraId="3296DEA9" w14:textId="77777777" w:rsidR="00813F33" w:rsidRPr="006E3C72" w:rsidRDefault="00813F33" w:rsidP="007133AD">
      <w:pPr>
        <w:pStyle w:val="Contenu"/>
        <w:rPr>
          <w:rStyle w:val="ui-provider"/>
          <w:u w:val="single"/>
        </w:rPr>
      </w:pPr>
      <w:proofErr w:type="spellStart"/>
      <w:r w:rsidRPr="006E3C72">
        <w:t>Viewport</w:t>
      </w:r>
      <w:proofErr w:type="spellEnd"/>
      <w:r w:rsidRPr="006E3C72">
        <w:t xml:space="preserve"> :</w:t>
      </w:r>
    </w:p>
    <w:p w14:paraId="60E8BC74" w14:textId="77777777" w:rsidR="00813F33" w:rsidRDefault="00813F33" w:rsidP="00813F33">
      <w:pPr>
        <w:rPr>
          <w:rStyle w:val="ui-provider"/>
        </w:rPr>
      </w:pPr>
    </w:p>
    <w:p w14:paraId="5B929DC8" w14:textId="77777777" w:rsidR="00813F33" w:rsidRDefault="00813F33" w:rsidP="00813F33">
      <w:pPr>
        <w:rPr>
          <w:rStyle w:val="ui-provider"/>
        </w:rPr>
      </w:pPr>
      <w:r>
        <w:rPr>
          <w:noProof/>
        </w:rPr>
        <w:drawing>
          <wp:inline distT="0" distB="0" distL="0" distR="0" wp14:anchorId="39EABE5F" wp14:editId="7D96287C">
            <wp:extent cx="5760720" cy="618490"/>
            <wp:effectExtent l="0" t="0" r="0" b="0"/>
            <wp:docPr id="10050370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37053" name="Image 1005037053"/>
                    <pic:cNvPicPr/>
                  </pic:nvPicPr>
                  <pic:blipFill>
                    <a:blip r:embed="rId23">
                      <a:extLst>
                        <a:ext uri="{28A0092B-C50C-407E-A947-70E740481C1C}">
                          <a14:useLocalDpi xmlns:a14="http://schemas.microsoft.com/office/drawing/2010/main" val="0"/>
                        </a:ext>
                      </a:extLst>
                    </a:blip>
                    <a:stretch>
                      <a:fillRect/>
                    </a:stretch>
                  </pic:blipFill>
                  <pic:spPr>
                    <a:xfrm>
                      <a:off x="0" y="0"/>
                      <a:ext cx="5760720" cy="618490"/>
                    </a:xfrm>
                    <a:prstGeom prst="rect">
                      <a:avLst/>
                    </a:prstGeom>
                  </pic:spPr>
                </pic:pic>
              </a:graphicData>
            </a:graphic>
          </wp:inline>
        </w:drawing>
      </w:r>
    </w:p>
    <w:p w14:paraId="22BBF439" w14:textId="77777777" w:rsidR="00813F33" w:rsidRDefault="00813F33" w:rsidP="007133AD">
      <w:pPr>
        <w:pStyle w:val="Contenu"/>
      </w:pPr>
      <w:r>
        <w:t xml:space="preserve">L’attribut content permet de mettre la largeur de la page à la même largeur d’écran de l’appareil à partir duquel la page est visionnée. </w:t>
      </w:r>
    </w:p>
    <w:p w14:paraId="1F94FE22" w14:textId="77777777" w:rsidR="00813F33" w:rsidRDefault="00813F33" w:rsidP="007133AD">
      <w:pPr>
        <w:pStyle w:val="Contenu"/>
      </w:pPr>
      <w:r>
        <w:t xml:space="preserve">La partie initial </w:t>
      </w:r>
      <w:proofErr w:type="spellStart"/>
      <w:r>
        <w:t>scale</w:t>
      </w:r>
      <w:proofErr w:type="spellEnd"/>
      <w:r>
        <w:t xml:space="preserve"> mis à 1 nous permet de ne pas zoomer sur la page au chargement. Ces attributs évitent ainsi l’effet « </w:t>
      </w:r>
      <w:proofErr w:type="spellStart"/>
      <w:r>
        <w:t>dezoom</w:t>
      </w:r>
      <w:proofErr w:type="spellEnd"/>
      <w:r>
        <w:t xml:space="preserve"> » qui se produit lorsque l’on conçoit un site en bureau et qu’on le visionne en mobile.</w:t>
      </w:r>
    </w:p>
    <w:p w14:paraId="31E62682" w14:textId="77777777" w:rsidR="00813F33" w:rsidRPr="006E3C72" w:rsidRDefault="00813F33" w:rsidP="007133AD">
      <w:pPr>
        <w:pStyle w:val="Titre3"/>
      </w:pPr>
      <w:r>
        <w:t xml:space="preserve"> </w:t>
      </w:r>
      <w:r w:rsidRPr="006E3C72">
        <w:t xml:space="preserve">Tailles d’unités </w:t>
      </w:r>
    </w:p>
    <w:p w14:paraId="65601FFE" w14:textId="77777777" w:rsidR="00813F33" w:rsidRDefault="00813F33" w:rsidP="007133AD">
      <w:pPr>
        <w:pStyle w:val="Contenu"/>
      </w:pPr>
      <w:r>
        <w:t xml:space="preserve">Il est possible d’utiliser plusieurs types d’unité. </w:t>
      </w:r>
    </w:p>
    <w:p w14:paraId="33B83A27" w14:textId="10F104CC" w:rsidR="00813F33" w:rsidRPr="00770DC9" w:rsidRDefault="00813F33" w:rsidP="00770DC9">
      <w:pPr>
        <w:pStyle w:val="Contenu"/>
        <w:numPr>
          <w:ilvl w:val="0"/>
          <w:numId w:val="156"/>
        </w:numPr>
      </w:pPr>
      <w:r w:rsidRPr="00770DC9">
        <w:t xml:space="preserve">Pixels : dimensions fixes : unité absolue. Un pixel est toujours la taille du pixel : un carré de 2x2 pixels aura toujours la même taille indépendamment du contexte. </w:t>
      </w:r>
    </w:p>
    <w:p w14:paraId="3D9BACB4" w14:textId="185A19F9" w:rsidR="00813F33" w:rsidRPr="00770DC9" w:rsidRDefault="00813F33" w:rsidP="00770DC9">
      <w:pPr>
        <w:pStyle w:val="Contenu"/>
        <w:numPr>
          <w:ilvl w:val="0"/>
          <w:numId w:val="156"/>
        </w:numPr>
        <w:rPr>
          <w:rStyle w:val="ui-provider"/>
        </w:rPr>
      </w:pPr>
      <w:r w:rsidRPr="00770DC9">
        <w:t xml:space="preserve">Pourcentages : expression en pourcentage d’écran. Un paragraphe dont la </w:t>
      </w:r>
      <w:proofErr w:type="spellStart"/>
      <w:r w:rsidRPr="00770DC9">
        <w:t>width</w:t>
      </w:r>
      <w:proofErr w:type="spellEnd"/>
      <w:r w:rsidRPr="00770DC9">
        <w:t xml:space="preserve"> est 50% prendra la moitié de la largeur de la page</w:t>
      </w:r>
    </w:p>
    <w:p w14:paraId="183D5A9F" w14:textId="77777777" w:rsidR="00813F33" w:rsidRDefault="00813F33" w:rsidP="00813F33">
      <w:pPr>
        <w:rPr>
          <w:rStyle w:val="ui-provider"/>
        </w:rPr>
      </w:pPr>
    </w:p>
    <w:p w14:paraId="04CA4874" w14:textId="77777777" w:rsidR="00813F33" w:rsidRDefault="00813F33" w:rsidP="00813F33">
      <w:pPr>
        <w:rPr>
          <w:rStyle w:val="ui-provider"/>
        </w:rPr>
      </w:pPr>
    </w:p>
    <w:p w14:paraId="5F4A3094" w14:textId="77777777" w:rsidR="00813F33" w:rsidRDefault="00813F33" w:rsidP="00813F33">
      <w:pPr>
        <w:rPr>
          <w:rStyle w:val="ui-provider"/>
        </w:rPr>
      </w:pPr>
    </w:p>
    <w:p w14:paraId="3C367E93" w14:textId="77777777" w:rsidR="00813F33" w:rsidRDefault="00813F33" w:rsidP="00813F33">
      <w:pPr>
        <w:rPr>
          <w:rStyle w:val="ui-provider"/>
        </w:rPr>
      </w:pPr>
    </w:p>
    <w:p w14:paraId="11A29AF5" w14:textId="77777777" w:rsidR="00813F33" w:rsidRDefault="00813F33" w:rsidP="00813F33">
      <w:pPr>
        <w:rPr>
          <w:rStyle w:val="ui-provider"/>
        </w:rPr>
      </w:pPr>
    </w:p>
    <w:p w14:paraId="261F5C68" w14:textId="77777777" w:rsidR="00813F33" w:rsidRDefault="00813F33" w:rsidP="00813F33">
      <w:pPr>
        <w:rPr>
          <w:rStyle w:val="ui-provider"/>
        </w:rPr>
      </w:pPr>
    </w:p>
    <w:p w14:paraId="7E82A3F7" w14:textId="77777777" w:rsidR="00813F33" w:rsidRPr="006E3C72" w:rsidRDefault="00813F33" w:rsidP="007133AD">
      <w:pPr>
        <w:pStyle w:val="Titre3"/>
      </w:pPr>
      <w:r w:rsidRPr="006E3C72">
        <w:t xml:space="preserve">Media </w:t>
      </w:r>
      <w:proofErr w:type="spellStart"/>
      <w:r w:rsidRPr="006E3C72">
        <w:t>queries</w:t>
      </w:r>
      <w:proofErr w:type="spellEnd"/>
      <w:r w:rsidRPr="006E3C72">
        <w:t xml:space="preserve"> </w:t>
      </w:r>
    </w:p>
    <w:p w14:paraId="74D9401A" w14:textId="77777777" w:rsidR="00813F33" w:rsidRDefault="00813F33" w:rsidP="007133AD">
      <w:pPr>
        <w:pStyle w:val="Contenu"/>
      </w:pPr>
      <w:r>
        <w:t xml:space="preserve">Elles permettent de conditionner des propriétés CSS à certaines propriétés comme la taille d’écran. Il existe des tables récapitulatives et des statistiques qui donnent la taille moyenne d’un écran bureau, tablette et mobile, qui permettent avec les médias </w:t>
      </w:r>
      <w:proofErr w:type="spellStart"/>
      <w:r>
        <w:t>queries</w:t>
      </w:r>
      <w:proofErr w:type="spellEnd"/>
      <w:r>
        <w:t xml:space="preserve"> d’ajuster des comportements spécifiques pour la moyenne de chaque support. </w:t>
      </w:r>
    </w:p>
    <w:p w14:paraId="4D7D0B92" w14:textId="77777777" w:rsidR="00813F33" w:rsidRDefault="00813F33" w:rsidP="007133AD">
      <w:pPr>
        <w:pStyle w:val="Contenu"/>
        <w:rPr>
          <w:rStyle w:val="ui-provider"/>
        </w:rPr>
      </w:pPr>
      <w:r>
        <w:t>Dans mon projet, j’ai adopté une autre stratégie : « au pixel minimum » où je redimensionne jusqu’aux points où l’affichage des éléments est désorganisé et casse l’agencement de la page.</w:t>
      </w:r>
    </w:p>
    <w:p w14:paraId="5131D00E" w14:textId="77777777" w:rsidR="00813F33" w:rsidRDefault="00813F33" w:rsidP="00813F33">
      <w:pPr>
        <w:rPr>
          <w:rStyle w:val="ui-provider"/>
        </w:rPr>
      </w:pPr>
      <w:r>
        <w:rPr>
          <w:noProof/>
        </w:rPr>
        <w:lastRenderedPageBreak/>
        <w:drawing>
          <wp:inline distT="0" distB="0" distL="0" distR="0" wp14:anchorId="049C256C" wp14:editId="755443D3">
            <wp:extent cx="5096586" cy="6763694"/>
            <wp:effectExtent l="0" t="0" r="8890" b="0"/>
            <wp:docPr id="1748668941"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68941" name="Image 2" descr="Une image contenant texte, capture d’écran, Polic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5096586" cy="6763694"/>
                    </a:xfrm>
                    <a:prstGeom prst="rect">
                      <a:avLst/>
                    </a:prstGeom>
                  </pic:spPr>
                </pic:pic>
              </a:graphicData>
            </a:graphic>
          </wp:inline>
        </w:drawing>
      </w:r>
    </w:p>
    <w:p w14:paraId="7F079820" w14:textId="77777777" w:rsidR="00813F33" w:rsidRDefault="00813F33" w:rsidP="007133AD">
      <w:pPr>
        <w:pStyle w:val="Contenu"/>
      </w:pPr>
      <w:r>
        <w:t xml:space="preserve">Dans mon projet, j’ai utilisé ces média </w:t>
      </w:r>
      <w:proofErr w:type="spellStart"/>
      <w:r>
        <w:t>queries</w:t>
      </w:r>
      <w:proofErr w:type="spellEnd"/>
      <w:r>
        <w:t xml:space="preserve"> pour changer l’orientation des propriétés </w:t>
      </w:r>
      <w:proofErr w:type="spellStart"/>
      <w:r>
        <w:t>flex</w:t>
      </w:r>
      <w:proofErr w:type="spellEnd"/>
      <w:r>
        <w:t>. Par exemple, un élément un onglet par exemple qui s’affichait en ligne sur la version bureau va s’afficher en colonne sur la version mobile.</w:t>
      </w:r>
    </w:p>
    <w:p w14:paraId="61640B2B" w14:textId="77777777" w:rsidR="00813F33" w:rsidRDefault="00813F33" w:rsidP="007133AD">
      <w:pPr>
        <w:pStyle w:val="Contenu"/>
      </w:pPr>
    </w:p>
    <w:p w14:paraId="560D6116" w14:textId="77777777" w:rsidR="00813F33" w:rsidRDefault="00813F33" w:rsidP="007133AD">
      <w:pPr>
        <w:pStyle w:val="Contenu"/>
        <w:rPr>
          <w:rStyle w:val="ui-provider"/>
        </w:rPr>
      </w:pPr>
      <w:r>
        <w:t>Le responsive design est un élément primordial pour pouvoir référencer son site. Aujourd’hui, un site dont le visionnage est totalement non adaptable n’est même pas référencé pour le SEO (Référencement Naturel).</w:t>
      </w:r>
    </w:p>
    <w:p w14:paraId="5A527B7B" w14:textId="77777777" w:rsidR="00813F33" w:rsidRDefault="00813F33" w:rsidP="00813F33">
      <w:pPr>
        <w:rPr>
          <w:rStyle w:val="ui-provider"/>
        </w:rPr>
      </w:pPr>
    </w:p>
    <w:p w14:paraId="29580C81" w14:textId="77777777" w:rsidR="00813F33" w:rsidRDefault="00813F33" w:rsidP="00813F33">
      <w:pPr>
        <w:rPr>
          <w:rStyle w:val="ui-provider"/>
        </w:rPr>
      </w:pPr>
    </w:p>
    <w:p w14:paraId="50A12340" w14:textId="77777777" w:rsidR="00813F33" w:rsidRPr="001E31B1" w:rsidRDefault="00813F33" w:rsidP="007133AD">
      <w:pPr>
        <w:pStyle w:val="Titre2"/>
      </w:pPr>
      <w:r w:rsidRPr="001E31B1">
        <w:lastRenderedPageBreak/>
        <w:t xml:space="preserve">9 </w:t>
      </w:r>
      <w:r w:rsidRPr="00331040">
        <w:t>– SEO</w:t>
      </w:r>
      <w:r w:rsidRPr="001E31B1">
        <w:t xml:space="preserve"> </w:t>
      </w:r>
    </w:p>
    <w:p w14:paraId="50D239C5" w14:textId="77777777" w:rsidR="00813F33" w:rsidRPr="00E118E8" w:rsidRDefault="00813F33" w:rsidP="007133AD">
      <w:pPr>
        <w:pStyle w:val="Titre3"/>
      </w:pPr>
      <w:r w:rsidRPr="00E118E8">
        <w:t xml:space="preserve">Définition du SEO </w:t>
      </w:r>
    </w:p>
    <w:p w14:paraId="2BFF2D82" w14:textId="77777777" w:rsidR="00813F33" w:rsidRDefault="00813F33" w:rsidP="007133AD">
      <w:pPr>
        <w:pStyle w:val="Contenu"/>
        <w:jc w:val="both"/>
      </w:pPr>
      <w:r>
        <w:t xml:space="preserve">Le SEO est un acronyme qui correspond à </w:t>
      </w:r>
      <w:proofErr w:type="spellStart"/>
      <w:r>
        <w:t>Search</w:t>
      </w:r>
      <w:proofErr w:type="spellEnd"/>
      <w:r>
        <w:t xml:space="preserve"> Engine </w:t>
      </w:r>
      <w:proofErr w:type="spellStart"/>
      <w:r>
        <w:t>Optimization</w:t>
      </w:r>
      <w:proofErr w:type="spellEnd"/>
      <w:r>
        <w:t xml:space="preserve">, ce qui correspond à l’optimisation de la découverte du site par un moteur de recherche appelé également Référencement Naturel. Il existe aussi un autre moyen d’augmenter le référencement d’un site via les publicités, ce procédé est appelé le SEA pour </w:t>
      </w:r>
      <w:proofErr w:type="spellStart"/>
      <w:r>
        <w:t>Search</w:t>
      </w:r>
      <w:proofErr w:type="spellEnd"/>
      <w:r>
        <w:t xml:space="preserve"> Engine Advertising.</w:t>
      </w:r>
    </w:p>
    <w:p w14:paraId="3B89ECD1" w14:textId="77777777" w:rsidR="007133AD" w:rsidRDefault="007133AD" w:rsidP="007133AD">
      <w:pPr>
        <w:pStyle w:val="Contenu"/>
      </w:pPr>
    </w:p>
    <w:p w14:paraId="7781A020" w14:textId="77777777" w:rsidR="00813F33" w:rsidRPr="00A30C52" w:rsidRDefault="00813F33" w:rsidP="007133AD">
      <w:pPr>
        <w:pStyle w:val="Titre3"/>
      </w:pPr>
      <w:r w:rsidRPr="00A30C52">
        <w:t>Comment augmenter la visibilité de son site</w:t>
      </w:r>
    </w:p>
    <w:p w14:paraId="42E8EBE7" w14:textId="77777777" w:rsidR="00813F33" w:rsidRDefault="00813F33" w:rsidP="007133AD">
      <w:pPr>
        <w:pStyle w:val="Contenu"/>
        <w:jc w:val="both"/>
      </w:pPr>
      <w:r>
        <w:t xml:space="preserve"> Il existe plusieurs moyens d’optimiser son site pour qu’il apparaisse plus haut dans les résultats de moteurs de recherche. </w:t>
      </w:r>
    </w:p>
    <w:p w14:paraId="7CAED58E" w14:textId="5ACCA0C0" w:rsidR="00813F33" w:rsidRDefault="00813F33" w:rsidP="005766F7">
      <w:pPr>
        <w:pStyle w:val="Contenu"/>
        <w:numPr>
          <w:ilvl w:val="0"/>
          <w:numId w:val="119"/>
        </w:numPr>
        <w:jc w:val="both"/>
      </w:pPr>
      <w:r>
        <w:t>Utilisation de mots-clés (« keywords »).</w:t>
      </w:r>
    </w:p>
    <w:p w14:paraId="5A43A437" w14:textId="77777777" w:rsidR="00813F33" w:rsidRDefault="00813F33" w:rsidP="00813F33">
      <w:pPr>
        <w:rPr>
          <w:rStyle w:val="ui-provider"/>
        </w:rPr>
      </w:pPr>
      <w:r>
        <w:rPr>
          <w:noProof/>
        </w:rPr>
        <w:drawing>
          <wp:inline distT="0" distB="0" distL="0" distR="0" wp14:anchorId="3CBADA35" wp14:editId="6751F419">
            <wp:extent cx="5760720" cy="660400"/>
            <wp:effectExtent l="0" t="0" r="0" b="6350"/>
            <wp:docPr id="1165741256" name="Image 3"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41256" name="Image 3" descr="Une image contenant texte, Police, capture d’écran, ligne&#10;&#10;Description générée automatiquement"/>
                    <pic:cNvPicPr/>
                  </pic:nvPicPr>
                  <pic:blipFill rotWithShape="1">
                    <a:blip r:embed="rId25">
                      <a:extLst>
                        <a:ext uri="{28A0092B-C50C-407E-A947-70E740481C1C}">
                          <a14:useLocalDpi xmlns:a14="http://schemas.microsoft.com/office/drawing/2010/main" val="0"/>
                        </a:ext>
                      </a:extLst>
                    </a:blip>
                    <a:srcRect b="28177"/>
                    <a:stretch/>
                  </pic:blipFill>
                  <pic:spPr bwMode="auto">
                    <a:xfrm>
                      <a:off x="0" y="0"/>
                      <a:ext cx="5760720" cy="660400"/>
                    </a:xfrm>
                    <a:prstGeom prst="rect">
                      <a:avLst/>
                    </a:prstGeom>
                    <a:ln>
                      <a:noFill/>
                    </a:ln>
                    <a:extLst>
                      <a:ext uri="{53640926-AAD7-44D8-BBD7-CCE9431645EC}">
                        <a14:shadowObscured xmlns:a14="http://schemas.microsoft.com/office/drawing/2010/main"/>
                      </a:ext>
                    </a:extLst>
                  </pic:spPr>
                </pic:pic>
              </a:graphicData>
            </a:graphic>
          </wp:inline>
        </w:drawing>
      </w:r>
    </w:p>
    <w:p w14:paraId="6FFFC717" w14:textId="397D3069" w:rsidR="00813F33" w:rsidRDefault="00813F33" w:rsidP="005766F7">
      <w:pPr>
        <w:pStyle w:val="Contenu"/>
        <w:numPr>
          <w:ilvl w:val="0"/>
          <w:numId w:val="119"/>
        </w:numPr>
        <w:rPr>
          <w:rStyle w:val="ui-provider"/>
        </w:rPr>
      </w:pPr>
      <w:r>
        <w:t xml:space="preserve">Utilisation de titres via la balise (« </w:t>
      </w:r>
      <w:proofErr w:type="spellStart"/>
      <w:r>
        <w:t>title</w:t>
      </w:r>
      <w:proofErr w:type="spellEnd"/>
      <w:r>
        <w:t xml:space="preserve"> ») : uniques, précis, courts. Exemple avec de la syntaxe </w:t>
      </w:r>
      <w:proofErr w:type="spellStart"/>
      <w:r>
        <w:t>Twig</w:t>
      </w:r>
      <w:proofErr w:type="spellEnd"/>
      <w:r>
        <w:t xml:space="preserve"> :</w:t>
      </w:r>
    </w:p>
    <w:p w14:paraId="4285B9E3" w14:textId="77777777" w:rsidR="00813F33" w:rsidRDefault="00813F33" w:rsidP="00813F33">
      <w:pPr>
        <w:rPr>
          <w:rStyle w:val="ui-provider"/>
        </w:rPr>
      </w:pPr>
      <w:r>
        <w:rPr>
          <w:noProof/>
        </w:rPr>
        <w:drawing>
          <wp:inline distT="0" distB="0" distL="0" distR="0" wp14:anchorId="4E0E62E9" wp14:editId="18F559D7">
            <wp:extent cx="5760720" cy="789940"/>
            <wp:effectExtent l="0" t="0" r="0" b="0"/>
            <wp:docPr id="1036136703" name="Image 5" descr="Une image contenant Police, blanc,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36703" name="Image 5" descr="Une image contenant Police, blanc, capture d’écran, conception&#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5760720" cy="789940"/>
                    </a:xfrm>
                    <a:prstGeom prst="rect">
                      <a:avLst/>
                    </a:prstGeom>
                  </pic:spPr>
                </pic:pic>
              </a:graphicData>
            </a:graphic>
          </wp:inline>
        </w:drawing>
      </w:r>
    </w:p>
    <w:p w14:paraId="1F390F1C" w14:textId="4AD94F15" w:rsidR="00813F33" w:rsidRDefault="00813F33" w:rsidP="00FD6943">
      <w:pPr>
        <w:pStyle w:val="Contenu"/>
        <w:numPr>
          <w:ilvl w:val="0"/>
          <w:numId w:val="122"/>
        </w:numPr>
        <w:jc w:val="both"/>
      </w:pPr>
      <w:r>
        <w:t xml:space="preserve">Utilisation de la balise </w:t>
      </w:r>
      <w:proofErr w:type="spellStart"/>
      <w:r>
        <w:t>meta</w:t>
      </w:r>
      <w:proofErr w:type="spellEnd"/>
      <w:r>
        <w:t xml:space="preserve"> avec l’attribut description </w:t>
      </w:r>
    </w:p>
    <w:p w14:paraId="6B05703F" w14:textId="0DBBB518" w:rsidR="00813F33" w:rsidRDefault="00813F33" w:rsidP="00FD6943">
      <w:pPr>
        <w:pStyle w:val="Contenu"/>
        <w:numPr>
          <w:ilvl w:val="0"/>
          <w:numId w:val="122"/>
        </w:numPr>
        <w:jc w:val="both"/>
      </w:pPr>
      <w:r>
        <w:t>Utilisation des titres avec les balises (« h1 », « h2 », etc.) pour hiérarchiser son contenu.</w:t>
      </w:r>
    </w:p>
    <w:p w14:paraId="4AB0213D" w14:textId="441EBF44" w:rsidR="00813F33" w:rsidRDefault="00813F33" w:rsidP="00FD6943">
      <w:pPr>
        <w:pStyle w:val="Contenu"/>
        <w:numPr>
          <w:ilvl w:val="0"/>
          <w:numId w:val="122"/>
        </w:numPr>
        <w:jc w:val="both"/>
      </w:pPr>
      <w:r>
        <w:t>Utiliser des balises pertinentes.</w:t>
      </w:r>
    </w:p>
    <w:p w14:paraId="61F800D8" w14:textId="6A9C6F0A" w:rsidR="00813F33" w:rsidRDefault="00813F33" w:rsidP="00FD6943">
      <w:pPr>
        <w:pStyle w:val="Contenu"/>
        <w:numPr>
          <w:ilvl w:val="0"/>
          <w:numId w:val="122"/>
        </w:numPr>
        <w:jc w:val="both"/>
      </w:pPr>
      <w:r>
        <w:t>Utiliser du texte pour la navigation.</w:t>
      </w:r>
    </w:p>
    <w:p w14:paraId="02453697" w14:textId="16BB73D4" w:rsidR="00813F33" w:rsidRDefault="00813F33" w:rsidP="00FD6943">
      <w:pPr>
        <w:pStyle w:val="Contenu"/>
        <w:numPr>
          <w:ilvl w:val="0"/>
          <w:numId w:val="122"/>
        </w:numPr>
        <w:jc w:val="both"/>
      </w:pPr>
      <w:r>
        <w:t>URL simples compréhensibles par un humain.</w:t>
      </w:r>
    </w:p>
    <w:p w14:paraId="344BE359" w14:textId="77777777" w:rsidR="00813F33" w:rsidRDefault="00813F33" w:rsidP="00813F33">
      <w:pPr>
        <w:rPr>
          <w:rStyle w:val="ui-provider"/>
        </w:rPr>
      </w:pPr>
      <w:r>
        <w:rPr>
          <w:noProof/>
        </w:rPr>
        <w:drawing>
          <wp:inline distT="0" distB="0" distL="0" distR="0" wp14:anchorId="178454BD" wp14:editId="4AB3A303">
            <wp:extent cx="3048425" cy="419158"/>
            <wp:effectExtent l="0" t="0" r="0" b="0"/>
            <wp:docPr id="198524344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43446" name="Image 1985243446"/>
                    <pic:cNvPicPr/>
                  </pic:nvPicPr>
                  <pic:blipFill>
                    <a:blip r:embed="rId27">
                      <a:extLst>
                        <a:ext uri="{28A0092B-C50C-407E-A947-70E740481C1C}">
                          <a14:useLocalDpi xmlns:a14="http://schemas.microsoft.com/office/drawing/2010/main" val="0"/>
                        </a:ext>
                      </a:extLst>
                    </a:blip>
                    <a:stretch>
                      <a:fillRect/>
                    </a:stretch>
                  </pic:blipFill>
                  <pic:spPr>
                    <a:xfrm>
                      <a:off x="0" y="0"/>
                      <a:ext cx="3048425" cy="419158"/>
                    </a:xfrm>
                    <a:prstGeom prst="rect">
                      <a:avLst/>
                    </a:prstGeom>
                  </pic:spPr>
                </pic:pic>
              </a:graphicData>
            </a:graphic>
          </wp:inline>
        </w:drawing>
      </w:r>
    </w:p>
    <w:p w14:paraId="5E5D926B" w14:textId="1F473023" w:rsidR="00813F33" w:rsidRDefault="00813F33" w:rsidP="00FD6943">
      <w:pPr>
        <w:pStyle w:val="Contenu"/>
        <w:numPr>
          <w:ilvl w:val="0"/>
          <w:numId w:val="121"/>
        </w:numPr>
        <w:jc w:val="both"/>
      </w:pPr>
      <w:r>
        <w:t xml:space="preserve">Contenu pertinent et nouveau </w:t>
      </w:r>
    </w:p>
    <w:p w14:paraId="46C6EF7B" w14:textId="090E83C3" w:rsidR="00813F33" w:rsidRDefault="00813F33" w:rsidP="00FD6943">
      <w:pPr>
        <w:pStyle w:val="Contenu"/>
        <w:numPr>
          <w:ilvl w:val="0"/>
          <w:numId w:val="121"/>
        </w:numPr>
        <w:jc w:val="both"/>
      </w:pPr>
      <w:r>
        <w:t xml:space="preserve">Affichage des images via la balise et non via du CSS. </w:t>
      </w:r>
    </w:p>
    <w:p w14:paraId="58DE2F01" w14:textId="0CE1898A" w:rsidR="00813F33" w:rsidRDefault="00813F33" w:rsidP="00FD6943">
      <w:pPr>
        <w:pStyle w:val="Contenu"/>
        <w:numPr>
          <w:ilvl w:val="0"/>
          <w:numId w:val="121"/>
        </w:numPr>
        <w:jc w:val="both"/>
      </w:pPr>
      <w:r>
        <w:t xml:space="preserve">Site accessible (propriété « alt=’’ ‘ ’ » sur les balises images pertinentes), contraste colorimétrique afin qu’elle soit visible par tous. </w:t>
      </w:r>
    </w:p>
    <w:p w14:paraId="5EBE13BA" w14:textId="77777777" w:rsidR="00813F33" w:rsidRDefault="00813F33" w:rsidP="00FD6943">
      <w:pPr>
        <w:pStyle w:val="Contenu"/>
        <w:numPr>
          <w:ilvl w:val="0"/>
          <w:numId w:val="121"/>
        </w:numPr>
        <w:jc w:val="both"/>
      </w:pPr>
      <w:r>
        <w:t xml:space="preserve">Le RGAA (Référentiel Général d’Amélioration d’Accessibilité) propose des tests pour vérifier l’accessibilité d’un site. </w:t>
      </w:r>
    </w:p>
    <w:p w14:paraId="3D07A2A8" w14:textId="4366215D" w:rsidR="00813F33" w:rsidRDefault="00813F33" w:rsidP="00FD6943">
      <w:pPr>
        <w:pStyle w:val="Contenu"/>
        <w:numPr>
          <w:ilvl w:val="0"/>
          <w:numId w:val="121"/>
        </w:numPr>
        <w:jc w:val="both"/>
      </w:pPr>
      <w:r>
        <w:t xml:space="preserve">Responsive design efficace. </w:t>
      </w:r>
    </w:p>
    <w:p w14:paraId="68F7E9EF" w14:textId="401AC966" w:rsidR="00813F33" w:rsidRDefault="00813F33" w:rsidP="00FD6943">
      <w:pPr>
        <w:pStyle w:val="Contenu"/>
        <w:numPr>
          <w:ilvl w:val="0"/>
          <w:numId w:val="121"/>
        </w:numPr>
        <w:jc w:val="both"/>
      </w:pPr>
      <w:r>
        <w:lastRenderedPageBreak/>
        <w:t>Performance du site : c’est le paramètre qui a le plus de poids.</w:t>
      </w:r>
    </w:p>
    <w:p w14:paraId="09D66D0A" w14:textId="310BEE74" w:rsidR="00813F33" w:rsidRDefault="00813F33" w:rsidP="00FD6943">
      <w:pPr>
        <w:pStyle w:val="Contenu"/>
        <w:numPr>
          <w:ilvl w:val="0"/>
          <w:numId w:val="121"/>
        </w:numPr>
        <w:jc w:val="both"/>
      </w:pPr>
      <w:r>
        <w:t xml:space="preserve">Réaliser une carte du site pour les robots google. </w:t>
      </w:r>
    </w:p>
    <w:p w14:paraId="0221CBBD" w14:textId="31C7B43B" w:rsidR="00813F33" w:rsidRDefault="00813F33" w:rsidP="00FD6943">
      <w:pPr>
        <w:pStyle w:val="Contenu"/>
        <w:numPr>
          <w:ilvl w:val="0"/>
          <w:numId w:val="121"/>
        </w:numPr>
        <w:jc w:val="both"/>
      </w:pPr>
      <w:r>
        <w:t>Utiliser des liens extérieurs (ex : réseaux sociaux).</w:t>
      </w:r>
    </w:p>
    <w:p w14:paraId="6591C07D" w14:textId="77777777" w:rsidR="00813F33" w:rsidRPr="00FD6943" w:rsidRDefault="00813F33" w:rsidP="00FD6943">
      <w:pPr>
        <w:jc w:val="both"/>
        <w:rPr>
          <w:rStyle w:val="ui-provider"/>
          <w:b w:val="0"/>
          <w:bCs/>
        </w:rPr>
      </w:pPr>
      <w:r w:rsidRPr="00FD6943">
        <w:rPr>
          <w:b w:val="0"/>
          <w:bCs/>
        </w:rPr>
        <w:t xml:space="preserve"> D’où l’importance de les faire apparaître dans la maquette. Google </w:t>
      </w:r>
      <w:proofErr w:type="spellStart"/>
      <w:r w:rsidRPr="00FD6943">
        <w:rPr>
          <w:b w:val="0"/>
          <w:bCs/>
        </w:rPr>
        <w:t>Lighthouse</w:t>
      </w:r>
      <w:proofErr w:type="spellEnd"/>
      <w:r w:rsidRPr="00FD6943">
        <w:rPr>
          <w:b w:val="0"/>
          <w:bCs/>
        </w:rPr>
        <w:t xml:space="preserve"> permet de tester son site par rapport à de nombreux paramètres et donne un score SEO, avec des pistes d’amélioration. Il y a divers outils de notation également GT </w:t>
      </w:r>
      <w:proofErr w:type="spellStart"/>
      <w:r w:rsidRPr="00FD6943">
        <w:rPr>
          <w:b w:val="0"/>
          <w:bCs/>
        </w:rPr>
        <w:t>Metrix</w:t>
      </w:r>
      <w:proofErr w:type="spellEnd"/>
      <w:r w:rsidRPr="00FD6943">
        <w:rPr>
          <w:b w:val="0"/>
          <w:bCs/>
        </w:rPr>
        <w:t>.</w:t>
      </w:r>
    </w:p>
    <w:p w14:paraId="23926969" w14:textId="77777777" w:rsidR="00813F33" w:rsidRPr="00385FE8" w:rsidRDefault="00813F33" w:rsidP="00FD6943">
      <w:pPr>
        <w:pStyle w:val="Titre3"/>
        <w:rPr>
          <w:rStyle w:val="ui-provider"/>
          <w:u w:val="single"/>
        </w:rPr>
      </w:pPr>
      <w:r w:rsidRPr="00385FE8">
        <w:rPr>
          <w:rStyle w:val="ui-provider"/>
          <w:u w:val="single"/>
        </w:rPr>
        <w:t>Sur Bureau :</w:t>
      </w:r>
    </w:p>
    <w:p w14:paraId="42E29E23" w14:textId="77777777" w:rsidR="00813F33" w:rsidRDefault="00813F33" w:rsidP="00813F33">
      <w:pPr>
        <w:rPr>
          <w:rStyle w:val="ui-provider"/>
        </w:rPr>
      </w:pPr>
      <w:r>
        <w:rPr>
          <w:noProof/>
        </w:rPr>
        <w:drawing>
          <wp:inline distT="0" distB="0" distL="0" distR="0" wp14:anchorId="68818773" wp14:editId="4C362D0E">
            <wp:extent cx="5667375" cy="1543050"/>
            <wp:effectExtent l="0" t="0" r="9525" b="0"/>
            <wp:docPr id="320696480" name="Image 2"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96480" name="Image 2" descr="Une image contenant texte, Police, capture d’écran, logo&#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5668165" cy="1543265"/>
                    </a:xfrm>
                    <a:prstGeom prst="rect">
                      <a:avLst/>
                    </a:prstGeom>
                  </pic:spPr>
                </pic:pic>
              </a:graphicData>
            </a:graphic>
          </wp:inline>
        </w:drawing>
      </w:r>
    </w:p>
    <w:p w14:paraId="0AD97903" w14:textId="77777777" w:rsidR="00813F33" w:rsidRPr="00FD6943" w:rsidRDefault="00813F33" w:rsidP="00FD6943">
      <w:pPr>
        <w:pStyle w:val="Titre3"/>
        <w:jc w:val="both"/>
        <w:rPr>
          <w:rStyle w:val="ui-provider"/>
          <w:u w:val="single"/>
        </w:rPr>
      </w:pPr>
      <w:r w:rsidRPr="00FD6943">
        <w:rPr>
          <w:rStyle w:val="ui-provider"/>
          <w:u w:val="single"/>
        </w:rPr>
        <w:t>Sur Mobile :</w:t>
      </w:r>
    </w:p>
    <w:p w14:paraId="540428D4" w14:textId="77777777" w:rsidR="00813F33" w:rsidRDefault="00813F33" w:rsidP="00813F33">
      <w:pPr>
        <w:rPr>
          <w:rStyle w:val="ui-provider"/>
        </w:rPr>
      </w:pPr>
      <w:r>
        <w:rPr>
          <w:noProof/>
        </w:rPr>
        <w:drawing>
          <wp:inline distT="0" distB="0" distL="0" distR="0" wp14:anchorId="556B499A" wp14:editId="183905F7">
            <wp:extent cx="4877481" cy="1590897"/>
            <wp:effectExtent l="0" t="0" r="0" b="9525"/>
            <wp:docPr id="274404030" name="Image 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04030" name="Image 3" descr="Une image contenant texte, Police, capture d’écran, logo&#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4877481" cy="1590897"/>
                    </a:xfrm>
                    <a:prstGeom prst="rect">
                      <a:avLst/>
                    </a:prstGeom>
                  </pic:spPr>
                </pic:pic>
              </a:graphicData>
            </a:graphic>
          </wp:inline>
        </w:drawing>
      </w:r>
    </w:p>
    <w:p w14:paraId="3E9F2475" w14:textId="77777777" w:rsidR="00813F33" w:rsidRPr="00FD6943" w:rsidRDefault="00813F33" w:rsidP="00FD6943">
      <w:pPr>
        <w:jc w:val="both"/>
        <w:rPr>
          <w:rStyle w:val="ui-provider"/>
          <w:b w:val="0"/>
          <w:bCs/>
        </w:rPr>
      </w:pPr>
      <w:r w:rsidRPr="00FD6943">
        <w:rPr>
          <w:rStyle w:val="ui-provider"/>
          <w:b w:val="0"/>
          <w:bCs/>
        </w:rPr>
        <w:t xml:space="preserve">Dans notre projet, ceci est notre score avec l’outil Google </w:t>
      </w:r>
      <w:proofErr w:type="spellStart"/>
      <w:r w:rsidRPr="00FD6943">
        <w:rPr>
          <w:rStyle w:val="ui-provider"/>
          <w:b w:val="0"/>
          <w:bCs/>
        </w:rPr>
        <w:t>Lighthouse</w:t>
      </w:r>
      <w:proofErr w:type="spellEnd"/>
      <w:r w:rsidRPr="00FD6943">
        <w:rPr>
          <w:rStyle w:val="ui-provider"/>
          <w:b w:val="0"/>
          <w:bCs/>
        </w:rPr>
        <w:t>.</w:t>
      </w:r>
    </w:p>
    <w:p w14:paraId="7A46755E" w14:textId="77777777" w:rsidR="00813F33" w:rsidRPr="00FD6943" w:rsidRDefault="00813F33" w:rsidP="00FD6943">
      <w:pPr>
        <w:jc w:val="both"/>
        <w:rPr>
          <w:rStyle w:val="ui-provider"/>
          <w:b w:val="0"/>
          <w:bCs/>
        </w:rPr>
      </w:pPr>
    </w:p>
    <w:p w14:paraId="7C118152" w14:textId="565A60EE" w:rsidR="00813F33" w:rsidRPr="00FD6943" w:rsidRDefault="00813F33" w:rsidP="00FD6943">
      <w:pPr>
        <w:jc w:val="both"/>
        <w:rPr>
          <w:rStyle w:val="ui-provider"/>
          <w:b w:val="0"/>
          <w:bCs/>
        </w:rPr>
      </w:pPr>
      <w:r w:rsidRPr="00FD6943">
        <w:rPr>
          <w:rStyle w:val="ui-provider"/>
          <w:b w:val="0"/>
          <w:bCs/>
        </w:rPr>
        <w:t>Symfony étant assez lourd notamment avec son mini-</w:t>
      </w:r>
      <w:proofErr w:type="spellStart"/>
      <w:r w:rsidRPr="00FD6943">
        <w:rPr>
          <w:rStyle w:val="ui-provider"/>
          <w:b w:val="0"/>
          <w:bCs/>
        </w:rPr>
        <w:t>toolbar</w:t>
      </w:r>
      <w:proofErr w:type="spellEnd"/>
      <w:r w:rsidRPr="00FD6943">
        <w:rPr>
          <w:rStyle w:val="ui-provider"/>
          <w:b w:val="0"/>
          <w:bCs/>
        </w:rPr>
        <w:t xml:space="preserve"> en passant par le fichier </w:t>
      </w:r>
      <w:proofErr w:type="spellStart"/>
      <w:r w:rsidRPr="00FD6943">
        <w:rPr>
          <w:rStyle w:val="ui-provider"/>
          <w:b w:val="0"/>
          <w:bCs/>
        </w:rPr>
        <w:t>env.php</w:t>
      </w:r>
      <w:proofErr w:type="spellEnd"/>
      <w:r w:rsidRPr="00FD6943">
        <w:rPr>
          <w:rStyle w:val="ui-provider"/>
          <w:b w:val="0"/>
          <w:bCs/>
        </w:rPr>
        <w:t xml:space="preserve"> qui permet de réaliser plusieurs paramétrages. C’est en mettant mon projet en prod (comme </w:t>
      </w:r>
      <w:r w:rsidR="00FD6943" w:rsidRPr="00FD6943">
        <w:rPr>
          <w:rStyle w:val="ui-provider"/>
          <w:b w:val="0"/>
          <w:bCs/>
        </w:rPr>
        <w:t>s’il</w:t>
      </w:r>
      <w:r w:rsidRPr="00FD6943">
        <w:rPr>
          <w:rStyle w:val="ui-provider"/>
          <w:b w:val="0"/>
          <w:bCs/>
        </w:rPr>
        <w:t xml:space="preserve"> était hébergé) qui augmente le SEO et c’est en revenant à dev qu’il redevient à 51 ce qui fait que le problème est bel et bien la </w:t>
      </w:r>
      <w:proofErr w:type="spellStart"/>
      <w:r w:rsidRPr="00FD6943">
        <w:rPr>
          <w:rStyle w:val="ui-provider"/>
          <w:b w:val="0"/>
          <w:bCs/>
        </w:rPr>
        <w:t>ToolBarr</w:t>
      </w:r>
      <w:proofErr w:type="spellEnd"/>
      <w:r w:rsidRPr="00FD6943">
        <w:rPr>
          <w:rStyle w:val="ui-provider"/>
          <w:b w:val="0"/>
          <w:bCs/>
        </w:rPr>
        <w:t xml:space="preserve"> et c’est celle-ci qui empêche le SEO d’être à un bon score. </w:t>
      </w:r>
    </w:p>
    <w:p w14:paraId="469B0F77" w14:textId="77777777" w:rsidR="00813F33" w:rsidRDefault="00813F33" w:rsidP="00813F33">
      <w:pPr>
        <w:rPr>
          <w:u w:val="single"/>
        </w:rPr>
      </w:pPr>
    </w:p>
    <w:p w14:paraId="45AD18A1" w14:textId="77777777" w:rsidR="00813F33" w:rsidRDefault="00813F33" w:rsidP="00813F33">
      <w:pPr>
        <w:rPr>
          <w:u w:val="single"/>
        </w:rPr>
      </w:pPr>
    </w:p>
    <w:p w14:paraId="789D3D48" w14:textId="77777777" w:rsidR="00FD6943" w:rsidRDefault="00FD6943" w:rsidP="00813F33">
      <w:pPr>
        <w:rPr>
          <w:u w:val="single"/>
        </w:rPr>
      </w:pPr>
    </w:p>
    <w:p w14:paraId="1C96AE82" w14:textId="77777777" w:rsidR="00813F33" w:rsidRPr="00331040" w:rsidRDefault="00813F33" w:rsidP="00FD6943">
      <w:pPr>
        <w:pStyle w:val="Titre2"/>
      </w:pPr>
      <w:r w:rsidRPr="00331040">
        <w:lastRenderedPageBreak/>
        <w:t xml:space="preserve">10 – RGPD </w:t>
      </w:r>
    </w:p>
    <w:p w14:paraId="5BB178C8" w14:textId="77777777" w:rsidR="00813F33" w:rsidRDefault="00813F33" w:rsidP="00813F33">
      <w:r>
        <w:t xml:space="preserve">Le Règlement Général sur la Protection des Données est le texte qui régit la façon dont les données des utilisateurs européens sont traitées. En France, c’est un texte dans la prolongation de la loi Française Informatique et Libertés de 1978. </w:t>
      </w:r>
    </w:p>
    <w:p w14:paraId="42737C67" w14:textId="77777777" w:rsidR="00813F33" w:rsidRDefault="00813F33" w:rsidP="00813F33">
      <w:r>
        <w:t xml:space="preserve">Le RGPD met l’accent sur la protection de la personne physique qu’est l’utilisateur via plusieurs volets : </w:t>
      </w:r>
    </w:p>
    <w:p w14:paraId="63785CE6" w14:textId="154B67C4" w:rsidR="00813F33" w:rsidRDefault="00813F33" w:rsidP="00FD6943">
      <w:pPr>
        <w:pStyle w:val="Contenu"/>
        <w:numPr>
          <w:ilvl w:val="0"/>
          <w:numId w:val="124"/>
        </w:numPr>
      </w:pPr>
      <w:r w:rsidRPr="00FD6943">
        <w:t xml:space="preserve">Principe d’utilisation licite, loyale et transparente des données au regard de la personne concernée : il faut le consentement de l’utilisateur, ne pas induire ce dernier en erreur et utiliser ses données uniquement pour la chose précise dont on demande les données. </w:t>
      </w:r>
    </w:p>
    <w:p w14:paraId="36B865EA" w14:textId="77777777" w:rsidR="00FD6943" w:rsidRPr="00FD6943" w:rsidRDefault="00FD6943" w:rsidP="00FD6943">
      <w:pPr>
        <w:pStyle w:val="Contenu"/>
        <w:ind w:left="720"/>
      </w:pPr>
    </w:p>
    <w:p w14:paraId="1B90C976" w14:textId="35E8A353" w:rsidR="00813F33" w:rsidRDefault="00813F33" w:rsidP="00FD6943">
      <w:pPr>
        <w:pStyle w:val="Contenu"/>
        <w:numPr>
          <w:ilvl w:val="0"/>
          <w:numId w:val="124"/>
        </w:numPr>
      </w:pPr>
      <w:r w:rsidRPr="00FD6943">
        <w:t xml:space="preserve">Utilisation finie des données : il faut définir pourquoi on recueille tel donnée, dans quel cadre on l’utilise et pourquoi. On ne peut pas revenir rétroactivement dessus sans modifier les C.G.U et notifier l’utilisateur. </w:t>
      </w:r>
    </w:p>
    <w:p w14:paraId="0C82DEAA" w14:textId="77777777" w:rsidR="00FD6943" w:rsidRPr="00FD6943" w:rsidRDefault="00FD6943" w:rsidP="00FD6943">
      <w:pPr>
        <w:pStyle w:val="Contenu"/>
        <w:ind w:left="720"/>
      </w:pPr>
    </w:p>
    <w:p w14:paraId="1C8D688B" w14:textId="26662AF0" w:rsidR="00813F33" w:rsidRDefault="00813F33" w:rsidP="00FD6943">
      <w:pPr>
        <w:pStyle w:val="Contenu"/>
        <w:numPr>
          <w:ilvl w:val="0"/>
          <w:numId w:val="124"/>
        </w:numPr>
      </w:pPr>
      <w:r w:rsidRPr="00FD6943">
        <w:t xml:space="preserve">Minimisation du recueillement des données : il faut demander ce qui est uniquement nécessaire à l’application. </w:t>
      </w:r>
    </w:p>
    <w:p w14:paraId="0F4155B7" w14:textId="77777777" w:rsidR="00FD6943" w:rsidRPr="00FD6943" w:rsidRDefault="00FD6943" w:rsidP="00FD6943">
      <w:pPr>
        <w:pStyle w:val="Contenu"/>
        <w:ind w:left="720"/>
      </w:pPr>
    </w:p>
    <w:p w14:paraId="77F06A91" w14:textId="3F76EB38" w:rsidR="00813F33" w:rsidRDefault="00813F33" w:rsidP="00FD6943">
      <w:pPr>
        <w:pStyle w:val="Contenu"/>
        <w:numPr>
          <w:ilvl w:val="0"/>
          <w:numId w:val="124"/>
        </w:numPr>
      </w:pPr>
      <w:r w:rsidRPr="00FD6943">
        <w:t xml:space="preserve">Dans mon projet </w:t>
      </w:r>
      <w:proofErr w:type="spellStart"/>
      <w:r w:rsidRPr="00FD6943">
        <w:t>Aeroblog</w:t>
      </w:r>
      <w:proofErr w:type="spellEnd"/>
      <w:r w:rsidRPr="00FD6943">
        <w:t xml:space="preserve">, je ne demande qu’un email pour pouvoir donner la possibilité à l’utilisateur de récupérer son compte via une demande de récupération de mot de passe , un bouton mot de passe oublié qui va demander à l’utilisateur de rentrer son email tout d’abord et si l’email est présent en base de donnée, il va alors diriger vers une autre page qui demander de refournir l’adresse mail et le nouveau mot de passe une premier fois puis une seconde fois afin de vérifier si le mot de passe et identique au premier afin de le valider. Cette méthode m’a permis ainsi résoudre le problème du mot de passe oublié. Ce qui répond et respecte la logique du mot de passe oublié par l’utilisateur et qui respecte </w:t>
      </w:r>
      <w:r w:rsidR="00FD6943" w:rsidRPr="00FD6943">
        <w:t>les règles fournies</w:t>
      </w:r>
      <w:r w:rsidRPr="00FD6943">
        <w:t xml:space="preserve"> par le RGPD. </w:t>
      </w:r>
    </w:p>
    <w:p w14:paraId="19FD0794" w14:textId="77777777" w:rsidR="00FD6943" w:rsidRPr="00FD6943" w:rsidRDefault="00FD6943" w:rsidP="00FD6943">
      <w:pPr>
        <w:pStyle w:val="Contenu"/>
      </w:pPr>
    </w:p>
    <w:p w14:paraId="5D354737" w14:textId="0115BB13" w:rsidR="00813F33" w:rsidRDefault="00813F33" w:rsidP="00FD6943">
      <w:pPr>
        <w:pStyle w:val="Contenu"/>
        <w:numPr>
          <w:ilvl w:val="0"/>
          <w:numId w:val="124"/>
        </w:numPr>
      </w:pPr>
      <w:r w:rsidRPr="00FD6943">
        <w:t>Principe d’exactitude : les données personnelles doivent être exactes et tenues à jour.</w:t>
      </w:r>
    </w:p>
    <w:p w14:paraId="0E0855BB" w14:textId="77777777" w:rsidR="00FD6943" w:rsidRPr="00FD6943" w:rsidRDefault="00FD6943" w:rsidP="00FD6943">
      <w:pPr>
        <w:pStyle w:val="Contenu"/>
        <w:ind w:left="720"/>
      </w:pPr>
    </w:p>
    <w:p w14:paraId="5FFA03A3" w14:textId="1B6ED5E2" w:rsidR="00813F33" w:rsidRPr="00FD6943" w:rsidRDefault="00813F33" w:rsidP="00FD6943">
      <w:pPr>
        <w:pStyle w:val="Contenu"/>
        <w:numPr>
          <w:ilvl w:val="0"/>
          <w:numId w:val="124"/>
        </w:numPr>
      </w:pPr>
      <w:r w:rsidRPr="00FD6943">
        <w:t xml:space="preserve">Limite de la conservation des données : l’administrateur du site ne peut pas conserver indéfiniment des données personnelles. Selon la sensibilité de celles-ci, </w:t>
      </w:r>
      <w:r w:rsidRPr="00FD6943">
        <w:lastRenderedPageBreak/>
        <w:t>la durée de conservation diffère et les données doivent être effacées au moment où celles-ci tombent hors de leur date de conservation.</w:t>
      </w:r>
    </w:p>
    <w:p w14:paraId="156A6B52" w14:textId="6023B3BC" w:rsidR="00813F33" w:rsidRDefault="00813F33" w:rsidP="00FD6943">
      <w:pPr>
        <w:pStyle w:val="Contenu"/>
        <w:numPr>
          <w:ilvl w:val="0"/>
          <w:numId w:val="124"/>
        </w:numPr>
      </w:pPr>
      <w:r w:rsidRPr="00FD6943">
        <w:t xml:space="preserve">Intégrité et confidentialité : les données personnelles doivent être sécurisées, c’est-à-dire non accessibles par n’importe qui, et protégées selon la nature de ces dernières. Il faut aussi les protéger contre la destruction, la perte ou les dégâts d’origine accidentels. </w:t>
      </w:r>
    </w:p>
    <w:p w14:paraId="19C9F711" w14:textId="77777777" w:rsidR="00FD6943" w:rsidRPr="00FD6943" w:rsidRDefault="00FD6943" w:rsidP="00FD6943">
      <w:pPr>
        <w:pStyle w:val="Contenu"/>
        <w:ind w:left="720"/>
      </w:pPr>
    </w:p>
    <w:p w14:paraId="2EA3D9DE" w14:textId="22D1EFF1" w:rsidR="00813F33" w:rsidRPr="00FD6943" w:rsidRDefault="00813F33" w:rsidP="00FD6943">
      <w:pPr>
        <w:pStyle w:val="Contenu"/>
        <w:numPr>
          <w:ilvl w:val="0"/>
          <w:numId w:val="126"/>
        </w:numPr>
        <w:rPr>
          <w:rStyle w:val="ui-provider"/>
          <w:bCs/>
        </w:rPr>
      </w:pPr>
      <w:r w:rsidRPr="00FD6943">
        <w:t>Droit à l’oubli : L’utilisateur doit pouvoir supprimer son compte et son identité dans le restant du site doit être anonymisé.</w:t>
      </w:r>
    </w:p>
    <w:p w14:paraId="5EE9F283" w14:textId="77777777" w:rsidR="00813F33" w:rsidRDefault="00813F33" w:rsidP="00813F33">
      <w:pPr>
        <w:rPr>
          <w:rStyle w:val="ui-provider"/>
        </w:rPr>
      </w:pPr>
    </w:p>
    <w:p w14:paraId="500975C3" w14:textId="77777777" w:rsidR="00813F33" w:rsidRDefault="00813F33" w:rsidP="00FD6943">
      <w:pPr>
        <w:pStyle w:val="Titre2"/>
      </w:pPr>
      <w:r>
        <w:t xml:space="preserve">11 – </w:t>
      </w:r>
      <w:r w:rsidRPr="00331040">
        <w:t>Design Pattern</w:t>
      </w:r>
    </w:p>
    <w:p w14:paraId="15F7A271" w14:textId="2BDB4F05" w:rsidR="00813F33" w:rsidRPr="00331040" w:rsidRDefault="00813F33" w:rsidP="00FD6943">
      <w:pPr>
        <w:pStyle w:val="Titre3"/>
        <w:numPr>
          <w:ilvl w:val="0"/>
          <w:numId w:val="127"/>
        </w:numPr>
        <w:jc w:val="both"/>
      </w:pPr>
      <w:r w:rsidRPr="00331040">
        <w:t xml:space="preserve">Définition </w:t>
      </w:r>
    </w:p>
    <w:p w14:paraId="581F9268" w14:textId="77777777" w:rsidR="00813F33" w:rsidRPr="00FD6943" w:rsidRDefault="00813F33" w:rsidP="00FD6943">
      <w:pPr>
        <w:pStyle w:val="Contenu"/>
        <w:jc w:val="both"/>
      </w:pPr>
      <w:r w:rsidRPr="00FD6943">
        <w:t xml:space="preserve">Un design pattern en informatique est un moyen de résoudre un problème de conception courant. C’est une solution réutilisable. Un bon design pattern permet de faciliter la maintenance du logiciel et accélère son développement. </w:t>
      </w:r>
    </w:p>
    <w:p w14:paraId="4E4072F3" w14:textId="77777777" w:rsidR="00813F33" w:rsidRPr="00FD6943" w:rsidRDefault="00813F33" w:rsidP="00FD6943">
      <w:pPr>
        <w:pStyle w:val="Contenu"/>
        <w:jc w:val="both"/>
      </w:pPr>
      <w:r w:rsidRPr="00FD6943">
        <w:t>Les designs patterns ne sont liés à aucun langage de programmation spécifique puisque ce sont des stratégies conceptuelles. La traduction en français, « Patron de Conception », permet d’illustrer ce concept. Pour synthétiser, c’est une formalisation de bonnes pratiques.</w:t>
      </w:r>
    </w:p>
    <w:p w14:paraId="1986C5F2" w14:textId="77777777" w:rsidR="00813F33" w:rsidRPr="00FD6943" w:rsidRDefault="00813F33" w:rsidP="00FD6943">
      <w:pPr>
        <w:pStyle w:val="Contenu"/>
        <w:jc w:val="both"/>
      </w:pPr>
      <w:r w:rsidRPr="00FD6943">
        <w:t>Il y a 3 catégories de design pattern :</w:t>
      </w:r>
    </w:p>
    <w:p w14:paraId="62649D71" w14:textId="69C5D760" w:rsidR="00813F33" w:rsidRDefault="00813F33" w:rsidP="00FD6943">
      <w:pPr>
        <w:pStyle w:val="Contenu"/>
        <w:numPr>
          <w:ilvl w:val="0"/>
          <w:numId w:val="129"/>
        </w:numPr>
      </w:pPr>
      <w:r>
        <w:t>Création (</w:t>
      </w:r>
      <w:proofErr w:type="spellStart"/>
      <w:r>
        <w:t>Creational</w:t>
      </w:r>
      <w:proofErr w:type="spellEnd"/>
      <w:r>
        <w:t>) : nous nous concentrons sur la création de classes et l’instanciation de ces dernières. Exemples :</w:t>
      </w:r>
    </w:p>
    <w:p w14:paraId="48F8F1A9" w14:textId="77777777" w:rsidR="00813F33" w:rsidRDefault="00813F33" w:rsidP="00FD6943">
      <w:pPr>
        <w:pStyle w:val="Contenu"/>
        <w:numPr>
          <w:ilvl w:val="0"/>
          <w:numId w:val="129"/>
        </w:numPr>
      </w:pPr>
      <w:proofErr w:type="spellStart"/>
      <w:r>
        <w:t>Factory</w:t>
      </w:r>
      <w:proofErr w:type="spellEnd"/>
      <w:r>
        <w:t xml:space="preserve"> : modèle de conception le plus fréquemment utilisé. Une classe se charge d’instancier d’autres classes nécessaires au fonctionnement du logiciel ou de l’application. Symfony utilise ce principe. </w:t>
      </w:r>
    </w:p>
    <w:p w14:paraId="115BB2AB" w14:textId="77777777" w:rsidR="00813F33" w:rsidRDefault="00813F33" w:rsidP="00FD6943">
      <w:pPr>
        <w:pStyle w:val="Contenu"/>
        <w:numPr>
          <w:ilvl w:val="0"/>
          <w:numId w:val="129"/>
        </w:numPr>
        <w:rPr>
          <w:rStyle w:val="ui-provider"/>
        </w:rPr>
      </w:pPr>
      <w:r>
        <w:t>Singleton : Un Objet est lié à une classe instanciée</w:t>
      </w:r>
    </w:p>
    <w:p w14:paraId="05E20E89" w14:textId="77777777" w:rsidR="00813F33" w:rsidRDefault="00813F33" w:rsidP="00FD6943">
      <w:pPr>
        <w:pStyle w:val="Contenu"/>
        <w:numPr>
          <w:ilvl w:val="0"/>
          <w:numId w:val="129"/>
        </w:numPr>
      </w:pPr>
      <w:r>
        <w:t xml:space="preserve">Structuration (Structural) : Ce sont des concepts qui se concentrent sur l’assemblage de classes et d’objets pour en faire de grosses structures en les gardant flexibles et efficaces. Exemples : </w:t>
      </w:r>
    </w:p>
    <w:p w14:paraId="4C544B07" w14:textId="77777777" w:rsidR="00813F33" w:rsidRDefault="00813F33" w:rsidP="00FD6943">
      <w:pPr>
        <w:pStyle w:val="Contenu"/>
        <w:numPr>
          <w:ilvl w:val="0"/>
          <w:numId w:val="129"/>
        </w:numPr>
      </w:pPr>
      <w:r>
        <w:t xml:space="preserve">Adaptateurs : permettre à des objets avec des interfaces différentes d’interagir ensemble. </w:t>
      </w:r>
    </w:p>
    <w:p w14:paraId="58CF1A4B" w14:textId="1D11A371" w:rsidR="00813F33" w:rsidRDefault="00813F33" w:rsidP="00FD6943">
      <w:pPr>
        <w:pStyle w:val="Contenu"/>
        <w:numPr>
          <w:ilvl w:val="0"/>
          <w:numId w:val="130"/>
        </w:numPr>
      </w:pPr>
      <w:r>
        <w:t xml:space="preserve">Façade : création d’une interface Façade simplifiée qui couvre tout un </w:t>
      </w:r>
      <w:r w:rsidR="00241D48">
        <w:t>sous-système</w:t>
      </w:r>
      <w:r>
        <w:t xml:space="preserve"> d’autres classes plus complexes. Ce design pattern est utile pour des systèmes complexes qui demandent l’appel à plusieurs méthodes. </w:t>
      </w:r>
    </w:p>
    <w:p w14:paraId="1C30856B" w14:textId="3A043462" w:rsidR="00813F33" w:rsidRDefault="00813F33" w:rsidP="00FD6943">
      <w:pPr>
        <w:pStyle w:val="Contenu"/>
        <w:numPr>
          <w:ilvl w:val="0"/>
          <w:numId w:val="130"/>
        </w:numPr>
      </w:pPr>
      <w:r>
        <w:lastRenderedPageBreak/>
        <w:t xml:space="preserve">Composite : agencement en « arbre » : les objets sont rangés dans des arborescences pour qu’ils soient traités comme des objets individuels. </w:t>
      </w:r>
    </w:p>
    <w:p w14:paraId="0C7B0901" w14:textId="4E5A72AF" w:rsidR="00813F33" w:rsidRDefault="00813F33" w:rsidP="00FD6943">
      <w:pPr>
        <w:pStyle w:val="Contenu"/>
        <w:numPr>
          <w:ilvl w:val="0"/>
          <w:numId w:val="130"/>
        </w:numPr>
        <w:rPr>
          <w:rStyle w:val="ui-provider"/>
        </w:rPr>
      </w:pPr>
      <w:r>
        <w:t>Comportement : cette famille comprend les design pattern qui décrivent les modes de communication entre les classes et la distribution de leurs responsabilités.</w:t>
      </w:r>
    </w:p>
    <w:p w14:paraId="67152881" w14:textId="77777777" w:rsidR="00813F33" w:rsidRDefault="00813F33" w:rsidP="00FD6943">
      <w:pPr>
        <w:pStyle w:val="Contenu"/>
        <w:numPr>
          <w:ilvl w:val="0"/>
          <w:numId w:val="130"/>
        </w:numPr>
      </w:pPr>
      <w:r>
        <w:t xml:space="preserve">Exemples : </w:t>
      </w:r>
    </w:p>
    <w:p w14:paraId="31BFBF18" w14:textId="7EEE90AB" w:rsidR="00813F33" w:rsidRDefault="00813F33" w:rsidP="00FD6943">
      <w:pPr>
        <w:pStyle w:val="Contenu"/>
        <w:numPr>
          <w:ilvl w:val="2"/>
          <w:numId w:val="130"/>
        </w:numPr>
      </w:pPr>
      <w:r>
        <w:t xml:space="preserve">Chaîne de responsabilité : passage de requêtes à travers d’éléments qui permettent de les transmettre d’un élément à un autre. Quand un élément reçoit une requête, il décide s’il la passe ou prochain ou s’il la laisse tomber. </w:t>
      </w:r>
    </w:p>
    <w:p w14:paraId="2412DA94" w14:textId="6EEC45D4" w:rsidR="00813F33" w:rsidRDefault="00813F33" w:rsidP="00FD6943">
      <w:pPr>
        <w:pStyle w:val="Contenu"/>
        <w:numPr>
          <w:ilvl w:val="2"/>
          <w:numId w:val="130"/>
        </w:numPr>
      </w:pPr>
      <w:r>
        <w:t xml:space="preserve">Commande : une requête devient un objet en tant que tel et contient toutes les informations de la requête. Cette transformation permet de transmettre la requête via une méthode avec des arguments, de retarder ou mettre en attente l’exécution de la requête. </w:t>
      </w:r>
    </w:p>
    <w:p w14:paraId="025837F6" w14:textId="793FD311" w:rsidR="00813F33" w:rsidRDefault="00813F33" w:rsidP="00FD6943">
      <w:pPr>
        <w:pStyle w:val="Contenu"/>
        <w:numPr>
          <w:ilvl w:val="2"/>
          <w:numId w:val="130"/>
        </w:numPr>
      </w:pPr>
      <w:r>
        <w:t xml:space="preserve">Observer : Une classe « observateur » est lié à d’autres classes et ce pattern fonctionne d’une façon similaire à un système d’abonnement. L’observateur va écouter d’autres classes qu’on peut considérer comme des abonnées et recevra des notifications quand ces derniers changent. </w:t>
      </w:r>
    </w:p>
    <w:p w14:paraId="0D6783D4" w14:textId="20913986" w:rsidR="00813F33" w:rsidRDefault="00813F33" w:rsidP="00FD6943">
      <w:pPr>
        <w:pStyle w:val="Contenu"/>
        <w:numPr>
          <w:ilvl w:val="2"/>
          <w:numId w:val="130"/>
        </w:numPr>
      </w:pPr>
      <w:r>
        <w:t>Stratégie (</w:t>
      </w:r>
      <w:proofErr w:type="spellStart"/>
      <w:r>
        <w:t>strategy</w:t>
      </w:r>
      <w:proofErr w:type="spellEnd"/>
      <w:r>
        <w:t>) : patron qui permet de définir une famille d’algorithmes rangés dans des catégories séparées et où les objets sont interchangeables.</w:t>
      </w:r>
    </w:p>
    <w:p w14:paraId="7D3C2D22" w14:textId="77777777" w:rsidR="00E37CBA" w:rsidRDefault="00E37CBA" w:rsidP="00E37CBA">
      <w:pPr>
        <w:pStyle w:val="Contenu"/>
      </w:pPr>
    </w:p>
    <w:p w14:paraId="723F030A" w14:textId="77777777" w:rsidR="00E37CBA" w:rsidRDefault="00E37CBA" w:rsidP="00E37CBA">
      <w:pPr>
        <w:pStyle w:val="Contenu"/>
      </w:pPr>
    </w:p>
    <w:p w14:paraId="0C154041" w14:textId="77777777" w:rsidR="00E37CBA" w:rsidRDefault="00E37CBA" w:rsidP="00E37CBA">
      <w:pPr>
        <w:pStyle w:val="Contenu"/>
      </w:pPr>
    </w:p>
    <w:p w14:paraId="340F0F7A" w14:textId="77777777" w:rsidR="00E37CBA" w:rsidRDefault="00E37CBA" w:rsidP="00E37CBA">
      <w:pPr>
        <w:pStyle w:val="Contenu"/>
      </w:pPr>
    </w:p>
    <w:p w14:paraId="41996B7C" w14:textId="77777777" w:rsidR="00E37CBA" w:rsidRDefault="00E37CBA" w:rsidP="00E37CBA">
      <w:pPr>
        <w:pStyle w:val="Contenu"/>
      </w:pPr>
    </w:p>
    <w:p w14:paraId="37AFEE2D" w14:textId="77777777" w:rsidR="00E37CBA" w:rsidRDefault="00E37CBA" w:rsidP="00E37CBA">
      <w:pPr>
        <w:pStyle w:val="Contenu"/>
      </w:pPr>
    </w:p>
    <w:p w14:paraId="0646E860" w14:textId="77777777" w:rsidR="00E37CBA" w:rsidRDefault="00E37CBA" w:rsidP="00E37CBA">
      <w:pPr>
        <w:pStyle w:val="Contenu"/>
      </w:pPr>
    </w:p>
    <w:p w14:paraId="563B0A9C" w14:textId="77777777" w:rsidR="00E37CBA" w:rsidRDefault="00E37CBA" w:rsidP="00E37CBA">
      <w:pPr>
        <w:pStyle w:val="Contenu"/>
      </w:pPr>
    </w:p>
    <w:p w14:paraId="1B4E807C" w14:textId="77777777" w:rsidR="00E37CBA" w:rsidRDefault="00E37CBA" w:rsidP="00E37CBA">
      <w:pPr>
        <w:pStyle w:val="Contenu"/>
      </w:pPr>
    </w:p>
    <w:p w14:paraId="01BD726C" w14:textId="77777777" w:rsidR="00E37CBA" w:rsidRDefault="00E37CBA" w:rsidP="00E37CBA">
      <w:pPr>
        <w:pStyle w:val="Contenu"/>
      </w:pPr>
    </w:p>
    <w:p w14:paraId="05DE8205" w14:textId="77777777" w:rsidR="00E37CBA" w:rsidRDefault="00E37CBA" w:rsidP="00E37CBA">
      <w:pPr>
        <w:pStyle w:val="Contenu"/>
      </w:pPr>
    </w:p>
    <w:p w14:paraId="500DED26" w14:textId="77777777" w:rsidR="00E37CBA" w:rsidRDefault="00E37CBA" w:rsidP="00E37CBA">
      <w:pPr>
        <w:pStyle w:val="Contenu"/>
        <w:rPr>
          <w:rStyle w:val="ui-provider"/>
        </w:rPr>
      </w:pPr>
    </w:p>
    <w:p w14:paraId="57391CFB" w14:textId="77777777" w:rsidR="00813F33" w:rsidRDefault="00813F33" w:rsidP="00FD6943">
      <w:pPr>
        <w:pStyle w:val="Contenu"/>
        <w:rPr>
          <w:rStyle w:val="ui-provider"/>
        </w:rPr>
      </w:pPr>
    </w:p>
    <w:p w14:paraId="4519A62B" w14:textId="77777777" w:rsidR="00813F33" w:rsidRDefault="00813F33" w:rsidP="00FD6943">
      <w:pPr>
        <w:pStyle w:val="Titre2"/>
        <w:rPr>
          <w:rStyle w:val="ui-provider"/>
        </w:rPr>
      </w:pPr>
      <w:r>
        <w:rPr>
          <w:rStyle w:val="ui-provider"/>
        </w:rPr>
        <w:lastRenderedPageBreak/>
        <w:t xml:space="preserve">12) </w:t>
      </w:r>
      <w:r w:rsidRPr="00331040">
        <w:rPr>
          <w:rStyle w:val="ui-provider"/>
          <w:u w:val="single"/>
        </w:rPr>
        <w:t>MVC</w:t>
      </w:r>
    </w:p>
    <w:p w14:paraId="0408A96C" w14:textId="77777777" w:rsidR="00813F33" w:rsidRDefault="00813F33" w:rsidP="00FD6943">
      <w:pPr>
        <w:pStyle w:val="Contenu"/>
        <w:rPr>
          <w:rStyle w:val="ui-provider"/>
        </w:rPr>
      </w:pPr>
      <w:r>
        <w:rPr>
          <w:rStyle w:val="ui-provider"/>
        </w:rPr>
        <w:t xml:space="preserve">Le pattern MVC est le plus connu de tous. Il permet une meilleure organisation autour de 3 piliers que son Model, </w:t>
      </w:r>
      <w:proofErr w:type="spellStart"/>
      <w:r>
        <w:rPr>
          <w:rStyle w:val="ui-provider"/>
        </w:rPr>
        <w:t>View</w:t>
      </w:r>
      <w:proofErr w:type="spellEnd"/>
      <w:r>
        <w:rPr>
          <w:rStyle w:val="ui-provider"/>
        </w:rPr>
        <w:t xml:space="preserve"> et les Controller.</w:t>
      </w:r>
    </w:p>
    <w:p w14:paraId="5B5859FE" w14:textId="77777777" w:rsidR="00813F33" w:rsidRDefault="00813F33" w:rsidP="00813F33">
      <w:pPr>
        <w:rPr>
          <w:rStyle w:val="ui-provider"/>
        </w:rPr>
      </w:pPr>
      <w:r>
        <w:rPr>
          <w:rStyle w:val="ui-provider"/>
        </w:rPr>
        <w:t>Le Model représente la structure des données.</w:t>
      </w:r>
    </w:p>
    <w:p w14:paraId="6781433B" w14:textId="77777777" w:rsidR="00813F33" w:rsidRDefault="00813F33" w:rsidP="00813F33">
      <w:pPr>
        <w:rPr>
          <w:rStyle w:val="ui-provider"/>
        </w:rPr>
      </w:pPr>
      <w:r>
        <w:rPr>
          <w:rStyle w:val="ui-provider"/>
        </w:rPr>
        <w:t xml:space="preserve">La </w:t>
      </w:r>
      <w:proofErr w:type="spellStart"/>
      <w:r>
        <w:rPr>
          <w:rStyle w:val="ui-provider"/>
        </w:rPr>
        <w:t>View</w:t>
      </w:r>
      <w:proofErr w:type="spellEnd"/>
      <w:r>
        <w:rPr>
          <w:rStyle w:val="ui-provider"/>
        </w:rPr>
        <w:t xml:space="preserve"> représente la vue ou plutôt l’interface graphique la partie visible.</w:t>
      </w:r>
    </w:p>
    <w:p w14:paraId="64FD2618" w14:textId="77777777" w:rsidR="00813F33" w:rsidRDefault="00813F33" w:rsidP="00FD6943">
      <w:pPr>
        <w:pStyle w:val="Contenu"/>
        <w:jc w:val="both"/>
        <w:rPr>
          <w:rStyle w:val="ui-provider"/>
        </w:rPr>
      </w:pPr>
      <w:r w:rsidRPr="00FD6943">
        <w:rPr>
          <w:rStyle w:val="ui-provider"/>
          <w:b/>
          <w:bCs/>
        </w:rPr>
        <w:t>Le Controller représente lui le cœur de l’application</w:t>
      </w:r>
      <w:r>
        <w:rPr>
          <w:rStyle w:val="ui-provider"/>
        </w:rPr>
        <w:t xml:space="preserve">, il se situe aux centres des 2 autres piliers que son Model et </w:t>
      </w:r>
      <w:proofErr w:type="spellStart"/>
      <w:r>
        <w:rPr>
          <w:rStyle w:val="ui-provider"/>
        </w:rPr>
        <w:t>View</w:t>
      </w:r>
      <w:proofErr w:type="spellEnd"/>
      <w:r>
        <w:rPr>
          <w:rStyle w:val="ui-provider"/>
        </w:rPr>
        <w:t xml:space="preserve">. Les requêtes du client fait dans l’interface graphique vont être redirigé. Les </w:t>
      </w:r>
      <w:proofErr w:type="spellStart"/>
      <w:r>
        <w:rPr>
          <w:rStyle w:val="ui-provider"/>
        </w:rPr>
        <w:t>views</w:t>
      </w:r>
      <w:proofErr w:type="spellEnd"/>
      <w:r>
        <w:rPr>
          <w:rStyle w:val="ui-provider"/>
        </w:rPr>
        <w:t xml:space="preserve"> vont être dirigé vers le Controller qui va manipuler les données qui les redirige vers le model et celui-ci va mettre à jour la vue avec la requête demandée par l’utilisateur. (Image en Annexe MVC).</w:t>
      </w:r>
    </w:p>
    <w:p w14:paraId="5EAB43A1" w14:textId="77777777" w:rsidR="00813F33" w:rsidRDefault="00813F33" w:rsidP="00FD6943">
      <w:pPr>
        <w:pStyle w:val="Contenu"/>
        <w:numPr>
          <w:ilvl w:val="0"/>
          <w:numId w:val="131"/>
        </w:numPr>
        <w:jc w:val="both"/>
      </w:pPr>
      <w:r>
        <w:t xml:space="preserve">Note : quelques exemples de codes pour les requêtes reçues très récurrentes </w:t>
      </w:r>
    </w:p>
    <w:p w14:paraId="6B4E5A51" w14:textId="46C6082A" w:rsidR="00813F33" w:rsidRDefault="00813F33" w:rsidP="00FD6943">
      <w:pPr>
        <w:pStyle w:val="Contenu"/>
        <w:numPr>
          <w:ilvl w:val="0"/>
          <w:numId w:val="131"/>
        </w:numPr>
        <w:jc w:val="both"/>
      </w:pPr>
      <w:r>
        <w:t xml:space="preserve">200 : tout est OK </w:t>
      </w:r>
    </w:p>
    <w:p w14:paraId="37EBC5AB" w14:textId="6E163CCA" w:rsidR="00813F33" w:rsidRDefault="00813F33" w:rsidP="00FD6943">
      <w:pPr>
        <w:pStyle w:val="Contenu"/>
        <w:numPr>
          <w:ilvl w:val="0"/>
          <w:numId w:val="131"/>
        </w:numPr>
        <w:jc w:val="both"/>
      </w:pPr>
      <w:r>
        <w:t xml:space="preserve">3XX : redirection </w:t>
      </w:r>
    </w:p>
    <w:p w14:paraId="6B0B0EDB" w14:textId="5033292C" w:rsidR="00813F33" w:rsidRDefault="00813F33" w:rsidP="00FD6943">
      <w:pPr>
        <w:pStyle w:val="Contenu"/>
        <w:numPr>
          <w:ilvl w:val="0"/>
          <w:numId w:val="131"/>
        </w:numPr>
        <w:jc w:val="both"/>
      </w:pPr>
      <w:r>
        <w:t>4XX : erreur</w:t>
      </w:r>
    </w:p>
    <w:p w14:paraId="2245CA51" w14:textId="7CB3F0FF" w:rsidR="00813F33" w:rsidRDefault="00813F33" w:rsidP="00FD6943">
      <w:pPr>
        <w:pStyle w:val="Contenu"/>
        <w:numPr>
          <w:ilvl w:val="0"/>
          <w:numId w:val="131"/>
        </w:numPr>
        <w:jc w:val="both"/>
      </w:pPr>
      <w:r>
        <w:t>403 : accès refusé</w:t>
      </w:r>
    </w:p>
    <w:p w14:paraId="6A6F487C" w14:textId="7C345469" w:rsidR="00813F33" w:rsidRDefault="00813F33" w:rsidP="00FD6943">
      <w:pPr>
        <w:pStyle w:val="Contenu"/>
        <w:numPr>
          <w:ilvl w:val="0"/>
          <w:numId w:val="131"/>
        </w:numPr>
        <w:jc w:val="both"/>
      </w:pPr>
      <w:r>
        <w:t xml:space="preserve">404 : ressource non trouvée </w:t>
      </w:r>
    </w:p>
    <w:p w14:paraId="4A3CACB1" w14:textId="01D2A3BD" w:rsidR="00813F33" w:rsidRDefault="00813F33" w:rsidP="00FD6943">
      <w:pPr>
        <w:pStyle w:val="Contenu"/>
        <w:numPr>
          <w:ilvl w:val="0"/>
          <w:numId w:val="131"/>
        </w:numPr>
        <w:jc w:val="both"/>
        <w:rPr>
          <w:rStyle w:val="ui-provider"/>
        </w:rPr>
      </w:pPr>
      <w:r>
        <w:t>5XX : erreur dans le serveur distant</w:t>
      </w:r>
    </w:p>
    <w:p w14:paraId="14B9CE81" w14:textId="77777777" w:rsidR="00813F33" w:rsidRDefault="00813F33" w:rsidP="00FD6943">
      <w:pPr>
        <w:jc w:val="both"/>
        <w:rPr>
          <w:rStyle w:val="ui-provider"/>
        </w:rPr>
      </w:pPr>
    </w:p>
    <w:p w14:paraId="13CA66EF" w14:textId="77777777" w:rsidR="00813F33" w:rsidRDefault="00813F33" w:rsidP="00813F33">
      <w:pPr>
        <w:rPr>
          <w:rStyle w:val="ui-provider"/>
        </w:rPr>
      </w:pPr>
    </w:p>
    <w:p w14:paraId="25FF100A" w14:textId="77777777" w:rsidR="00E37CBA" w:rsidRDefault="00E37CBA" w:rsidP="00813F33">
      <w:pPr>
        <w:rPr>
          <w:rStyle w:val="ui-provider"/>
        </w:rPr>
      </w:pPr>
    </w:p>
    <w:p w14:paraId="227F9113" w14:textId="77777777" w:rsidR="00E37CBA" w:rsidRDefault="00E37CBA" w:rsidP="00813F33">
      <w:pPr>
        <w:rPr>
          <w:rStyle w:val="ui-provider"/>
        </w:rPr>
      </w:pPr>
    </w:p>
    <w:p w14:paraId="336B5CA4" w14:textId="77777777" w:rsidR="00E37CBA" w:rsidRDefault="00E37CBA" w:rsidP="00813F33">
      <w:pPr>
        <w:rPr>
          <w:rStyle w:val="ui-provider"/>
        </w:rPr>
      </w:pPr>
    </w:p>
    <w:p w14:paraId="4C00D0B5" w14:textId="77777777" w:rsidR="00E37CBA" w:rsidRDefault="00E37CBA" w:rsidP="00813F33">
      <w:pPr>
        <w:rPr>
          <w:rStyle w:val="ui-provider"/>
        </w:rPr>
      </w:pPr>
    </w:p>
    <w:p w14:paraId="5D9040DD" w14:textId="77777777" w:rsidR="00E37CBA" w:rsidRDefault="00E37CBA" w:rsidP="00813F33">
      <w:pPr>
        <w:rPr>
          <w:rStyle w:val="ui-provider"/>
        </w:rPr>
      </w:pPr>
    </w:p>
    <w:p w14:paraId="05BA76E9" w14:textId="77777777" w:rsidR="00E37CBA" w:rsidRDefault="00E37CBA" w:rsidP="00813F33">
      <w:pPr>
        <w:rPr>
          <w:rStyle w:val="ui-provider"/>
        </w:rPr>
      </w:pPr>
    </w:p>
    <w:p w14:paraId="3DDE0ADF" w14:textId="77777777" w:rsidR="00E37CBA" w:rsidRDefault="00E37CBA" w:rsidP="00813F33">
      <w:pPr>
        <w:rPr>
          <w:rStyle w:val="ui-provider"/>
        </w:rPr>
      </w:pPr>
    </w:p>
    <w:p w14:paraId="4C7EF0E3" w14:textId="77777777" w:rsidR="00E37CBA" w:rsidRDefault="00E37CBA" w:rsidP="00813F33">
      <w:pPr>
        <w:rPr>
          <w:rStyle w:val="ui-provider"/>
        </w:rPr>
      </w:pPr>
    </w:p>
    <w:p w14:paraId="4A34F23F" w14:textId="77777777" w:rsidR="00E37CBA" w:rsidRDefault="00E37CBA" w:rsidP="00813F33">
      <w:pPr>
        <w:rPr>
          <w:rStyle w:val="ui-provider"/>
        </w:rPr>
      </w:pPr>
    </w:p>
    <w:p w14:paraId="274BEE55" w14:textId="77777777" w:rsidR="00E37CBA" w:rsidRDefault="00E37CBA" w:rsidP="00813F33">
      <w:pPr>
        <w:rPr>
          <w:rStyle w:val="ui-provider"/>
        </w:rPr>
      </w:pPr>
    </w:p>
    <w:p w14:paraId="3A0ECBE6" w14:textId="77777777" w:rsidR="00E37CBA" w:rsidRDefault="00E37CBA" w:rsidP="00813F33">
      <w:pPr>
        <w:rPr>
          <w:rStyle w:val="ui-provider"/>
        </w:rPr>
      </w:pPr>
    </w:p>
    <w:p w14:paraId="7498A959" w14:textId="77777777" w:rsidR="00E37CBA" w:rsidRDefault="00E37CBA" w:rsidP="00813F33">
      <w:pPr>
        <w:rPr>
          <w:rStyle w:val="ui-provider"/>
        </w:rPr>
      </w:pPr>
    </w:p>
    <w:p w14:paraId="326EDBA8" w14:textId="77777777" w:rsidR="00E37CBA" w:rsidRDefault="00E37CBA" w:rsidP="00813F33">
      <w:pPr>
        <w:rPr>
          <w:rStyle w:val="ui-provider"/>
        </w:rPr>
      </w:pPr>
    </w:p>
    <w:p w14:paraId="56DBA15C" w14:textId="409926FA" w:rsidR="00813F33" w:rsidRPr="00331040" w:rsidRDefault="00FD6943" w:rsidP="00FD6943">
      <w:pPr>
        <w:pStyle w:val="Titre2"/>
      </w:pPr>
      <w:r>
        <w:lastRenderedPageBreak/>
        <w:t xml:space="preserve">13) </w:t>
      </w:r>
      <w:r w:rsidR="00813F33" w:rsidRPr="00331040">
        <w:t xml:space="preserve">Partie </w:t>
      </w:r>
      <w:proofErr w:type="spellStart"/>
      <w:r w:rsidR="00813F33" w:rsidRPr="00331040">
        <w:t>Back-En</w:t>
      </w:r>
      <w:r>
        <w:t>d</w:t>
      </w:r>
      <w:proofErr w:type="spellEnd"/>
    </w:p>
    <w:p w14:paraId="42CA2BA6" w14:textId="3AF57F60" w:rsidR="00813F33" w:rsidRPr="00FD6943" w:rsidRDefault="00FD6943" w:rsidP="00FD6943">
      <w:pPr>
        <w:pStyle w:val="Titre3"/>
      </w:pPr>
      <w:r w:rsidRPr="00FD6943">
        <w:t>1)</w:t>
      </w:r>
      <w:r w:rsidR="00813F33" w:rsidRPr="00FD6943">
        <w:t>MCD, MLD : notions théoriques</w:t>
      </w:r>
    </w:p>
    <w:p w14:paraId="5B2537DC" w14:textId="77777777" w:rsidR="00813F33" w:rsidRDefault="00813F33" w:rsidP="00FD6943">
      <w:pPr>
        <w:pStyle w:val="Contenu"/>
      </w:pPr>
      <w:r>
        <w:t>Avant de commencer à écrire du code, je me suis interrogé sur la nature de mes données, comment je vais les organiser et les ranger. La représentation de la relation des différentes entités entre elles dans le projet est le Modèle Conceptuel de données. Il fait partie de la méthodologie Merise utilisée dans ce projet.</w:t>
      </w:r>
    </w:p>
    <w:p w14:paraId="3DDCD3BB" w14:textId="77777777" w:rsidR="00813F33" w:rsidRDefault="00813F33" w:rsidP="00FD6943">
      <w:pPr>
        <w:pStyle w:val="Contenu"/>
      </w:pPr>
      <w:r>
        <w:t xml:space="preserve"> La méthode Merise n’est pas propre au domaine informatique : elle est utile dans tout système d’information et de gestion. </w:t>
      </w:r>
    </w:p>
    <w:p w14:paraId="5BB37A7C" w14:textId="77777777" w:rsidR="00813F33" w:rsidRDefault="00813F33" w:rsidP="00FD6943">
      <w:pPr>
        <w:pStyle w:val="Contenu"/>
      </w:pPr>
      <w:r>
        <w:t>Elle utilise trois niveaux d’abstraction :</w:t>
      </w:r>
    </w:p>
    <w:p w14:paraId="0F6EC0D0" w14:textId="49F69953" w:rsidR="00813F33" w:rsidRDefault="00813F33" w:rsidP="00FD6943">
      <w:pPr>
        <w:pStyle w:val="Contenu"/>
        <w:numPr>
          <w:ilvl w:val="0"/>
          <w:numId w:val="132"/>
        </w:numPr>
      </w:pPr>
      <w:r>
        <w:t xml:space="preserve">Le MCD : la représentation des entités et des relations entre elles est effectuée en respectant ces règles : </w:t>
      </w:r>
    </w:p>
    <w:p w14:paraId="26E7B645" w14:textId="1464D567" w:rsidR="00813F33" w:rsidRDefault="00813F33" w:rsidP="00FD6943">
      <w:pPr>
        <w:pStyle w:val="Contenu"/>
        <w:numPr>
          <w:ilvl w:val="0"/>
          <w:numId w:val="132"/>
        </w:numPr>
      </w:pPr>
      <w:r>
        <w:t xml:space="preserve">Une entité = un rectangle. </w:t>
      </w:r>
    </w:p>
    <w:p w14:paraId="45D507D5" w14:textId="2A7D206E" w:rsidR="00813F33" w:rsidRDefault="00813F33" w:rsidP="00FD6943">
      <w:pPr>
        <w:pStyle w:val="Contenu"/>
        <w:numPr>
          <w:ilvl w:val="0"/>
          <w:numId w:val="132"/>
        </w:numPr>
      </w:pPr>
      <w:r>
        <w:t>Les propriétés d’une entité (nom, prénom, id, etc.) sont listées dans le rectangle de l’entité correspondante.</w:t>
      </w:r>
    </w:p>
    <w:p w14:paraId="189A45A8" w14:textId="2FDA583C" w:rsidR="00813F33" w:rsidRDefault="00813F33" w:rsidP="00FD6943">
      <w:pPr>
        <w:pStyle w:val="Contenu"/>
        <w:numPr>
          <w:ilvl w:val="0"/>
          <w:numId w:val="132"/>
        </w:numPr>
      </w:pPr>
      <w:r>
        <w:t xml:space="preserve">Les relations sont représentées par des ovales liés par des traits pleins. Par convention, elles sont nommées avec des verbes à l’infinitif. </w:t>
      </w:r>
    </w:p>
    <w:p w14:paraId="716EF83F" w14:textId="6C847835" w:rsidR="00813F33" w:rsidRDefault="00813F33" w:rsidP="00FD6943">
      <w:pPr>
        <w:pStyle w:val="Contenu"/>
        <w:numPr>
          <w:ilvl w:val="0"/>
          <w:numId w:val="132"/>
        </w:numPr>
      </w:pPr>
      <w:r>
        <w:t xml:space="preserve">Les cardinalités sont les nombres inscrits dans les traits qui représentent les relations. </w:t>
      </w:r>
    </w:p>
    <w:p w14:paraId="4CFC601A" w14:textId="2130434C" w:rsidR="00813F33" w:rsidRDefault="00813F33" w:rsidP="00FD6943">
      <w:pPr>
        <w:pStyle w:val="Contenu"/>
        <w:numPr>
          <w:ilvl w:val="0"/>
          <w:numId w:val="132"/>
        </w:numPr>
      </w:pPr>
      <w:r>
        <w:t xml:space="preserve">Elles ont un sens de lecture et permettent de déterminer combien de fois une instance d’une entité peut être liée avec d’autres instances d’une autre entité. </w:t>
      </w:r>
    </w:p>
    <w:p w14:paraId="08FFB564" w14:textId="3A39C3BC" w:rsidR="00813F33" w:rsidRDefault="00813F33" w:rsidP="00FD6943">
      <w:pPr>
        <w:pStyle w:val="Contenu"/>
        <w:numPr>
          <w:ilvl w:val="0"/>
          <w:numId w:val="132"/>
        </w:numPr>
      </w:pPr>
      <w:r>
        <w:t xml:space="preserve">Le MLD : modèle Logique de Données. Il est utile pour se représenter les tables présentes dans le projet et la façon dont elles devraient interagir entre elles. Le MLD fait apparaître chaque clef primaire d’une entité et éventuellement ses clefs étrangères. C’est dans le MLD qu’apparaissent le type de données. </w:t>
      </w:r>
    </w:p>
    <w:p w14:paraId="54DE7F0A" w14:textId="77777777" w:rsidR="00813F33" w:rsidRDefault="00813F33" w:rsidP="00FD6943">
      <w:pPr>
        <w:pStyle w:val="Contenu"/>
        <w:jc w:val="both"/>
      </w:pPr>
    </w:p>
    <w:p w14:paraId="76BC87EF" w14:textId="5516E108" w:rsidR="00813F33" w:rsidRDefault="00813F33" w:rsidP="00FD6943">
      <w:pPr>
        <w:pStyle w:val="Contenu"/>
        <w:numPr>
          <w:ilvl w:val="0"/>
          <w:numId w:val="133"/>
        </w:numPr>
        <w:jc w:val="both"/>
      </w:pPr>
      <w:r>
        <w:t>Le MPD : Modèle Physique de Données. C’est l’étape où l’on commence à sortir de l’abstrait et du concept. Les entités sont écrites en tables comme dans un SGBD (Système Gestion Base de Données), les propriétés sont visualisées en champ, le type de données est précisé.</w:t>
      </w:r>
    </w:p>
    <w:p w14:paraId="6E51BDD4" w14:textId="77777777" w:rsidR="00813F33" w:rsidRDefault="00813F33" w:rsidP="00813F33"/>
    <w:p w14:paraId="50EC59E9" w14:textId="77777777" w:rsidR="00813F33" w:rsidRDefault="00813F33" w:rsidP="00813F33">
      <w:r w:rsidRPr="00FD6943">
        <w:rPr>
          <w:rStyle w:val="Caractredecontenu"/>
          <w:b w:val="0"/>
          <w:bCs/>
        </w:rPr>
        <w:t>Il existe plusieurs types de relations</w:t>
      </w:r>
      <w:r>
        <w:t xml:space="preserve"> : </w:t>
      </w:r>
    </w:p>
    <w:p w14:paraId="16422F11" w14:textId="3EA42EE0" w:rsidR="00813F33" w:rsidRPr="00A73D94" w:rsidRDefault="00813F33" w:rsidP="00A73D94">
      <w:pPr>
        <w:pStyle w:val="Contenu"/>
        <w:numPr>
          <w:ilvl w:val="0"/>
          <w:numId w:val="113"/>
        </w:numPr>
      </w:pPr>
      <w:proofErr w:type="spellStart"/>
      <w:r w:rsidRPr="00A73D94">
        <w:t>OneToOne</w:t>
      </w:r>
      <w:proofErr w:type="spellEnd"/>
      <w:r w:rsidRPr="00A73D94">
        <w:t xml:space="preserve"> (Une à une) </w:t>
      </w:r>
    </w:p>
    <w:p w14:paraId="0414567A" w14:textId="15FFA92A" w:rsidR="00813F33" w:rsidRPr="00A73D94" w:rsidRDefault="00813F33" w:rsidP="00A73D94">
      <w:pPr>
        <w:pStyle w:val="Contenu"/>
        <w:numPr>
          <w:ilvl w:val="0"/>
          <w:numId w:val="113"/>
        </w:numPr>
      </w:pPr>
      <w:proofErr w:type="spellStart"/>
      <w:r w:rsidRPr="00A73D94">
        <w:t>OneToMany</w:t>
      </w:r>
      <w:proofErr w:type="spellEnd"/>
      <w:r w:rsidRPr="00A73D94">
        <w:t xml:space="preserve"> (Une à Plusieurs) </w:t>
      </w:r>
    </w:p>
    <w:p w14:paraId="1B463BBF" w14:textId="5FC54F26" w:rsidR="00813F33" w:rsidRPr="00A73D94" w:rsidRDefault="00813F33" w:rsidP="00A73D94">
      <w:pPr>
        <w:pStyle w:val="Contenu"/>
        <w:numPr>
          <w:ilvl w:val="0"/>
          <w:numId w:val="113"/>
        </w:numPr>
      </w:pPr>
      <w:proofErr w:type="spellStart"/>
      <w:r w:rsidRPr="00A73D94">
        <w:t>ManyToOne</w:t>
      </w:r>
      <w:proofErr w:type="spellEnd"/>
      <w:r w:rsidRPr="00A73D94">
        <w:t xml:space="preserve"> (Plusieurs à Une) </w:t>
      </w:r>
    </w:p>
    <w:p w14:paraId="706ED56B" w14:textId="00A52767" w:rsidR="00813F33" w:rsidRPr="00A73D94" w:rsidRDefault="00813F33" w:rsidP="00A73D94">
      <w:pPr>
        <w:pStyle w:val="Contenu"/>
        <w:numPr>
          <w:ilvl w:val="0"/>
          <w:numId w:val="110"/>
        </w:numPr>
      </w:pPr>
      <w:proofErr w:type="spellStart"/>
      <w:r w:rsidRPr="00A73D94">
        <w:t>ManyToMany</w:t>
      </w:r>
      <w:proofErr w:type="spellEnd"/>
      <w:r w:rsidRPr="00A73D94">
        <w:t xml:space="preserve"> (Plusieurs à Plusieurs) générant une table associative.</w:t>
      </w:r>
    </w:p>
    <w:p w14:paraId="66FE4B33" w14:textId="77777777" w:rsidR="00813F33" w:rsidRDefault="00813F33" w:rsidP="00813F33"/>
    <w:p w14:paraId="260A2C5D" w14:textId="1F13F7D2" w:rsidR="00A73D94" w:rsidRPr="00FD6943" w:rsidRDefault="00813F33" w:rsidP="00FD6943">
      <w:pPr>
        <w:pStyle w:val="Titre2"/>
        <w:rPr>
          <w:rStyle w:val="ui-provider"/>
          <w:u w:val="single"/>
        </w:rPr>
      </w:pPr>
      <w:r w:rsidRPr="00FD6943">
        <w:rPr>
          <w:rStyle w:val="ui-provider"/>
          <w:u w:val="single"/>
        </w:rPr>
        <w:t>Les règles du MCD à MLD</w:t>
      </w:r>
    </w:p>
    <w:p w14:paraId="11C351B6" w14:textId="77777777" w:rsidR="00813F33" w:rsidRDefault="00813F33" w:rsidP="00A73D94">
      <w:pPr>
        <w:pStyle w:val="Titre3"/>
        <w:rPr>
          <w:rStyle w:val="ui-provider"/>
        </w:rPr>
      </w:pPr>
      <w:r>
        <w:rPr>
          <w:rStyle w:val="ui-provider"/>
          <w:u w:val="single"/>
        </w:rPr>
        <w:t>Règle numéro 1</w:t>
      </w:r>
    </w:p>
    <w:p w14:paraId="0D227C53" w14:textId="77777777" w:rsidR="00813F33" w:rsidRPr="00D73AF3" w:rsidRDefault="00813F33" w:rsidP="00A73D94">
      <w:pPr>
        <w:pStyle w:val="Contenu"/>
      </w:pPr>
      <w:r>
        <w:rPr>
          <w:rStyle w:val="ui-provider"/>
        </w:rPr>
        <w:t>Une association de type 1 :1, c’est un cas exceptionnel</w:t>
      </w:r>
    </w:p>
    <w:p w14:paraId="7904AF64" w14:textId="77777777" w:rsidR="00A73D94" w:rsidRDefault="00A73D94" w:rsidP="00813F33">
      <w:pPr>
        <w:rPr>
          <w:u w:val="single"/>
        </w:rPr>
      </w:pPr>
    </w:p>
    <w:p w14:paraId="7F084162" w14:textId="7E575FD7" w:rsidR="00813F33" w:rsidRPr="00D73AF3" w:rsidRDefault="00813F33" w:rsidP="00A73D94">
      <w:pPr>
        <w:pStyle w:val="Titre3"/>
      </w:pPr>
      <w:r w:rsidRPr="00D73AF3">
        <w:t xml:space="preserve">Règle numéro 2 : </w:t>
      </w:r>
    </w:p>
    <w:p w14:paraId="7AC14682" w14:textId="77777777" w:rsidR="00813F33" w:rsidRDefault="00813F33" w:rsidP="00A73D94">
      <w:pPr>
        <w:pStyle w:val="Contenu"/>
      </w:pPr>
      <w:r>
        <w:t xml:space="preserve">Une association de type </w:t>
      </w:r>
      <w:proofErr w:type="gramStart"/>
      <w:r>
        <w:t>1:N</w:t>
      </w:r>
      <w:proofErr w:type="gramEnd"/>
      <w:r>
        <w:t xml:space="preserve"> (c’est à dire qui a les cardinalités maximales positionnées à « 1 » d’une côté de l’association et à « n » de l’autre côté) se traduit par la création d’une clé étrangère dans la relation correspondante à l’entité côté « 1 ». Cette clé étrangère référence la clé primaire de la relation correspondant à l’autre entité.</w:t>
      </w:r>
    </w:p>
    <w:p w14:paraId="08C42E27" w14:textId="77777777" w:rsidR="00A73D94" w:rsidRDefault="00A73D94" w:rsidP="00813F33"/>
    <w:p w14:paraId="63BAD772" w14:textId="77777777" w:rsidR="00813F33" w:rsidRPr="00D73AF3" w:rsidRDefault="00813F33" w:rsidP="00A73D94">
      <w:pPr>
        <w:pStyle w:val="Titre3"/>
      </w:pPr>
      <w:r w:rsidRPr="00D73AF3">
        <w:t>Règle numéro 3 :</w:t>
      </w:r>
    </w:p>
    <w:p w14:paraId="11E811C0" w14:textId="77777777" w:rsidR="00813F33" w:rsidRDefault="00813F33" w:rsidP="00A73D94">
      <w:pPr>
        <w:pStyle w:val="Contenu"/>
        <w:rPr>
          <w:rStyle w:val="ui-provider"/>
        </w:rPr>
      </w:pPr>
      <w:r>
        <w:t xml:space="preserve"> Une association de type N</w:t>
      </w:r>
      <w:proofErr w:type="gramStart"/>
      <w:r>
        <w:t xml:space="preserve"> :N</w:t>
      </w:r>
      <w:proofErr w:type="gramEnd"/>
      <w:r>
        <w:t xml:space="preserve"> (c’est à dire qui a les cardinalités maximales positionnées à « N » des 2 côtés de l’association) se traduit par la création d’une table dont la clé primaire est composée des clés étrangères référençant les relations correspondant aux entités liées par l’association. Les éventuelles propriétés de l’association deviennent des attributs de la relation.</w:t>
      </w:r>
    </w:p>
    <w:p w14:paraId="0EFDA45B" w14:textId="77777777" w:rsidR="00813F33" w:rsidRDefault="00813F33" w:rsidP="00813F33">
      <w:pPr>
        <w:rPr>
          <w:rStyle w:val="ui-provider"/>
        </w:rPr>
      </w:pPr>
    </w:p>
    <w:p w14:paraId="3396F3FA" w14:textId="77777777" w:rsidR="00813F33" w:rsidRDefault="00813F33" w:rsidP="00813F33">
      <w:pPr>
        <w:rPr>
          <w:rStyle w:val="ui-provider"/>
        </w:rPr>
      </w:pPr>
    </w:p>
    <w:p w14:paraId="411A8B26" w14:textId="77777777" w:rsidR="00813F33" w:rsidRDefault="00813F33" w:rsidP="00813F33">
      <w:pPr>
        <w:rPr>
          <w:rStyle w:val="ui-provider"/>
        </w:rPr>
      </w:pPr>
    </w:p>
    <w:p w14:paraId="3258F5AA" w14:textId="77777777" w:rsidR="00813F33" w:rsidRDefault="00813F33" w:rsidP="00813F33">
      <w:pPr>
        <w:rPr>
          <w:rStyle w:val="ui-provider"/>
        </w:rPr>
      </w:pPr>
    </w:p>
    <w:p w14:paraId="130985DC" w14:textId="77777777" w:rsidR="00E37CBA" w:rsidRDefault="00E37CBA" w:rsidP="00813F33">
      <w:pPr>
        <w:rPr>
          <w:rStyle w:val="ui-provider"/>
        </w:rPr>
      </w:pPr>
    </w:p>
    <w:p w14:paraId="798886A7" w14:textId="77777777" w:rsidR="00E37CBA" w:rsidRDefault="00E37CBA" w:rsidP="00813F33">
      <w:pPr>
        <w:rPr>
          <w:rStyle w:val="ui-provider"/>
        </w:rPr>
      </w:pPr>
    </w:p>
    <w:p w14:paraId="4A474BB2" w14:textId="77777777" w:rsidR="00E37CBA" w:rsidRDefault="00E37CBA" w:rsidP="00813F33">
      <w:pPr>
        <w:rPr>
          <w:rStyle w:val="ui-provider"/>
        </w:rPr>
      </w:pPr>
    </w:p>
    <w:p w14:paraId="3EC46287" w14:textId="77777777" w:rsidR="00E37CBA" w:rsidRDefault="00E37CBA" w:rsidP="00813F33">
      <w:pPr>
        <w:rPr>
          <w:rStyle w:val="ui-provider"/>
        </w:rPr>
      </w:pPr>
    </w:p>
    <w:p w14:paraId="42653DE2" w14:textId="77777777" w:rsidR="00E37CBA" w:rsidRDefault="00E37CBA" w:rsidP="00813F33">
      <w:pPr>
        <w:rPr>
          <w:rStyle w:val="ui-provider"/>
        </w:rPr>
      </w:pPr>
    </w:p>
    <w:p w14:paraId="4F5A5262" w14:textId="77777777" w:rsidR="00E37CBA" w:rsidRDefault="00E37CBA" w:rsidP="00813F33">
      <w:pPr>
        <w:rPr>
          <w:rStyle w:val="ui-provider"/>
        </w:rPr>
      </w:pPr>
    </w:p>
    <w:p w14:paraId="3519C586" w14:textId="77777777" w:rsidR="00E37CBA" w:rsidRDefault="00E37CBA" w:rsidP="00813F33">
      <w:pPr>
        <w:rPr>
          <w:rStyle w:val="ui-provider"/>
        </w:rPr>
      </w:pPr>
    </w:p>
    <w:p w14:paraId="55D3A207" w14:textId="77777777" w:rsidR="00E37CBA" w:rsidRDefault="00E37CBA" w:rsidP="00813F33">
      <w:pPr>
        <w:rPr>
          <w:rStyle w:val="ui-provider"/>
        </w:rPr>
      </w:pPr>
    </w:p>
    <w:p w14:paraId="1BE79537" w14:textId="77777777" w:rsidR="00813F33" w:rsidRPr="00B964A0" w:rsidRDefault="00813F33" w:rsidP="00FD6943">
      <w:pPr>
        <w:pStyle w:val="Titre3"/>
        <w:rPr>
          <w:rStyle w:val="ui-provider"/>
          <w:u w:val="single"/>
        </w:rPr>
      </w:pPr>
      <w:r w:rsidRPr="00B964A0">
        <w:rPr>
          <w:rStyle w:val="ui-provider"/>
          <w:u w:val="single"/>
        </w:rPr>
        <w:lastRenderedPageBreak/>
        <w:t>Exemple </w:t>
      </w:r>
      <w:r>
        <w:rPr>
          <w:rStyle w:val="ui-provider"/>
          <w:u w:val="single"/>
        </w:rPr>
        <w:t xml:space="preserve">de MCD </w:t>
      </w:r>
      <w:r w:rsidRPr="00B964A0">
        <w:rPr>
          <w:rStyle w:val="ui-provider"/>
          <w:u w:val="single"/>
        </w:rPr>
        <w:t>:</w:t>
      </w:r>
    </w:p>
    <w:p w14:paraId="1E542A96" w14:textId="77777777" w:rsidR="00813F33" w:rsidRDefault="00813F33" w:rsidP="00813F33">
      <w:pPr>
        <w:rPr>
          <w:rStyle w:val="ui-provider"/>
        </w:rPr>
      </w:pPr>
      <w:r>
        <w:rPr>
          <w:noProof/>
        </w:rPr>
        <w:drawing>
          <wp:inline distT="0" distB="0" distL="0" distR="0" wp14:anchorId="0A6D5059" wp14:editId="5EA69026">
            <wp:extent cx="5760720" cy="1098550"/>
            <wp:effectExtent l="0" t="0" r="0" b="6350"/>
            <wp:docPr id="1687438712"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38712" name="Image 1" descr="Une image contenant texte, capture d’écran, diagramme, lign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5760720" cy="1098550"/>
                    </a:xfrm>
                    <a:prstGeom prst="rect">
                      <a:avLst/>
                    </a:prstGeom>
                  </pic:spPr>
                </pic:pic>
              </a:graphicData>
            </a:graphic>
          </wp:inline>
        </w:drawing>
      </w:r>
    </w:p>
    <w:p w14:paraId="7A539C87" w14:textId="5007B053" w:rsidR="00813F33" w:rsidRDefault="00813F33" w:rsidP="00E37CBA">
      <w:pPr>
        <w:pStyle w:val="Contenu"/>
        <w:jc w:val="both"/>
      </w:pPr>
      <w:r>
        <w:rPr>
          <w:rStyle w:val="ui-provider"/>
        </w:rPr>
        <w:t>Il y a un sens de lecture du point de vue de l’entité Utilisateur, je veux qu’un Utilisateur puisse écrire plusieurs articles, donc la relation Utilisateur -&gt; Article est d’Un Utilisateur à plusieurs Articles (</w:t>
      </w:r>
      <w:proofErr w:type="spellStart"/>
      <w:r>
        <w:rPr>
          <w:rStyle w:val="ui-provider"/>
        </w:rPr>
        <w:t>OneToMany</w:t>
      </w:r>
      <w:proofErr w:type="spellEnd"/>
      <w:r>
        <w:rPr>
          <w:rStyle w:val="ui-provider"/>
        </w:rPr>
        <w:t xml:space="preserve">). La cardinalité est de ce fait notée 0, n dans le sens Utilisateur-&gt;Article. </w:t>
      </w:r>
      <w:r>
        <w:t>Le deuxième chiffre donne le nom de la relation (</w:t>
      </w:r>
      <w:proofErr w:type="spellStart"/>
      <w:r>
        <w:t>oneToMany</w:t>
      </w:r>
      <w:proofErr w:type="spellEnd"/>
      <w:r>
        <w:t>).</w:t>
      </w:r>
    </w:p>
    <w:p w14:paraId="74A8E12C" w14:textId="71DD40B1" w:rsidR="00813F33" w:rsidRDefault="00813F33" w:rsidP="00E37CBA">
      <w:pPr>
        <w:pStyle w:val="Contenu"/>
        <w:jc w:val="both"/>
      </w:pPr>
      <w:r>
        <w:t xml:space="preserve">On lit donc dans l’autre sens la relation inverse : un Article appartient essentiellement à un Utilisateur : cette relation est notée 1.1 pour cette raison. La relation dans ce sens est donc une </w:t>
      </w:r>
      <w:proofErr w:type="spellStart"/>
      <w:r>
        <w:t>ManyToOne</w:t>
      </w:r>
      <w:proofErr w:type="spellEnd"/>
      <w:r w:rsidR="00E37CBA">
        <w:t>.</w:t>
      </w:r>
    </w:p>
    <w:p w14:paraId="5B0075F9" w14:textId="77777777" w:rsidR="00A73D94" w:rsidRDefault="00A73D94" w:rsidP="00A73D94">
      <w:pPr>
        <w:pStyle w:val="Contenu"/>
      </w:pPr>
    </w:p>
    <w:p w14:paraId="0DD35830" w14:textId="1191FB68" w:rsidR="00813F33" w:rsidRPr="00D73AF3" w:rsidRDefault="00813F33" w:rsidP="00FD6943">
      <w:pPr>
        <w:pStyle w:val="Titre3"/>
      </w:pPr>
      <w:r w:rsidRPr="00B964A0">
        <w:rPr>
          <w:rStyle w:val="ui-provider"/>
          <w:u w:val="single"/>
        </w:rPr>
        <w:t>Exemple </w:t>
      </w:r>
      <w:r>
        <w:rPr>
          <w:rStyle w:val="ui-provider"/>
          <w:u w:val="single"/>
        </w:rPr>
        <w:t xml:space="preserve">de </w:t>
      </w:r>
      <w:r w:rsidR="00A73D94">
        <w:rPr>
          <w:rStyle w:val="ui-provider"/>
          <w:u w:val="single"/>
        </w:rPr>
        <w:t>MLD</w:t>
      </w:r>
      <w:r w:rsidR="00A73D94" w:rsidRPr="00B964A0">
        <w:rPr>
          <w:rStyle w:val="ui-provider"/>
          <w:u w:val="single"/>
        </w:rPr>
        <w:t xml:space="preserve"> :</w:t>
      </w:r>
    </w:p>
    <w:p w14:paraId="7FEADF02" w14:textId="77777777" w:rsidR="00813F33" w:rsidRDefault="00813F33" w:rsidP="00813F33">
      <w:pPr>
        <w:rPr>
          <w:rStyle w:val="ui-provider"/>
        </w:rPr>
      </w:pPr>
      <w:r>
        <w:rPr>
          <w:noProof/>
        </w:rPr>
        <w:drawing>
          <wp:inline distT="0" distB="0" distL="0" distR="0" wp14:anchorId="671F91BF" wp14:editId="41273151">
            <wp:extent cx="5760720" cy="1420495"/>
            <wp:effectExtent l="0" t="0" r="0" b="8255"/>
            <wp:docPr id="43808234" name="Image 2" descr="Une image contenant text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8234" name="Image 2" descr="Une image contenant texte, ligne, capture d’écran&#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760720" cy="1420495"/>
                    </a:xfrm>
                    <a:prstGeom prst="rect">
                      <a:avLst/>
                    </a:prstGeom>
                  </pic:spPr>
                </pic:pic>
              </a:graphicData>
            </a:graphic>
          </wp:inline>
        </w:drawing>
      </w:r>
    </w:p>
    <w:p w14:paraId="3B96E1AA" w14:textId="197E8FFF" w:rsidR="00813F33" w:rsidRPr="00E37CBA" w:rsidRDefault="00813F33" w:rsidP="00E37CBA">
      <w:pPr>
        <w:pStyle w:val="Contenu"/>
        <w:jc w:val="both"/>
        <w:rPr>
          <w:rStyle w:val="ui-provider"/>
          <w:u w:val="single"/>
        </w:rPr>
      </w:pPr>
      <w:r>
        <w:t xml:space="preserve">Dans le cas de la relation </w:t>
      </w:r>
      <w:proofErr w:type="spellStart"/>
      <w:r w:rsidRPr="00D73AF3">
        <w:rPr>
          <w:b/>
          <w:bCs/>
        </w:rPr>
        <w:t>ManyToMany</w:t>
      </w:r>
      <w:proofErr w:type="spellEnd"/>
      <w:r>
        <w:t>, il y a création d’une table associative. C’est une table qui met en liaison les entités à partir de laquelle cette table associative est née : elle contient les clefs primaires des tables qu’elle met en liaison en tant que clefs étrangères.</w:t>
      </w:r>
      <w:r w:rsidR="00E37CBA">
        <w:rPr>
          <w:rStyle w:val="ui-provider"/>
          <w:u w:val="single"/>
        </w:rPr>
        <w:t xml:space="preserve"> </w:t>
      </w:r>
      <w:r w:rsidRPr="00D73AF3">
        <w:rPr>
          <w:rStyle w:val="ui-provider"/>
        </w:rPr>
        <w:t>Dans</w:t>
      </w:r>
      <w:r>
        <w:rPr>
          <w:rStyle w:val="ui-provider"/>
        </w:rPr>
        <w:t xml:space="preserve"> notre cas ici en MCD, nous avons une relation </w:t>
      </w:r>
      <w:proofErr w:type="spellStart"/>
      <w:r w:rsidRPr="00D73AF3">
        <w:rPr>
          <w:rStyle w:val="ui-provider"/>
          <w:b/>
          <w:bCs/>
        </w:rPr>
        <w:t>OneToMany</w:t>
      </w:r>
      <w:proofErr w:type="spellEnd"/>
      <w:r>
        <w:rPr>
          <w:rStyle w:val="ui-provider"/>
          <w:b/>
          <w:bCs/>
        </w:rPr>
        <w:t xml:space="preserve"> </w:t>
      </w:r>
      <w:r>
        <w:rPr>
          <w:rStyle w:val="ui-provider"/>
        </w:rPr>
        <w:t xml:space="preserve">depuis l’entité Article vers Utilisateur ce qui </w:t>
      </w:r>
      <w:proofErr w:type="spellStart"/>
      <w:r>
        <w:rPr>
          <w:rStyle w:val="ui-provider"/>
        </w:rPr>
        <w:t>à</w:t>
      </w:r>
      <w:proofErr w:type="spellEnd"/>
      <w:r>
        <w:rPr>
          <w:rStyle w:val="ui-provider"/>
        </w:rPr>
        <w:t xml:space="preserve"> pour effet quand on passe en MLD d’insérer la Clé Primaire de Utilisateur (</w:t>
      </w:r>
      <w:proofErr w:type="spellStart"/>
      <w:r w:rsidRPr="00D73AF3">
        <w:rPr>
          <w:rStyle w:val="ui-provider"/>
          <w:b/>
          <w:bCs/>
        </w:rPr>
        <w:t>id_utilisateur</w:t>
      </w:r>
      <w:proofErr w:type="spellEnd"/>
      <w:r>
        <w:rPr>
          <w:rStyle w:val="ui-provider"/>
        </w:rPr>
        <w:t xml:space="preserve">) </w:t>
      </w:r>
      <w:r w:rsidRPr="00D73AF3">
        <w:rPr>
          <w:rStyle w:val="ui-provider"/>
        </w:rPr>
        <w:t>à l’entit</w:t>
      </w:r>
      <w:r>
        <w:rPr>
          <w:rStyle w:val="ui-provider"/>
        </w:rPr>
        <w:t>é Article et cette clé primaire deviendra clé étrangère dans cette entité Article. Vous pouvez retrouver le MCD et MLD complet en page Annexe</w:t>
      </w:r>
      <w:r w:rsidR="00E37CBA">
        <w:rPr>
          <w:rStyle w:val="ui-provider"/>
        </w:rPr>
        <w:t>.</w:t>
      </w:r>
    </w:p>
    <w:p w14:paraId="265C11B9" w14:textId="77777777" w:rsidR="00813F33" w:rsidRDefault="00813F33" w:rsidP="00813F33">
      <w:pPr>
        <w:rPr>
          <w:rStyle w:val="ui-provider"/>
          <w:u w:val="single"/>
        </w:rPr>
      </w:pPr>
    </w:p>
    <w:p w14:paraId="3520AD51" w14:textId="77777777" w:rsidR="00813F33" w:rsidRDefault="00813F33" w:rsidP="00813F33">
      <w:pPr>
        <w:rPr>
          <w:rStyle w:val="ui-provider"/>
          <w:u w:val="single"/>
        </w:rPr>
      </w:pPr>
    </w:p>
    <w:p w14:paraId="41A5BE5D" w14:textId="77777777" w:rsidR="00813F33" w:rsidRDefault="00813F33" w:rsidP="00813F33">
      <w:pPr>
        <w:rPr>
          <w:rStyle w:val="ui-provider"/>
          <w:u w:val="single"/>
        </w:rPr>
      </w:pPr>
    </w:p>
    <w:p w14:paraId="0E84C9A2" w14:textId="77777777" w:rsidR="00813F33" w:rsidRDefault="00813F33" w:rsidP="00813F33">
      <w:pPr>
        <w:rPr>
          <w:rStyle w:val="ui-provider"/>
          <w:u w:val="single"/>
        </w:rPr>
      </w:pPr>
    </w:p>
    <w:p w14:paraId="17380925" w14:textId="63300385" w:rsidR="00813F33" w:rsidRPr="00E72A4B" w:rsidRDefault="00813F33" w:rsidP="00FD6943">
      <w:pPr>
        <w:pStyle w:val="Titre2"/>
        <w:numPr>
          <w:ilvl w:val="0"/>
          <w:numId w:val="134"/>
        </w:numPr>
      </w:pPr>
      <w:r w:rsidRPr="00E72A4B">
        <w:lastRenderedPageBreak/>
        <w:t>Base de Donnée</w:t>
      </w:r>
    </w:p>
    <w:p w14:paraId="5BC39A3F" w14:textId="77777777" w:rsidR="00813F33" w:rsidRDefault="00813F33" w:rsidP="00FD6943">
      <w:pPr>
        <w:pStyle w:val="Contenu"/>
      </w:pPr>
      <w:r>
        <w:t xml:space="preserve">Une base de données est un ensemble organisé d’informations. Il en existe plusieurs sortes : </w:t>
      </w:r>
    </w:p>
    <w:p w14:paraId="7A013980" w14:textId="3B278356" w:rsidR="00813F33" w:rsidRDefault="00813F33" w:rsidP="00FD6943">
      <w:pPr>
        <w:pStyle w:val="Contenu"/>
        <w:numPr>
          <w:ilvl w:val="0"/>
          <w:numId w:val="136"/>
        </w:numPr>
      </w:pPr>
      <w:r>
        <w:t xml:space="preserve">BDD relationnelles (SQL) : organisation en tables composées d’enregistrements et de champs avec des schémas. </w:t>
      </w:r>
    </w:p>
    <w:p w14:paraId="1C07E2CE" w14:textId="24809D2C" w:rsidR="00813F33" w:rsidRDefault="00813F33" w:rsidP="00FD6943">
      <w:pPr>
        <w:pStyle w:val="Contenu"/>
        <w:numPr>
          <w:ilvl w:val="0"/>
          <w:numId w:val="136"/>
        </w:numPr>
      </w:pPr>
      <w:r>
        <w:t>BDD non relationnelles est une Base de données qui n’utilise pas de schéma tabulaire sous forme de lignes et de colonne</w:t>
      </w:r>
    </w:p>
    <w:p w14:paraId="7594C3B0" w14:textId="77777777" w:rsidR="00813F33" w:rsidRDefault="00813F33" w:rsidP="00FD6943">
      <w:pPr>
        <w:pStyle w:val="Contenu"/>
        <w:jc w:val="both"/>
      </w:pPr>
      <w:r>
        <w:t>Ci-dessous des bases de données plus anciennes qui ont évolué vers les BDD relationnelles.</w:t>
      </w:r>
    </w:p>
    <w:p w14:paraId="67242262" w14:textId="77777777" w:rsidR="00813F33" w:rsidRDefault="00813F33" w:rsidP="00FD6943">
      <w:pPr>
        <w:pStyle w:val="Contenu"/>
        <w:jc w:val="both"/>
      </w:pPr>
      <w:r>
        <w:t>Pour mon projet, je vais utiliser une base de données relationnelles.</w:t>
      </w:r>
    </w:p>
    <w:p w14:paraId="7047F5B8" w14:textId="77777777" w:rsidR="00813F33" w:rsidRDefault="00813F33" w:rsidP="00FD6943">
      <w:pPr>
        <w:pStyle w:val="Contenu"/>
        <w:jc w:val="both"/>
      </w:pPr>
      <w:r>
        <w:t xml:space="preserve">Une base de données SQL présente les avantages d’être : </w:t>
      </w:r>
    </w:p>
    <w:p w14:paraId="13AA982C" w14:textId="14B7EC97" w:rsidR="00813F33" w:rsidRDefault="00813F33" w:rsidP="00923688">
      <w:pPr>
        <w:pStyle w:val="Contenu"/>
        <w:numPr>
          <w:ilvl w:val="0"/>
          <w:numId w:val="137"/>
        </w:numPr>
        <w:jc w:val="both"/>
      </w:pPr>
      <w:r>
        <w:t>Simple visuellement : visions globales de la base de données</w:t>
      </w:r>
    </w:p>
    <w:p w14:paraId="129C7B12" w14:textId="6EFC1220" w:rsidR="00813F33" w:rsidRDefault="00813F33" w:rsidP="00923688">
      <w:pPr>
        <w:pStyle w:val="Contenu"/>
        <w:numPr>
          <w:ilvl w:val="0"/>
          <w:numId w:val="137"/>
        </w:numPr>
        <w:jc w:val="both"/>
      </w:pPr>
      <w:r>
        <w:t>Faciles à interroger avec le langage SQL pour chercher une information.</w:t>
      </w:r>
    </w:p>
    <w:p w14:paraId="182A2607" w14:textId="57505B72" w:rsidR="00813F33" w:rsidRDefault="00813F33" w:rsidP="00923688">
      <w:pPr>
        <w:pStyle w:val="Contenu"/>
        <w:numPr>
          <w:ilvl w:val="0"/>
          <w:numId w:val="137"/>
        </w:numPr>
        <w:jc w:val="both"/>
      </w:pPr>
      <w:r>
        <w:t xml:space="preserve">Garantes de l’intégrité des données : </w:t>
      </w:r>
    </w:p>
    <w:p w14:paraId="24018EC5" w14:textId="2F1839DF" w:rsidR="00813F33" w:rsidRDefault="00813F33" w:rsidP="00923688">
      <w:pPr>
        <w:pStyle w:val="Contenu"/>
        <w:numPr>
          <w:ilvl w:val="0"/>
          <w:numId w:val="137"/>
        </w:numPr>
        <w:jc w:val="both"/>
      </w:pPr>
      <w:r>
        <w:t xml:space="preserve">Utilisation de clés </w:t>
      </w:r>
    </w:p>
    <w:p w14:paraId="6ACEE631" w14:textId="37AA65DB" w:rsidR="00813F33" w:rsidRDefault="00813F33" w:rsidP="00923688">
      <w:pPr>
        <w:pStyle w:val="Contenu"/>
        <w:numPr>
          <w:ilvl w:val="0"/>
          <w:numId w:val="137"/>
        </w:numPr>
        <w:jc w:val="both"/>
      </w:pPr>
      <w:r w:rsidRPr="00923688">
        <w:rPr>
          <w:b/>
          <w:bCs/>
        </w:rPr>
        <w:t>Primaires</w:t>
      </w:r>
      <w:r>
        <w:t xml:space="preserve"> : elles permettent d’identifier chaque ligne dans une table. Elles permettent de s’assurer que chaque enregistrement (une ligne) soit unique. Exemple : Tout l’utilisateur contient un ID unique à chaque utilisateur. Ils seront identifiables via leur ID : 1,2,3…. (Clé primaire).  </w:t>
      </w:r>
    </w:p>
    <w:p w14:paraId="1E61E2B5" w14:textId="3970B97E" w:rsidR="00813F33" w:rsidRDefault="00813F33" w:rsidP="00923688">
      <w:pPr>
        <w:pStyle w:val="Contenu"/>
        <w:numPr>
          <w:ilvl w:val="0"/>
          <w:numId w:val="137"/>
        </w:numPr>
        <w:jc w:val="both"/>
      </w:pPr>
      <w:r>
        <w:t>Par convention les ID sont des Integer (</w:t>
      </w:r>
      <w:r w:rsidRPr="00340AE9">
        <w:rPr>
          <w:bCs/>
        </w:rPr>
        <w:t>nombres entiers</w:t>
      </w:r>
      <w:r>
        <w:t xml:space="preserve">) pour faciliter la mémorisation et sont plus légers en termes de mémoire. Les Integer permettent aussi la mise en place de </w:t>
      </w:r>
      <w:r w:rsidR="00923688">
        <w:t>l’</w:t>
      </w:r>
      <w:r w:rsidR="00241D48">
        <w:t>auto-incrémentassions</w:t>
      </w:r>
      <w:r>
        <w:t xml:space="preserve">. </w:t>
      </w:r>
    </w:p>
    <w:p w14:paraId="2C430BCD" w14:textId="1F6C7B59" w:rsidR="00813F33" w:rsidRDefault="00813F33" w:rsidP="00923688">
      <w:pPr>
        <w:pStyle w:val="Contenu"/>
        <w:numPr>
          <w:ilvl w:val="0"/>
          <w:numId w:val="137"/>
        </w:numPr>
        <w:jc w:val="both"/>
      </w:pPr>
      <w:r w:rsidRPr="00923688">
        <w:rPr>
          <w:b/>
          <w:bCs/>
        </w:rPr>
        <w:t>Secondaires</w:t>
      </w:r>
      <w:r>
        <w:t xml:space="preserve"> : elles permettent d’établir un lien entre différentes tables, elles garantissent l’intégrité référentielle de la relation. Ce sont des points d’accroche utiles pour pouvoir effectuer des jointures de tables. En cas de tentative de suppression d’un enregistrement dans une table parente, la contrainte de clef étrangère vérifie s’il existe des enregistrements correspondants dans une table enfant. Cette contrainte est par défaut notée FK pour </w:t>
      </w:r>
      <w:proofErr w:type="spellStart"/>
      <w:r>
        <w:t>Foreign</w:t>
      </w:r>
      <w:proofErr w:type="spellEnd"/>
      <w:r>
        <w:t xml:space="preserve"> Key dans des logiciels de SGBD.</w:t>
      </w:r>
    </w:p>
    <w:p w14:paraId="23288D58" w14:textId="77777777" w:rsidR="00813F33" w:rsidRDefault="00813F33" w:rsidP="00813F33">
      <w:pPr>
        <w:ind w:left="708" w:firstLine="708"/>
      </w:pPr>
    </w:p>
    <w:p w14:paraId="65C32296" w14:textId="77777777" w:rsidR="00813F33" w:rsidRDefault="00813F33" w:rsidP="00813F33">
      <w:pPr>
        <w:ind w:left="708" w:firstLine="708"/>
      </w:pPr>
    </w:p>
    <w:p w14:paraId="0A12C87C" w14:textId="77777777" w:rsidR="00813F33" w:rsidRDefault="00813F33" w:rsidP="00813F33">
      <w:pPr>
        <w:ind w:left="708" w:firstLine="708"/>
      </w:pPr>
    </w:p>
    <w:p w14:paraId="0DA1F76B" w14:textId="77777777" w:rsidR="00813F33" w:rsidRDefault="00813F33" w:rsidP="00813F33"/>
    <w:p w14:paraId="4BD56206" w14:textId="382572C0" w:rsidR="00813F33" w:rsidRDefault="00923688" w:rsidP="00923688">
      <w:pPr>
        <w:pStyle w:val="Titre2"/>
      </w:pPr>
      <w:r>
        <w:lastRenderedPageBreak/>
        <w:t xml:space="preserve">A) </w:t>
      </w:r>
      <w:r w:rsidR="00813F33" w:rsidRPr="00331040">
        <w:t>Framework Symfony : POO et Doctrine</w:t>
      </w:r>
    </w:p>
    <w:p w14:paraId="541E70DF" w14:textId="77777777" w:rsidR="00813F33" w:rsidRDefault="00813F33" w:rsidP="00923688">
      <w:pPr>
        <w:pStyle w:val="Contenu"/>
        <w:jc w:val="both"/>
      </w:pPr>
      <w:r>
        <w:t xml:space="preserve">Symfony est un </w:t>
      </w:r>
      <w:proofErr w:type="spellStart"/>
      <w:r>
        <w:t>framework</w:t>
      </w:r>
      <w:proofErr w:type="spellEnd"/>
      <w:r>
        <w:t xml:space="preserve"> qui repose sur un modèle de programmation spécifique : la programmation orientée objet (POO). </w:t>
      </w:r>
    </w:p>
    <w:p w14:paraId="2EDCFC0C" w14:textId="77777777" w:rsidR="00813F33" w:rsidRDefault="00813F33" w:rsidP="00923688">
      <w:pPr>
        <w:pStyle w:val="Contenu"/>
        <w:jc w:val="both"/>
      </w:pPr>
      <w:r>
        <w:t xml:space="preserve">La notion d’objet sont des instances d’une classe, qui ont elles-mêmes chacune des propriétés (exemple pour une voiture : portières, sièges, etc.) avec un statut (publiques, protégées ou privées) et des méthodes (comme démarrer et s’arrêter, qui elles aussi ont un statut). </w:t>
      </w:r>
    </w:p>
    <w:p w14:paraId="6EBE1473" w14:textId="77777777" w:rsidR="00813F33" w:rsidRDefault="00813F33" w:rsidP="00923688">
      <w:pPr>
        <w:pStyle w:val="Contenu"/>
        <w:jc w:val="both"/>
      </w:pPr>
      <w:r>
        <w:t>Voir des exemples de propriétés et de méthodes en annexes</w:t>
      </w:r>
    </w:p>
    <w:p w14:paraId="0D23738C" w14:textId="77777777" w:rsidR="00813F33" w:rsidRDefault="00813F33" w:rsidP="00923688">
      <w:pPr>
        <w:pStyle w:val="Contenu"/>
        <w:jc w:val="both"/>
      </w:pPr>
    </w:p>
    <w:p w14:paraId="24146767" w14:textId="77777777" w:rsidR="00813F33" w:rsidRDefault="00813F33" w:rsidP="00923688">
      <w:pPr>
        <w:pStyle w:val="Contenu"/>
        <w:jc w:val="both"/>
      </w:pPr>
      <w:r>
        <w:t>L’ORM Doctrine simule une base de données relationnelles en utilisant des objets PHP. Il sert d’abstraction entre la base de données relationnelle et le code PHP, permettant aux développeurs de manipuler des objets PHP au lieu de travailler directement avec des requêtes SQL. Les entités PHP symbolisent les tables de la base de données et les relations entre elles.</w:t>
      </w:r>
    </w:p>
    <w:p w14:paraId="3DCF8DF8" w14:textId="77777777" w:rsidR="00813F33" w:rsidRDefault="00813F33" w:rsidP="00923688">
      <w:pPr>
        <w:pStyle w:val="Contenu"/>
        <w:jc w:val="both"/>
      </w:pPr>
    </w:p>
    <w:p w14:paraId="5E863BBB" w14:textId="77777777" w:rsidR="00813F33" w:rsidRDefault="00813F33" w:rsidP="00923688">
      <w:pPr>
        <w:pStyle w:val="Contenu"/>
        <w:jc w:val="both"/>
      </w:pPr>
      <w:r>
        <w:t xml:space="preserve">En outre, Doctrine utilise une couche d’abstraction de base de données (DBAL, </w:t>
      </w:r>
      <w:proofErr w:type="spellStart"/>
      <w:r>
        <w:t>Database</w:t>
      </w:r>
      <w:proofErr w:type="spellEnd"/>
      <w:r>
        <w:t xml:space="preserve"> Abstraction Layer) pour interagir avec la base de données. DBAL traduit les requêtes orientées objet de Doctrine en SQL pour MySQL. </w:t>
      </w:r>
    </w:p>
    <w:p w14:paraId="5EAE7090" w14:textId="77777777" w:rsidR="00813F33" w:rsidRDefault="00813F33" w:rsidP="00923688">
      <w:pPr>
        <w:pStyle w:val="Contenu"/>
        <w:jc w:val="both"/>
      </w:pPr>
      <w:r>
        <w:t>Cela permet à Doctrine de communiquer efficacement avec la base de données tout en maintenant l’indépendance du code PHP par rapport à la technologie de base de données spécifique utilisée. Ainsi, DBAL joue un rôle crucial dans le processus de récupération et de modification des données entre Doctrine et la base de données MySQL.</w:t>
      </w:r>
    </w:p>
    <w:p w14:paraId="65213946" w14:textId="77777777" w:rsidR="00813F33" w:rsidRDefault="00813F33" w:rsidP="00813F33"/>
    <w:p w14:paraId="469F2106" w14:textId="77777777" w:rsidR="00813F33" w:rsidRDefault="00813F33" w:rsidP="00813F33"/>
    <w:p w14:paraId="61C2C0EA" w14:textId="77777777" w:rsidR="00813F33" w:rsidRDefault="00813F33" w:rsidP="00813F33"/>
    <w:p w14:paraId="076FB3C4" w14:textId="77777777" w:rsidR="00813F33" w:rsidRDefault="00813F33" w:rsidP="00813F33"/>
    <w:p w14:paraId="6350291D" w14:textId="77777777" w:rsidR="00813F33" w:rsidRDefault="00813F33" w:rsidP="00813F33"/>
    <w:p w14:paraId="15461F3F" w14:textId="77777777" w:rsidR="00813F33" w:rsidRDefault="00813F33" w:rsidP="00813F33"/>
    <w:p w14:paraId="7D9B8A0D" w14:textId="77777777" w:rsidR="00813F33" w:rsidRDefault="00813F33" w:rsidP="007C5E40">
      <w:pPr>
        <w:rPr>
          <w:rStyle w:val="ui-provider"/>
          <w:u w:val="single"/>
        </w:rPr>
      </w:pPr>
    </w:p>
    <w:p w14:paraId="334B5008" w14:textId="77777777" w:rsidR="00E37CBA" w:rsidRDefault="00E37CBA" w:rsidP="007C5E40">
      <w:pPr>
        <w:rPr>
          <w:rStyle w:val="ui-provider"/>
          <w:u w:val="single"/>
        </w:rPr>
      </w:pPr>
    </w:p>
    <w:p w14:paraId="13EA6C52" w14:textId="77777777" w:rsidR="00E37CBA" w:rsidRDefault="00E37CBA" w:rsidP="007C5E40">
      <w:pPr>
        <w:rPr>
          <w:rStyle w:val="ui-provider"/>
          <w:u w:val="single"/>
        </w:rPr>
      </w:pPr>
    </w:p>
    <w:p w14:paraId="75550B67" w14:textId="77777777" w:rsidR="00E37CBA" w:rsidRDefault="00E37CBA" w:rsidP="007C5E40">
      <w:pPr>
        <w:rPr>
          <w:rStyle w:val="ui-provider"/>
          <w:u w:val="single"/>
        </w:rPr>
      </w:pPr>
    </w:p>
    <w:p w14:paraId="47C3FEF2" w14:textId="77777777" w:rsidR="00E37CBA" w:rsidRDefault="00E37CBA" w:rsidP="007C5E40">
      <w:pPr>
        <w:rPr>
          <w:rStyle w:val="ui-provider"/>
          <w:u w:val="single"/>
        </w:rPr>
      </w:pPr>
    </w:p>
    <w:p w14:paraId="51702F0A" w14:textId="77777777" w:rsidR="00E37CBA" w:rsidRDefault="00E37CBA" w:rsidP="007C5E40">
      <w:pPr>
        <w:rPr>
          <w:rStyle w:val="ui-provider"/>
          <w:u w:val="single"/>
        </w:rPr>
      </w:pPr>
    </w:p>
    <w:p w14:paraId="530C20D6" w14:textId="77777777" w:rsidR="00813F33" w:rsidRPr="00E36586" w:rsidRDefault="00813F33" w:rsidP="00923688">
      <w:pPr>
        <w:pStyle w:val="Titre2"/>
      </w:pPr>
      <w:r w:rsidRPr="00923688">
        <w:rPr>
          <w:rStyle w:val="ui-provider"/>
        </w:rPr>
        <w:lastRenderedPageBreak/>
        <w:t>14)</w:t>
      </w:r>
      <w:r w:rsidRPr="00E36586">
        <w:t xml:space="preserve"> Sécurité</w:t>
      </w:r>
    </w:p>
    <w:p w14:paraId="1354A55C" w14:textId="77777777" w:rsidR="00813F33" w:rsidRDefault="00813F33" w:rsidP="00923688">
      <w:pPr>
        <w:pStyle w:val="Contenu"/>
      </w:pPr>
      <w:r w:rsidRPr="00923688">
        <w:t>A) Mot de Passe et le Regex</w:t>
      </w:r>
    </w:p>
    <w:p w14:paraId="1611BC83" w14:textId="77777777" w:rsidR="00923688" w:rsidRPr="00923688" w:rsidRDefault="00923688" w:rsidP="00923688">
      <w:pPr>
        <w:pStyle w:val="Contenu"/>
      </w:pPr>
    </w:p>
    <w:p w14:paraId="31587850" w14:textId="77777777" w:rsidR="00813F33" w:rsidRDefault="00813F33" w:rsidP="00923688">
      <w:pPr>
        <w:pStyle w:val="Contenu"/>
      </w:pPr>
      <w:r>
        <w:t xml:space="preserve">L’OWASP (Open Web Application Security Project, organisation de sécurité américaine) recommande un minimum de 8 caractères Unicode minimum avec un maximum de 64 caractères pour éviter les attaques DDOS par déni de mot de passe. </w:t>
      </w:r>
    </w:p>
    <w:p w14:paraId="2A0C7040" w14:textId="77777777" w:rsidR="00813F33" w:rsidRDefault="00813F33" w:rsidP="00923688">
      <w:pPr>
        <w:pStyle w:val="Contenu"/>
      </w:pPr>
      <w:r>
        <w:t xml:space="preserve">En effet, comme nous allons l’étudier, un mot de passe n’est pas stocké de façon claire dans la base de données. </w:t>
      </w:r>
    </w:p>
    <w:p w14:paraId="3A3B2343" w14:textId="1B96B82A" w:rsidR="00813F33" w:rsidRDefault="00813F33" w:rsidP="00923688">
      <w:pPr>
        <w:pStyle w:val="Contenu"/>
        <w:numPr>
          <w:ilvl w:val="0"/>
          <w:numId w:val="139"/>
        </w:numPr>
      </w:pPr>
      <w:r>
        <w:t xml:space="preserve">Ce n’est pas sécurisé d’un point de vue technique </w:t>
      </w:r>
    </w:p>
    <w:p w14:paraId="09C49D48" w14:textId="717A091A" w:rsidR="00813F33" w:rsidRDefault="00813F33" w:rsidP="00923688">
      <w:pPr>
        <w:pStyle w:val="Contenu"/>
        <w:numPr>
          <w:ilvl w:val="0"/>
          <w:numId w:val="139"/>
        </w:numPr>
      </w:pPr>
      <w:r>
        <w:t>La personne responsable de la base de données à accès au mot de passe de l’utilisateur : violation du RGPD.</w:t>
      </w:r>
    </w:p>
    <w:p w14:paraId="56D281C3" w14:textId="4179ADA7" w:rsidR="00813F33" w:rsidRDefault="00813F33" w:rsidP="00923688">
      <w:pPr>
        <w:pStyle w:val="Contenu"/>
        <w:jc w:val="both"/>
      </w:pPr>
      <w:r>
        <w:t>La CNIL recommande un mot de passe qui comporte au minimum 12 caractères, dont au</w:t>
      </w:r>
      <w:r w:rsidR="00923688">
        <w:t>x</w:t>
      </w:r>
      <w:r>
        <w:t xml:space="preserve"> moins un numérique, une lettre minuscule et majuscule, un caractère spécial.</w:t>
      </w:r>
    </w:p>
    <w:p w14:paraId="64C8EEED" w14:textId="77777777" w:rsidR="00813F33" w:rsidRDefault="00813F33" w:rsidP="00923688">
      <w:pPr>
        <w:pStyle w:val="Contenu"/>
        <w:jc w:val="both"/>
      </w:pPr>
      <w:r>
        <w:t xml:space="preserve">Dans mon projet Symfony se fait via une </w:t>
      </w:r>
      <w:proofErr w:type="spellStart"/>
      <w:r>
        <w:t>regular</w:t>
      </w:r>
      <w:proofErr w:type="spellEnd"/>
      <w:r>
        <w:t xml:space="preserve"> Expression ou Regex qui donne un motif (pattern) que doit respecter ma chaîne de caractères. </w:t>
      </w:r>
    </w:p>
    <w:p w14:paraId="150DE930" w14:textId="77777777" w:rsidR="00923688" w:rsidRDefault="00923688" w:rsidP="00923688">
      <w:pPr>
        <w:pStyle w:val="Contenu"/>
        <w:jc w:val="both"/>
      </w:pPr>
    </w:p>
    <w:p w14:paraId="0B82F92E" w14:textId="77777777" w:rsidR="00813F33" w:rsidRPr="008F0250" w:rsidRDefault="00813F33" w:rsidP="00923688">
      <w:pPr>
        <w:shd w:val="clear" w:color="auto" w:fill="FFFFFF"/>
        <w:spacing w:line="285" w:lineRule="atLeast"/>
        <w:jc w:val="both"/>
        <w:rPr>
          <w:rFonts w:ascii="Consolas" w:eastAsia="Times New Roman" w:hAnsi="Consolas" w:cs="Times New Roman"/>
          <w:color w:val="3B3B3B"/>
          <w:sz w:val="21"/>
          <w:szCs w:val="21"/>
          <w:lang w:eastAsia="fr-FR"/>
        </w:rPr>
      </w:pPr>
      <w:r>
        <w:t xml:space="preserve">1. </w:t>
      </w:r>
      <w:r w:rsidRPr="008F0250">
        <w:rPr>
          <w:rFonts w:ascii="Consolas" w:eastAsia="Times New Roman" w:hAnsi="Consolas" w:cs="Times New Roman"/>
          <w:color w:val="000000"/>
          <w:sz w:val="21"/>
          <w:szCs w:val="21"/>
          <w:lang w:eastAsia="fr-FR"/>
        </w:rPr>
        <w:t xml:space="preserve">  </w:t>
      </w:r>
      <w:r w:rsidRPr="00CA4464">
        <w:rPr>
          <w:rFonts w:ascii="Consolas" w:eastAsia="Times New Roman" w:hAnsi="Consolas" w:cs="Times New Roman"/>
          <w:bCs/>
          <w:color w:val="A31515"/>
          <w:sz w:val="21"/>
          <w:szCs w:val="21"/>
          <w:lang w:eastAsia="fr-FR"/>
        </w:rPr>
        <w:t>'min'</w:t>
      </w:r>
      <w:r w:rsidRPr="00CA4464">
        <w:rPr>
          <w:rFonts w:ascii="Consolas" w:eastAsia="Times New Roman" w:hAnsi="Consolas" w:cs="Times New Roman"/>
          <w:bCs/>
          <w:color w:val="000000"/>
          <w:sz w:val="21"/>
          <w:szCs w:val="21"/>
          <w:lang w:eastAsia="fr-FR"/>
        </w:rPr>
        <w:t xml:space="preserve"> =&gt; </w:t>
      </w:r>
      <w:r w:rsidRPr="00CA4464">
        <w:rPr>
          <w:rFonts w:ascii="Consolas" w:eastAsia="Times New Roman" w:hAnsi="Consolas" w:cs="Times New Roman"/>
          <w:bCs/>
          <w:color w:val="098658"/>
          <w:sz w:val="21"/>
          <w:szCs w:val="21"/>
          <w:lang w:eastAsia="fr-FR"/>
        </w:rPr>
        <w:t>12</w:t>
      </w:r>
      <w:r>
        <w:rPr>
          <w:rFonts w:ascii="Consolas" w:eastAsia="Times New Roman" w:hAnsi="Consolas" w:cs="Times New Roman"/>
          <w:color w:val="3B3B3B"/>
          <w:sz w:val="21"/>
          <w:szCs w:val="21"/>
          <w:lang w:eastAsia="fr-FR"/>
        </w:rPr>
        <w:t xml:space="preserve"> </w:t>
      </w:r>
      <w:r>
        <w:t xml:space="preserve">: La chaîne fait au minimum 12 caractères. </w:t>
      </w:r>
    </w:p>
    <w:p w14:paraId="3A9E0F96" w14:textId="77777777" w:rsidR="00813F33" w:rsidRPr="00C47DFB" w:rsidRDefault="00813F33" w:rsidP="00813F33">
      <w:pPr>
        <w:shd w:val="clear" w:color="auto" w:fill="FFFFFF"/>
        <w:spacing w:line="285" w:lineRule="atLeast"/>
        <w:rPr>
          <w:rFonts w:ascii="Consolas" w:eastAsia="Times New Roman" w:hAnsi="Consolas" w:cs="Times New Roman"/>
          <w:color w:val="3B3B3B"/>
          <w:sz w:val="21"/>
          <w:szCs w:val="21"/>
          <w:lang w:eastAsia="fr-FR"/>
        </w:rPr>
      </w:pPr>
      <w:r>
        <w:t xml:space="preserve">2. </w:t>
      </w:r>
      <w:proofErr w:type="gramStart"/>
      <w:r w:rsidRPr="00CA4464">
        <w:rPr>
          <w:rFonts w:ascii="Consolas" w:eastAsia="Times New Roman" w:hAnsi="Consolas" w:cs="Times New Roman"/>
          <w:bCs/>
          <w:color w:val="811F3F"/>
          <w:sz w:val="21"/>
          <w:szCs w:val="21"/>
          <w:lang w:eastAsia="fr-FR"/>
        </w:rPr>
        <w:t>(?=</w:t>
      </w:r>
      <w:proofErr w:type="gramEnd"/>
      <w:r w:rsidRPr="00CA4464">
        <w:rPr>
          <w:rFonts w:ascii="Consolas" w:eastAsia="Times New Roman" w:hAnsi="Consolas" w:cs="Times New Roman"/>
          <w:bCs/>
          <w:color w:val="811F3F"/>
          <w:sz w:val="21"/>
          <w:szCs w:val="21"/>
          <w:lang w:eastAsia="fr-FR"/>
        </w:rPr>
        <w:t>.</w:t>
      </w:r>
      <w:r w:rsidRPr="00CA4464">
        <w:rPr>
          <w:rFonts w:ascii="Consolas" w:eastAsia="Times New Roman" w:hAnsi="Consolas" w:cs="Times New Roman"/>
          <w:bCs/>
          <w:color w:val="000000"/>
          <w:sz w:val="21"/>
          <w:szCs w:val="21"/>
          <w:lang w:eastAsia="fr-FR"/>
        </w:rPr>
        <w:t>*</w:t>
      </w:r>
      <w:r w:rsidRPr="00CA4464">
        <w:rPr>
          <w:rFonts w:ascii="Consolas" w:eastAsia="Times New Roman" w:hAnsi="Consolas" w:cs="Times New Roman"/>
          <w:bCs/>
          <w:color w:val="811F3F"/>
          <w:sz w:val="21"/>
          <w:szCs w:val="21"/>
          <w:lang w:eastAsia="fr-FR"/>
        </w:rPr>
        <w:t>[A-Z])</w:t>
      </w:r>
      <w:r w:rsidRPr="00CA4464">
        <w:t xml:space="preserve"> </w:t>
      </w:r>
      <w:r>
        <w:t xml:space="preserve">: Il faut qu’il y a au moins un caractère </w:t>
      </w:r>
      <w:proofErr w:type="spellStart"/>
      <w:r>
        <w:t>unicode</w:t>
      </w:r>
      <w:proofErr w:type="spellEnd"/>
      <w:r>
        <w:t xml:space="preserve"> capitale (</w:t>
      </w:r>
      <w:proofErr w:type="spellStart"/>
      <w:r>
        <w:t>upperCase</w:t>
      </w:r>
      <w:proofErr w:type="spellEnd"/>
      <w:r>
        <w:t xml:space="preserve">). </w:t>
      </w:r>
    </w:p>
    <w:p w14:paraId="5CC8B7F8" w14:textId="77777777" w:rsidR="00813F33" w:rsidRPr="00C47DFB" w:rsidRDefault="00813F33" w:rsidP="00813F33">
      <w:pPr>
        <w:shd w:val="clear" w:color="auto" w:fill="FFFFFF"/>
        <w:spacing w:line="285" w:lineRule="atLeast"/>
        <w:rPr>
          <w:rFonts w:ascii="Consolas" w:eastAsia="Times New Roman" w:hAnsi="Consolas" w:cs="Times New Roman"/>
          <w:color w:val="3B3B3B"/>
          <w:sz w:val="21"/>
          <w:szCs w:val="21"/>
          <w:lang w:eastAsia="fr-FR"/>
        </w:rPr>
      </w:pPr>
      <w:r>
        <w:t xml:space="preserve">3. </w:t>
      </w:r>
      <w:proofErr w:type="gramStart"/>
      <w:r w:rsidRPr="00CA4464">
        <w:rPr>
          <w:rFonts w:ascii="Consolas" w:eastAsia="Times New Roman" w:hAnsi="Consolas" w:cs="Times New Roman"/>
          <w:bCs/>
          <w:color w:val="811F3F"/>
          <w:sz w:val="21"/>
          <w:szCs w:val="21"/>
          <w:lang w:eastAsia="fr-FR"/>
        </w:rPr>
        <w:t>(?=</w:t>
      </w:r>
      <w:proofErr w:type="gramEnd"/>
      <w:r w:rsidRPr="00CA4464">
        <w:rPr>
          <w:rFonts w:ascii="Consolas" w:eastAsia="Times New Roman" w:hAnsi="Consolas" w:cs="Times New Roman"/>
          <w:bCs/>
          <w:color w:val="811F3F"/>
          <w:sz w:val="21"/>
          <w:szCs w:val="21"/>
          <w:lang w:eastAsia="fr-FR"/>
        </w:rPr>
        <w:t>.</w:t>
      </w:r>
      <w:r w:rsidRPr="00CA4464">
        <w:rPr>
          <w:rFonts w:ascii="Consolas" w:eastAsia="Times New Roman" w:hAnsi="Consolas" w:cs="Times New Roman"/>
          <w:bCs/>
          <w:color w:val="000000"/>
          <w:sz w:val="21"/>
          <w:szCs w:val="21"/>
          <w:lang w:eastAsia="fr-FR"/>
        </w:rPr>
        <w:t>*</w:t>
      </w:r>
      <w:r w:rsidRPr="00CA4464">
        <w:rPr>
          <w:rFonts w:ascii="Consolas" w:eastAsia="Times New Roman" w:hAnsi="Consolas" w:cs="Times New Roman"/>
          <w:bCs/>
          <w:color w:val="811F3F"/>
          <w:sz w:val="21"/>
          <w:szCs w:val="21"/>
          <w:lang w:eastAsia="fr-FR"/>
        </w:rPr>
        <w:t>[a-z])</w:t>
      </w:r>
      <w:r>
        <w:rPr>
          <w:rFonts w:ascii="Consolas" w:eastAsia="Times New Roman" w:hAnsi="Consolas" w:cs="Times New Roman"/>
          <w:color w:val="3B3B3B"/>
          <w:sz w:val="21"/>
          <w:szCs w:val="21"/>
          <w:lang w:eastAsia="fr-FR"/>
        </w:rPr>
        <w:t xml:space="preserve"> </w:t>
      </w:r>
      <w:r>
        <w:t xml:space="preserve">: Il faut qu’il y a au moins un caractère </w:t>
      </w:r>
      <w:proofErr w:type="spellStart"/>
      <w:r>
        <w:t>unicode</w:t>
      </w:r>
      <w:proofErr w:type="spellEnd"/>
      <w:r>
        <w:t xml:space="preserve"> minuscule (</w:t>
      </w:r>
      <w:proofErr w:type="spellStart"/>
      <w:r>
        <w:t>lowerCase</w:t>
      </w:r>
      <w:proofErr w:type="spellEnd"/>
      <w:r>
        <w:t>).</w:t>
      </w:r>
    </w:p>
    <w:p w14:paraId="1B469411" w14:textId="77777777" w:rsidR="00813F33" w:rsidRPr="00F06ACF" w:rsidRDefault="00813F33" w:rsidP="00813F33">
      <w:pPr>
        <w:shd w:val="clear" w:color="auto" w:fill="FFFFFF"/>
        <w:spacing w:line="285" w:lineRule="atLeast"/>
        <w:rPr>
          <w:rFonts w:ascii="Consolas" w:eastAsia="Times New Roman" w:hAnsi="Consolas" w:cs="Times New Roman"/>
          <w:color w:val="3B3B3B"/>
          <w:sz w:val="21"/>
          <w:szCs w:val="21"/>
          <w:lang w:eastAsia="fr-FR"/>
        </w:rPr>
      </w:pPr>
      <w:r>
        <w:t xml:space="preserve"> 4. </w:t>
      </w:r>
      <w:proofErr w:type="gramStart"/>
      <w:r w:rsidRPr="00CA4464">
        <w:rPr>
          <w:rFonts w:ascii="Consolas" w:eastAsia="Times New Roman" w:hAnsi="Consolas" w:cs="Times New Roman"/>
          <w:bCs/>
          <w:color w:val="811F3F"/>
          <w:sz w:val="21"/>
          <w:szCs w:val="21"/>
          <w:lang w:eastAsia="fr-FR"/>
        </w:rPr>
        <w:t>(?=</w:t>
      </w:r>
      <w:proofErr w:type="gramEnd"/>
      <w:r w:rsidRPr="00CA4464">
        <w:rPr>
          <w:rFonts w:ascii="Consolas" w:eastAsia="Times New Roman" w:hAnsi="Consolas" w:cs="Times New Roman"/>
          <w:bCs/>
          <w:color w:val="811F3F"/>
          <w:sz w:val="21"/>
          <w:szCs w:val="21"/>
          <w:lang w:eastAsia="fr-FR"/>
        </w:rPr>
        <w:t>.</w:t>
      </w:r>
      <w:r w:rsidRPr="00CA4464">
        <w:rPr>
          <w:rFonts w:ascii="Consolas" w:eastAsia="Times New Roman" w:hAnsi="Consolas" w:cs="Times New Roman"/>
          <w:bCs/>
          <w:color w:val="000000"/>
          <w:sz w:val="21"/>
          <w:szCs w:val="21"/>
          <w:lang w:eastAsia="fr-FR"/>
        </w:rPr>
        <w:t>*</w:t>
      </w:r>
      <w:r w:rsidRPr="00CA4464">
        <w:rPr>
          <w:rFonts w:ascii="Consolas" w:eastAsia="Times New Roman" w:hAnsi="Consolas" w:cs="Times New Roman"/>
          <w:bCs/>
          <w:color w:val="EE0000"/>
          <w:sz w:val="21"/>
          <w:szCs w:val="21"/>
          <w:lang w:eastAsia="fr-FR"/>
        </w:rPr>
        <w:t>\d</w:t>
      </w:r>
      <w:r w:rsidRPr="00CA4464">
        <w:rPr>
          <w:rFonts w:ascii="Consolas" w:eastAsia="Times New Roman" w:hAnsi="Consolas" w:cs="Times New Roman"/>
          <w:bCs/>
          <w:color w:val="811F3F"/>
          <w:sz w:val="21"/>
          <w:szCs w:val="21"/>
          <w:lang w:eastAsia="fr-FR"/>
        </w:rPr>
        <w:t>)</w:t>
      </w:r>
      <w:r>
        <w:rPr>
          <w:rFonts w:ascii="Consolas" w:eastAsia="Times New Roman" w:hAnsi="Consolas" w:cs="Times New Roman"/>
          <w:color w:val="3B3B3B"/>
          <w:sz w:val="21"/>
          <w:szCs w:val="21"/>
          <w:lang w:eastAsia="fr-FR"/>
        </w:rPr>
        <w:t xml:space="preserve"> </w:t>
      </w:r>
      <w:r>
        <w:t xml:space="preserve">: Il faut qu’il y au moins un chiffre (digit). </w:t>
      </w:r>
    </w:p>
    <w:p w14:paraId="7DAB0406" w14:textId="77777777" w:rsidR="00813F33" w:rsidRDefault="00813F33" w:rsidP="00813F33">
      <w:pPr>
        <w:shd w:val="clear" w:color="auto" w:fill="FFFFFF"/>
        <w:spacing w:line="285" w:lineRule="atLeast"/>
      </w:pPr>
      <w:r>
        <w:t xml:space="preserve">5. </w:t>
      </w:r>
      <w:proofErr w:type="gramStart"/>
      <w:r w:rsidRPr="00CA4464">
        <w:rPr>
          <w:rFonts w:ascii="Consolas" w:eastAsia="Times New Roman" w:hAnsi="Consolas" w:cs="Times New Roman"/>
          <w:bCs/>
          <w:color w:val="811F3F"/>
          <w:sz w:val="21"/>
          <w:szCs w:val="21"/>
          <w:lang w:eastAsia="fr-FR"/>
        </w:rPr>
        <w:t>(?=</w:t>
      </w:r>
      <w:proofErr w:type="gramEnd"/>
      <w:r w:rsidRPr="00CA4464">
        <w:rPr>
          <w:rFonts w:ascii="Consolas" w:eastAsia="Times New Roman" w:hAnsi="Consolas" w:cs="Times New Roman"/>
          <w:bCs/>
          <w:color w:val="811F3F"/>
          <w:sz w:val="21"/>
          <w:szCs w:val="21"/>
          <w:lang w:eastAsia="fr-FR"/>
        </w:rPr>
        <w:t>.</w:t>
      </w:r>
      <w:r w:rsidRPr="00CA4464">
        <w:rPr>
          <w:rFonts w:ascii="Consolas" w:eastAsia="Times New Roman" w:hAnsi="Consolas" w:cs="Times New Roman"/>
          <w:bCs/>
          <w:color w:val="000000"/>
          <w:sz w:val="21"/>
          <w:szCs w:val="21"/>
          <w:lang w:eastAsia="fr-FR"/>
        </w:rPr>
        <w:t>*</w:t>
      </w:r>
      <w:r w:rsidRPr="00CA4464">
        <w:rPr>
          <w:rFonts w:ascii="Consolas" w:eastAsia="Times New Roman" w:hAnsi="Consolas" w:cs="Times New Roman"/>
          <w:bCs/>
          <w:color w:val="811F3F"/>
          <w:sz w:val="21"/>
          <w:szCs w:val="21"/>
          <w:lang w:eastAsia="fr-FR"/>
        </w:rPr>
        <w:t>[\W_])</w:t>
      </w:r>
      <w:r>
        <w:t xml:space="preserve"> : Il faut au moins la présence d’un caractère présent dans ce set. </w:t>
      </w:r>
    </w:p>
    <w:p w14:paraId="25496D99" w14:textId="77777777" w:rsidR="00923688" w:rsidRPr="00F06ACF" w:rsidRDefault="00923688" w:rsidP="00813F33">
      <w:pPr>
        <w:shd w:val="clear" w:color="auto" w:fill="FFFFFF"/>
        <w:spacing w:line="285" w:lineRule="atLeast"/>
        <w:rPr>
          <w:rFonts w:ascii="Consolas" w:eastAsia="Times New Roman" w:hAnsi="Consolas" w:cs="Times New Roman"/>
          <w:color w:val="3B3B3B"/>
          <w:sz w:val="21"/>
          <w:szCs w:val="21"/>
          <w:lang w:eastAsia="fr-FR"/>
        </w:rPr>
      </w:pPr>
    </w:p>
    <w:p w14:paraId="66C5C785" w14:textId="57C9649A" w:rsidR="00813F33" w:rsidRDefault="00813F33" w:rsidP="00E37CBA">
      <w:pPr>
        <w:pStyle w:val="Contenu"/>
        <w:jc w:val="both"/>
      </w:pPr>
      <w:r>
        <w:t xml:space="preserve">Un mot de passe fort comme celui-ci permet d’en plus du </w:t>
      </w:r>
      <w:proofErr w:type="spellStart"/>
      <w:r>
        <w:t>throtling</w:t>
      </w:r>
      <w:proofErr w:type="spellEnd"/>
      <w:r>
        <w:t>, de réduire le risque de succès d’une attaque par force brute. Un mot de passe fort contribue à allonger le temps de calcul nécessaire pour cracker ce dernier.</w:t>
      </w:r>
    </w:p>
    <w:p w14:paraId="4C8436BF" w14:textId="77777777" w:rsidR="00813F33" w:rsidRDefault="00813F33" w:rsidP="00813F33">
      <w:r>
        <w:rPr>
          <w:noProof/>
        </w:rPr>
        <w:lastRenderedPageBreak/>
        <w:drawing>
          <wp:inline distT="0" distB="0" distL="0" distR="0" wp14:anchorId="179BBD9B" wp14:editId="4CC59A3B">
            <wp:extent cx="6105525" cy="6105525"/>
            <wp:effectExtent l="0" t="0" r="9525" b="9525"/>
            <wp:docPr id="813268600" name="Image 1" descr="Une image contenant texte, capture d’écran, menu,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68600" name="Image 1" descr="Une image contenant texte, capture d’écran, menu, Polic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6105525" cy="6105525"/>
                    </a:xfrm>
                    <a:prstGeom prst="rect">
                      <a:avLst/>
                    </a:prstGeom>
                  </pic:spPr>
                </pic:pic>
              </a:graphicData>
            </a:graphic>
          </wp:inline>
        </w:drawing>
      </w:r>
    </w:p>
    <w:p w14:paraId="073519C7" w14:textId="77777777" w:rsidR="00813F33" w:rsidRDefault="00813F33" w:rsidP="00813F33"/>
    <w:p w14:paraId="6AF2DAC3" w14:textId="77777777" w:rsidR="00923688" w:rsidRDefault="00813F33" w:rsidP="00923688">
      <w:pPr>
        <w:pStyle w:val="Contenu"/>
      </w:pPr>
      <w:r>
        <w:t>La sécurité mis en place est minimale mais afin de renforcer cette sécurité, il faut hacher les mots de passe afin que si un attaquant arrive à acquérir ses données, il ne pourra pas retrouver les mots de passe de cette base de données.</w:t>
      </w:r>
    </w:p>
    <w:p w14:paraId="4C49ABB2" w14:textId="48B1BB37" w:rsidR="00813F33" w:rsidRDefault="00813F33" w:rsidP="00923688">
      <w:pPr>
        <w:pStyle w:val="Contenu"/>
      </w:pPr>
      <w:r>
        <w:t xml:space="preserve"> Ce qui sera une sécurité supplémentaire est ainsi renforcer la sécurité qui est </w:t>
      </w:r>
      <w:r w:rsidR="00923688">
        <w:t>primordiale. Cela</w:t>
      </w:r>
      <w:r>
        <w:t xml:space="preserve"> se passe de la manière suivante : </w:t>
      </w:r>
    </w:p>
    <w:p w14:paraId="414CA6A1" w14:textId="77777777" w:rsidR="00813F33" w:rsidRPr="001F0D66" w:rsidRDefault="00813F33" w:rsidP="00923688">
      <w:pPr>
        <w:pStyle w:val="Titre3"/>
      </w:pPr>
      <w:r w:rsidRPr="001F0D66">
        <w:t xml:space="preserve">Mot de passe en clair </w:t>
      </w:r>
    </w:p>
    <w:p w14:paraId="34A13599" w14:textId="77777777" w:rsidR="00813F33" w:rsidRDefault="00813F33" w:rsidP="00923688">
      <w:pPr>
        <w:pStyle w:val="Contenu"/>
      </w:pPr>
      <w:r>
        <w:t>C’est le mot de passe saisi par l’utilisateur</w:t>
      </w:r>
    </w:p>
    <w:p w14:paraId="2791F085" w14:textId="77777777" w:rsidR="00813F33" w:rsidRPr="00923688" w:rsidRDefault="00813F33" w:rsidP="00E37CBA">
      <w:pPr>
        <w:pStyle w:val="Titre2"/>
      </w:pPr>
      <w:r w:rsidRPr="00923688">
        <w:lastRenderedPageBreak/>
        <w:t>Hachage</w:t>
      </w:r>
    </w:p>
    <w:p w14:paraId="24C4F22A" w14:textId="77777777" w:rsidR="00813F33" w:rsidRDefault="00813F33" w:rsidP="00923688">
      <w:pPr>
        <w:pStyle w:val="Contenu"/>
        <w:jc w:val="both"/>
      </w:pPr>
      <w:r w:rsidRPr="001F0D66">
        <w:t xml:space="preserve">Le hachage est le processus </w:t>
      </w:r>
      <w:r>
        <w:t>qui permet de transformer le mot de passe en une chaine de caractère. Cette transformation est à sens unique c’est-à-dire pratiquement impossible de retrouver le mot de passe originel à partir de cet hash.</w:t>
      </w:r>
    </w:p>
    <w:p w14:paraId="328AF28D" w14:textId="419857EB" w:rsidR="00813F33" w:rsidRDefault="00813F33" w:rsidP="00923688">
      <w:pPr>
        <w:pStyle w:val="Contenu"/>
        <w:jc w:val="both"/>
      </w:pPr>
      <w:r>
        <w:t xml:space="preserve">Il y a plusieurs fonctions de hachage mais la plus forte est </w:t>
      </w:r>
      <w:proofErr w:type="spellStart"/>
      <w:r w:rsidRPr="00965F56">
        <w:rPr>
          <w:bCs/>
        </w:rPr>
        <w:t>bcrypt</w:t>
      </w:r>
      <w:proofErr w:type="spellEnd"/>
      <w:r w:rsidRPr="00965F56">
        <w:t>. Il</w:t>
      </w:r>
      <w:r>
        <w:t xml:space="preserve"> en a d’autre comme la SHA-256 mais celle-ci est considéré comme faible étant donné qu’elle peut être décrypter. Ce qui n’est pas le cas pour </w:t>
      </w:r>
      <w:proofErr w:type="spellStart"/>
      <w:r>
        <w:t>bcrypt</w:t>
      </w:r>
      <w:proofErr w:type="spellEnd"/>
      <w:r>
        <w:t xml:space="preserve"> étant donné que c’est pratiquement impossible de retrouver le mot de passe originel à partir de </w:t>
      </w:r>
      <w:r w:rsidR="00923688">
        <w:t>cet</w:t>
      </w:r>
      <w:r>
        <w:t xml:space="preserve"> hash.</w:t>
      </w:r>
    </w:p>
    <w:p w14:paraId="1787D508" w14:textId="77777777" w:rsidR="00813F33" w:rsidRPr="00965F56" w:rsidRDefault="00813F33" w:rsidP="00E37CBA">
      <w:pPr>
        <w:pStyle w:val="Titre2"/>
      </w:pPr>
      <w:r w:rsidRPr="00965F56">
        <w:t>Salt</w:t>
      </w:r>
    </w:p>
    <w:p w14:paraId="51044429" w14:textId="77777777" w:rsidR="00813F33" w:rsidRPr="00923688" w:rsidRDefault="00813F33" w:rsidP="00923688">
      <w:pPr>
        <w:jc w:val="both"/>
        <w:rPr>
          <w:b w:val="0"/>
          <w:bCs/>
          <w:lang w:eastAsia="fr-FR"/>
        </w:rPr>
      </w:pPr>
      <w:r w:rsidRPr="00923688">
        <w:rPr>
          <w:b w:val="0"/>
          <w:bCs/>
          <w:lang w:eastAsia="fr-FR"/>
        </w:rPr>
        <w:t xml:space="preserve">Un </w:t>
      </w:r>
      <w:proofErr w:type="spellStart"/>
      <w:r w:rsidRPr="00923688">
        <w:rPr>
          <w:b w:val="0"/>
          <w:bCs/>
          <w:lang w:eastAsia="fr-FR"/>
        </w:rPr>
        <w:t>salt</w:t>
      </w:r>
      <w:proofErr w:type="spellEnd"/>
      <w:r w:rsidRPr="00923688">
        <w:rPr>
          <w:b w:val="0"/>
          <w:bCs/>
          <w:lang w:eastAsia="fr-FR"/>
        </w:rPr>
        <w:t xml:space="preserve"> est une valeur aléatoire ajoutée au mot de passe avant le hachage pour rendre chaque mot de passe unique, même si deux utilisateurs ont le même mot de passe en clair. Il est généralement stocké avec le hash.</w:t>
      </w:r>
    </w:p>
    <w:p w14:paraId="2BB7B1D6" w14:textId="77777777" w:rsidR="00813F33" w:rsidRDefault="00813F33" w:rsidP="00E37CBA">
      <w:pPr>
        <w:pStyle w:val="Titre2"/>
        <w:rPr>
          <w:lang w:eastAsia="fr-FR"/>
        </w:rPr>
      </w:pPr>
      <w:r>
        <w:rPr>
          <w:lang w:eastAsia="fr-FR"/>
        </w:rPr>
        <w:t>Stockage</w:t>
      </w:r>
    </w:p>
    <w:p w14:paraId="412E2985" w14:textId="77777777" w:rsidR="00813F33" w:rsidRPr="00965F56" w:rsidRDefault="00813F33" w:rsidP="00923688">
      <w:pPr>
        <w:pStyle w:val="Contenu"/>
        <w:jc w:val="both"/>
        <w:rPr>
          <w:lang w:eastAsia="fr-FR"/>
        </w:rPr>
      </w:pPr>
      <w:r>
        <w:t xml:space="preserve">Le mot de passe haché est stocké dans une base de données sous une forme qui inclut à la fois le hash et le </w:t>
      </w:r>
      <w:proofErr w:type="spellStart"/>
      <w:r>
        <w:t>salt</w:t>
      </w:r>
      <w:proofErr w:type="spellEnd"/>
      <w:r>
        <w:t>.</w:t>
      </w:r>
    </w:p>
    <w:p w14:paraId="22FBB7CC" w14:textId="77777777" w:rsidR="00813F33" w:rsidRDefault="00813F33" w:rsidP="00813F33">
      <w:pPr>
        <w:pStyle w:val="Paragraphedeliste"/>
        <w:tabs>
          <w:tab w:val="left" w:pos="3084"/>
        </w:tabs>
        <w:spacing w:after="0" w:line="240" w:lineRule="auto"/>
        <w:ind w:left="1080"/>
        <w:rPr>
          <w:rFonts w:eastAsia="Times New Roman" w:cs="Times New Roman"/>
          <w:kern w:val="0"/>
          <w:lang w:eastAsia="fr-FR"/>
          <w14:ligatures w14:val="none"/>
        </w:rPr>
      </w:pPr>
      <w:r>
        <w:rPr>
          <w:rFonts w:eastAsia="Times New Roman" w:cs="Times New Roman"/>
          <w:kern w:val="0"/>
          <w:lang w:eastAsia="fr-FR"/>
          <w14:ligatures w14:val="none"/>
        </w:rPr>
        <w:tab/>
      </w:r>
    </w:p>
    <w:p w14:paraId="2DC6D6D7" w14:textId="77777777" w:rsidR="00813F33" w:rsidRPr="00965F56" w:rsidRDefault="00813F33" w:rsidP="00923688">
      <w:pPr>
        <w:pStyle w:val="Titre3"/>
        <w:rPr>
          <w:lang w:eastAsia="fr-FR"/>
        </w:rPr>
      </w:pPr>
      <w:r w:rsidRPr="00965F56">
        <w:rPr>
          <w:lang w:eastAsia="fr-FR"/>
        </w:rPr>
        <w:t>Exemple de mot de passe haché</w:t>
      </w:r>
    </w:p>
    <w:p w14:paraId="402CC5C1" w14:textId="77777777" w:rsidR="00813F33" w:rsidRDefault="00813F33" w:rsidP="00813F33">
      <w:pPr>
        <w:spacing w:line="240" w:lineRule="auto"/>
        <w:rPr>
          <w:rFonts w:eastAsia="Times New Roman" w:cs="Times New Roman"/>
          <w:lang w:eastAsia="fr-FR"/>
        </w:rPr>
      </w:pPr>
    </w:p>
    <w:p w14:paraId="10AB5A2D" w14:textId="77777777" w:rsidR="00813F33" w:rsidRPr="00965F56" w:rsidRDefault="00813F33" w:rsidP="00923688">
      <w:pPr>
        <w:tabs>
          <w:tab w:val="left" w:pos="2909"/>
        </w:tabs>
        <w:spacing w:line="240" w:lineRule="auto"/>
        <w:jc w:val="both"/>
        <w:rPr>
          <w:rFonts w:eastAsia="Times New Roman" w:cs="Times New Roman"/>
          <w:lang w:eastAsia="fr-FR"/>
        </w:rPr>
      </w:pPr>
      <w:r w:rsidRPr="00923688">
        <w:rPr>
          <w:rStyle w:val="Caractredecontenu"/>
          <w:b w:val="0"/>
          <w:bCs/>
        </w:rPr>
        <w:t xml:space="preserve">Mot de passe en clair : </w:t>
      </w:r>
      <w:r w:rsidRPr="00F00263">
        <w:rPr>
          <w:bCs/>
        </w:rPr>
        <w:t>monMotDePasse123</w:t>
      </w:r>
    </w:p>
    <w:p w14:paraId="18AF3AC1" w14:textId="77777777" w:rsidR="00813F33" w:rsidRDefault="00813F33" w:rsidP="00813F33">
      <w:pPr>
        <w:spacing w:line="240" w:lineRule="auto"/>
        <w:rPr>
          <w:rFonts w:eastAsia="Times New Roman" w:cs="Times New Roman"/>
          <w:lang w:eastAsia="fr-FR"/>
        </w:rPr>
      </w:pPr>
    </w:p>
    <w:p w14:paraId="156DBFC1" w14:textId="77777777" w:rsidR="00813F33" w:rsidRDefault="00813F33" w:rsidP="00923688">
      <w:pPr>
        <w:tabs>
          <w:tab w:val="left" w:pos="2604"/>
        </w:tabs>
        <w:spacing w:line="240" w:lineRule="auto"/>
        <w:jc w:val="both"/>
      </w:pPr>
      <w:r w:rsidRPr="00923688">
        <w:rPr>
          <w:rStyle w:val="Caractredecontenu"/>
          <w:b w:val="0"/>
          <w:bCs/>
        </w:rPr>
        <w:t>Salt :</w:t>
      </w:r>
      <w:r>
        <w:rPr>
          <w:rFonts w:eastAsia="Times New Roman" w:cs="Times New Roman"/>
          <w:lang w:eastAsia="fr-FR"/>
        </w:rPr>
        <w:t xml:space="preserve"> </w:t>
      </w:r>
      <w:r w:rsidRPr="00F00263">
        <w:rPr>
          <w:bCs/>
        </w:rPr>
        <w:t>xyz123</w:t>
      </w:r>
      <w:r>
        <w:tab/>
      </w:r>
    </w:p>
    <w:p w14:paraId="2E620716" w14:textId="77777777" w:rsidR="00813F33" w:rsidRDefault="00813F33" w:rsidP="00813F33">
      <w:pPr>
        <w:tabs>
          <w:tab w:val="left" w:pos="2604"/>
        </w:tabs>
        <w:spacing w:line="240" w:lineRule="auto"/>
      </w:pPr>
    </w:p>
    <w:p w14:paraId="01B6A4C6" w14:textId="7E6A167C" w:rsidR="00813F33" w:rsidRDefault="00923688" w:rsidP="00813F33">
      <w:pPr>
        <w:tabs>
          <w:tab w:val="left" w:pos="2604"/>
        </w:tabs>
        <w:spacing w:line="240" w:lineRule="auto"/>
      </w:pPr>
      <w:r>
        <w:t>Concaténation</w:t>
      </w:r>
      <w:r w:rsidR="00813F33">
        <w:t xml:space="preserve"> du mot de passe et du </w:t>
      </w:r>
      <w:proofErr w:type="spellStart"/>
      <w:r w:rsidR="00813F33">
        <w:t>salt</w:t>
      </w:r>
      <w:proofErr w:type="spellEnd"/>
      <w:r w:rsidR="00813F33">
        <w:t xml:space="preserve"> : </w:t>
      </w:r>
      <w:r w:rsidR="00813F33" w:rsidRPr="00F00263">
        <w:rPr>
          <w:bCs/>
        </w:rPr>
        <w:t>monMotDePasse123xyz123</w:t>
      </w:r>
    </w:p>
    <w:p w14:paraId="56DBE1DF" w14:textId="77777777" w:rsidR="00813F33" w:rsidRDefault="00813F33" w:rsidP="00813F33">
      <w:pPr>
        <w:tabs>
          <w:tab w:val="left" w:pos="2604"/>
        </w:tabs>
        <w:spacing w:line="240" w:lineRule="auto"/>
        <w:rPr>
          <w:rFonts w:eastAsia="Times New Roman" w:cs="Times New Roman"/>
          <w:lang w:eastAsia="fr-FR"/>
        </w:rPr>
      </w:pPr>
    </w:p>
    <w:p w14:paraId="4C750CB8" w14:textId="77777777" w:rsidR="00813F33" w:rsidRDefault="00813F33" w:rsidP="00923688">
      <w:pPr>
        <w:pStyle w:val="Contenu"/>
        <w:jc w:val="both"/>
      </w:pPr>
      <w:proofErr w:type="spellStart"/>
      <w:r>
        <w:t>Hashage</w:t>
      </w:r>
      <w:proofErr w:type="spellEnd"/>
      <w:r>
        <w:t xml:space="preserve"> (par exemple, avec SHA-256) : </w:t>
      </w:r>
    </w:p>
    <w:p w14:paraId="4175BE1E" w14:textId="77777777" w:rsidR="00813F33" w:rsidRDefault="00813F33" w:rsidP="00813F33">
      <w:pPr>
        <w:tabs>
          <w:tab w:val="left" w:pos="2604"/>
        </w:tabs>
        <w:spacing w:line="240" w:lineRule="auto"/>
      </w:pPr>
    </w:p>
    <w:p w14:paraId="5D0B657B" w14:textId="77777777" w:rsidR="00813F33" w:rsidRDefault="00813F33" w:rsidP="00813F33">
      <w:pPr>
        <w:tabs>
          <w:tab w:val="left" w:pos="2604"/>
        </w:tabs>
        <w:spacing w:line="240" w:lineRule="auto"/>
        <w:rPr>
          <w:i/>
          <w:iCs/>
        </w:rPr>
      </w:pPr>
      <w:r w:rsidRPr="001860E0">
        <w:rPr>
          <w:i/>
          <w:iCs/>
        </w:rPr>
        <w:t>SHA-256("monMotDePasse123xyz123") = "a9b7ba70783b617e9998dc4dd82eb3f34d96e8f5da90bf298d92f7005330baf4"</w:t>
      </w:r>
    </w:p>
    <w:p w14:paraId="1940FEB2" w14:textId="77777777" w:rsidR="00813F33" w:rsidRPr="001860E0" w:rsidRDefault="00813F33" w:rsidP="00813F33">
      <w:pPr>
        <w:tabs>
          <w:tab w:val="left" w:pos="2604"/>
        </w:tabs>
        <w:spacing w:line="240" w:lineRule="auto"/>
      </w:pPr>
    </w:p>
    <w:p w14:paraId="6D77B26D" w14:textId="77777777" w:rsidR="00813F33" w:rsidRDefault="00813F33" w:rsidP="00923688">
      <w:pPr>
        <w:pStyle w:val="Contenu"/>
        <w:jc w:val="both"/>
        <w:rPr>
          <w:lang w:eastAsia="fr-FR"/>
        </w:rPr>
      </w:pPr>
      <w:r>
        <w:rPr>
          <w:lang w:eastAsia="fr-FR"/>
        </w:rPr>
        <w:t xml:space="preserve"> Est le résultat du hash pourrai être le suivant : </w:t>
      </w:r>
    </w:p>
    <w:p w14:paraId="2404EF8B" w14:textId="77777777" w:rsidR="00813F33" w:rsidRDefault="00813F33" w:rsidP="00923688">
      <w:pPr>
        <w:pStyle w:val="Contenu"/>
        <w:jc w:val="both"/>
        <w:rPr>
          <w:lang w:eastAsia="fr-FR"/>
        </w:rPr>
      </w:pPr>
    </w:p>
    <w:p w14:paraId="6C66695B" w14:textId="77777777" w:rsidR="00813F33" w:rsidRDefault="00813F33" w:rsidP="00813F33">
      <w:pPr>
        <w:tabs>
          <w:tab w:val="left" w:pos="2604"/>
        </w:tabs>
        <w:spacing w:line="240" w:lineRule="auto"/>
      </w:pPr>
      <w:proofErr w:type="gramStart"/>
      <w:r w:rsidRPr="00F00263">
        <w:rPr>
          <w:bCs/>
        </w:rPr>
        <w:t>a</w:t>
      </w:r>
      <w:proofErr w:type="gramEnd"/>
      <w:r w:rsidRPr="00F00263">
        <w:rPr>
          <w:bCs/>
        </w:rPr>
        <w:t>9b7ba70783b617e9998dc4dd82eb3f34d96e8f5da90bf298d92f7005330baf4</w:t>
      </w:r>
    </w:p>
    <w:p w14:paraId="2FE4BB4D" w14:textId="77777777" w:rsidR="00813F33" w:rsidRDefault="00813F33" w:rsidP="00813F33">
      <w:pPr>
        <w:tabs>
          <w:tab w:val="left" w:pos="2604"/>
        </w:tabs>
        <w:spacing w:line="240" w:lineRule="auto"/>
      </w:pPr>
    </w:p>
    <w:p w14:paraId="74F23A88" w14:textId="77777777" w:rsidR="00813F33" w:rsidRDefault="00813F33" w:rsidP="00923688">
      <w:pPr>
        <w:pStyle w:val="Contenu"/>
      </w:pPr>
      <w:r>
        <w:t xml:space="preserve">Ce long mot de passe haché se nomme </w:t>
      </w:r>
      <w:r w:rsidRPr="00DA2CC6">
        <w:rPr>
          <w:bCs/>
        </w:rPr>
        <w:t>Empreinte numérique</w:t>
      </w:r>
      <w:r>
        <w:t xml:space="preserve">, c’est le résultat de la fonction de hachage appliqué à une donnée. Celle-ci même modifié à un caractère près </w:t>
      </w:r>
      <w:r>
        <w:lastRenderedPageBreak/>
        <w:t xml:space="preserve">va produire un hash totalement différent c’est ce qui la rend si efficace, elle comporte une longueur fixe par exemple pour SHA-256, la longueur </w:t>
      </w:r>
      <w:proofErr w:type="spellStart"/>
      <w:r>
        <w:t>à</w:t>
      </w:r>
      <w:proofErr w:type="spellEnd"/>
      <w:r>
        <w:t xml:space="preserve"> été de 64 caractères hexadécimaux. </w:t>
      </w:r>
    </w:p>
    <w:p w14:paraId="0BBC7124" w14:textId="77777777" w:rsidR="00813F33" w:rsidRDefault="00813F33" w:rsidP="00923688">
      <w:pPr>
        <w:pStyle w:val="Contenu"/>
      </w:pPr>
    </w:p>
    <w:p w14:paraId="574D1DC3" w14:textId="77777777" w:rsidR="00813F33" w:rsidRDefault="00813F33" w:rsidP="00923688">
      <w:pPr>
        <w:pStyle w:val="Contenu"/>
      </w:pPr>
      <w:r>
        <w:t>De plus, l’une de ses principales forces étant qu’elle est à sens unique ou plutôt Unidirectionnel, c’est pratiquement impossible de retrouver la valeur d’origine à partir du hash.</w:t>
      </w:r>
    </w:p>
    <w:p w14:paraId="447B97B5" w14:textId="77777777" w:rsidR="00813F33" w:rsidRDefault="00813F33" w:rsidP="00923688">
      <w:pPr>
        <w:pStyle w:val="Contenu"/>
        <w:rPr>
          <w:rFonts w:eastAsia="Times New Roman" w:cs="Times New Roman"/>
          <w:lang w:eastAsia="fr-FR"/>
        </w:rPr>
      </w:pPr>
      <w:r>
        <w:rPr>
          <w:rFonts w:eastAsia="Times New Roman" w:cs="Times New Roman"/>
          <w:lang w:eastAsia="fr-FR"/>
        </w:rPr>
        <w:t xml:space="preserve"> </w:t>
      </w:r>
    </w:p>
    <w:p w14:paraId="5477DABC" w14:textId="77777777" w:rsidR="00813F33" w:rsidRDefault="00813F33" w:rsidP="00923688">
      <w:pPr>
        <w:pStyle w:val="Contenu"/>
      </w:pPr>
      <w:r>
        <w:rPr>
          <w:rFonts w:eastAsia="Times New Roman" w:cs="Times New Roman"/>
          <w:lang w:eastAsia="fr-FR"/>
        </w:rPr>
        <w:t>Pour revenir à notre projet</w:t>
      </w:r>
      <w:r>
        <w:t>, la totalité des mots de passe en base de données sont bien sur haché.</w:t>
      </w:r>
    </w:p>
    <w:p w14:paraId="150F524A" w14:textId="77777777" w:rsidR="00813F33" w:rsidRDefault="00813F33" w:rsidP="00923688">
      <w:pPr>
        <w:pStyle w:val="Contenu"/>
      </w:pPr>
    </w:p>
    <w:p w14:paraId="0254D333" w14:textId="5A9AAB09" w:rsidR="00813F33" w:rsidRPr="00923688" w:rsidRDefault="00813F33" w:rsidP="00923688">
      <w:pPr>
        <w:pStyle w:val="Titre2"/>
      </w:pPr>
      <w:r w:rsidRPr="001860E0">
        <w:t xml:space="preserve">1) </w:t>
      </w:r>
      <w:proofErr w:type="spellStart"/>
      <w:r w:rsidRPr="001860E0">
        <w:t>Bcrypt</w:t>
      </w:r>
      <w:proofErr w:type="spellEnd"/>
      <w:r w:rsidRPr="001860E0">
        <w:t xml:space="preserve"> plutôt que SHA-256</w:t>
      </w:r>
    </w:p>
    <w:p w14:paraId="0B37030E" w14:textId="77777777" w:rsidR="00813F33" w:rsidRPr="00F00263" w:rsidRDefault="00813F33" w:rsidP="00E37CBA">
      <w:pPr>
        <w:pStyle w:val="Titre2"/>
      </w:pPr>
      <w:r w:rsidRPr="00F00263">
        <w:t>Résistance aux attaques par Force Brute</w:t>
      </w:r>
    </w:p>
    <w:p w14:paraId="587CD40D" w14:textId="77777777" w:rsidR="00813F33" w:rsidRDefault="00813F33" w:rsidP="00813F33">
      <w:pPr>
        <w:tabs>
          <w:tab w:val="left" w:pos="2604"/>
        </w:tabs>
        <w:spacing w:line="240" w:lineRule="auto"/>
      </w:pPr>
    </w:p>
    <w:p w14:paraId="47DFEEC0" w14:textId="0B0AC19B" w:rsidR="00813F33" w:rsidRDefault="00813F33" w:rsidP="00923688">
      <w:pPr>
        <w:pStyle w:val="Contenu"/>
        <w:jc w:val="both"/>
      </w:pPr>
      <w:r>
        <w:t xml:space="preserve"> Et le hachage utilisé est </w:t>
      </w:r>
      <w:proofErr w:type="spellStart"/>
      <w:r>
        <w:t>bcrypt</w:t>
      </w:r>
      <w:proofErr w:type="spellEnd"/>
      <w:r>
        <w:t xml:space="preserve"> tout simplement parce qu’il y a une résistance face aux attaques par forces brutes, celui-ci est connu pour être plus lent ce qui rend les attaques plus couteuses en termes de temps et de ressources</w:t>
      </w:r>
      <w:r w:rsidR="00923688">
        <w:t>.</w:t>
      </w:r>
    </w:p>
    <w:p w14:paraId="74D705DA" w14:textId="77777777" w:rsidR="00813F33" w:rsidRPr="00F00263" w:rsidRDefault="00813F33" w:rsidP="00813F33">
      <w:pPr>
        <w:tabs>
          <w:tab w:val="left" w:pos="2604"/>
        </w:tabs>
        <w:spacing w:line="240" w:lineRule="auto"/>
        <w:rPr>
          <w:u w:val="single"/>
        </w:rPr>
      </w:pPr>
    </w:p>
    <w:p w14:paraId="78086EAF" w14:textId="77777777" w:rsidR="00813F33" w:rsidRPr="00F00263" w:rsidRDefault="00813F33" w:rsidP="00E37CBA">
      <w:pPr>
        <w:pStyle w:val="Titre2"/>
      </w:pPr>
      <w:proofErr w:type="spellStart"/>
      <w:r w:rsidRPr="00F00263">
        <w:t>Salting</w:t>
      </w:r>
      <w:proofErr w:type="spellEnd"/>
      <w:r w:rsidRPr="00F00263">
        <w:t xml:space="preserve"> Automatique</w:t>
      </w:r>
    </w:p>
    <w:p w14:paraId="768B1E64" w14:textId="77777777" w:rsidR="00813F33" w:rsidRDefault="00813F33" w:rsidP="00923688">
      <w:pPr>
        <w:tabs>
          <w:tab w:val="left" w:pos="2604"/>
        </w:tabs>
        <w:spacing w:line="240" w:lineRule="auto"/>
        <w:jc w:val="both"/>
      </w:pPr>
    </w:p>
    <w:p w14:paraId="5219D50B" w14:textId="77777777" w:rsidR="00813F33" w:rsidRDefault="00813F33" w:rsidP="00923688">
      <w:pPr>
        <w:pStyle w:val="Contenu"/>
        <w:jc w:val="both"/>
      </w:pPr>
      <w:r>
        <w:t xml:space="preserve">De plus, avec </w:t>
      </w:r>
      <w:proofErr w:type="spellStart"/>
      <w:r>
        <w:t>bcrypt</w:t>
      </w:r>
      <w:proofErr w:type="spellEnd"/>
      <w:r>
        <w:t xml:space="preserve"> pour le </w:t>
      </w:r>
      <w:proofErr w:type="spellStart"/>
      <w:r>
        <w:t>salt</w:t>
      </w:r>
      <w:proofErr w:type="spellEnd"/>
      <w:r>
        <w:t xml:space="preserve"> il génère et stocke directement un </w:t>
      </w:r>
      <w:proofErr w:type="spellStart"/>
      <w:r>
        <w:t>salt</w:t>
      </w:r>
      <w:proofErr w:type="spellEnd"/>
      <w:r>
        <w:t xml:space="preserve"> pour chaque mot de passe. Ce qui permet de réduire le risque d’erreur humaine contrairement aux SHA-256 lui peux être ajouté manuellement ce qui n’est pas le cas avec </w:t>
      </w:r>
      <w:proofErr w:type="spellStart"/>
      <w:r>
        <w:t>bcrypt</w:t>
      </w:r>
      <w:proofErr w:type="spellEnd"/>
      <w:r>
        <w:t>.</w:t>
      </w:r>
    </w:p>
    <w:p w14:paraId="0A5E3D36" w14:textId="77777777" w:rsidR="00813F33" w:rsidRDefault="00813F33" w:rsidP="00813F33">
      <w:pPr>
        <w:tabs>
          <w:tab w:val="left" w:pos="2604"/>
        </w:tabs>
        <w:spacing w:line="240" w:lineRule="auto"/>
        <w:rPr>
          <w:rFonts w:eastAsia="Times New Roman" w:cs="Times New Roman"/>
          <w:lang w:eastAsia="fr-FR"/>
        </w:rPr>
      </w:pPr>
    </w:p>
    <w:p w14:paraId="5C5EEDA6" w14:textId="77777777" w:rsidR="00813F33" w:rsidRDefault="00813F33" w:rsidP="00813F33">
      <w:pPr>
        <w:tabs>
          <w:tab w:val="left" w:pos="2604"/>
        </w:tabs>
        <w:spacing w:line="240" w:lineRule="auto"/>
        <w:rPr>
          <w:rFonts w:eastAsia="Times New Roman" w:cs="Times New Roman"/>
          <w:lang w:eastAsia="fr-FR"/>
        </w:rPr>
      </w:pPr>
    </w:p>
    <w:p w14:paraId="07688F62" w14:textId="77777777" w:rsidR="00923688" w:rsidRDefault="00923688" w:rsidP="00813F33">
      <w:pPr>
        <w:tabs>
          <w:tab w:val="left" w:pos="2604"/>
        </w:tabs>
        <w:spacing w:line="240" w:lineRule="auto"/>
        <w:rPr>
          <w:rFonts w:eastAsia="Times New Roman" w:cs="Times New Roman"/>
          <w:lang w:eastAsia="fr-FR"/>
        </w:rPr>
      </w:pPr>
    </w:p>
    <w:p w14:paraId="377A1949" w14:textId="77777777" w:rsidR="00923688" w:rsidRDefault="00923688" w:rsidP="00813F33">
      <w:pPr>
        <w:tabs>
          <w:tab w:val="left" w:pos="2604"/>
        </w:tabs>
        <w:spacing w:line="240" w:lineRule="auto"/>
        <w:rPr>
          <w:rFonts w:eastAsia="Times New Roman" w:cs="Times New Roman"/>
          <w:lang w:eastAsia="fr-FR"/>
        </w:rPr>
      </w:pPr>
    </w:p>
    <w:p w14:paraId="52A679C5" w14:textId="77777777" w:rsidR="00923688" w:rsidRDefault="00923688" w:rsidP="00813F33">
      <w:pPr>
        <w:tabs>
          <w:tab w:val="left" w:pos="2604"/>
        </w:tabs>
        <w:spacing w:line="240" w:lineRule="auto"/>
        <w:rPr>
          <w:rFonts w:eastAsia="Times New Roman" w:cs="Times New Roman"/>
          <w:lang w:eastAsia="fr-FR"/>
        </w:rPr>
      </w:pPr>
    </w:p>
    <w:p w14:paraId="56826D01" w14:textId="77777777" w:rsidR="00923688" w:rsidRDefault="00923688" w:rsidP="00813F33">
      <w:pPr>
        <w:tabs>
          <w:tab w:val="left" w:pos="2604"/>
        </w:tabs>
        <w:spacing w:line="240" w:lineRule="auto"/>
        <w:rPr>
          <w:rFonts w:eastAsia="Times New Roman" w:cs="Times New Roman"/>
          <w:lang w:eastAsia="fr-FR"/>
        </w:rPr>
      </w:pPr>
    </w:p>
    <w:p w14:paraId="68465F32" w14:textId="77777777" w:rsidR="00923688" w:rsidRDefault="00923688" w:rsidP="00813F33">
      <w:pPr>
        <w:tabs>
          <w:tab w:val="left" w:pos="2604"/>
        </w:tabs>
        <w:spacing w:line="240" w:lineRule="auto"/>
        <w:rPr>
          <w:rFonts w:eastAsia="Times New Roman" w:cs="Times New Roman"/>
          <w:lang w:eastAsia="fr-FR"/>
        </w:rPr>
      </w:pPr>
    </w:p>
    <w:p w14:paraId="2F1D5669" w14:textId="77777777" w:rsidR="00923688" w:rsidRDefault="00923688" w:rsidP="00813F33">
      <w:pPr>
        <w:tabs>
          <w:tab w:val="left" w:pos="2604"/>
        </w:tabs>
        <w:spacing w:line="240" w:lineRule="auto"/>
        <w:rPr>
          <w:rFonts w:eastAsia="Times New Roman" w:cs="Times New Roman"/>
          <w:lang w:eastAsia="fr-FR"/>
        </w:rPr>
      </w:pPr>
    </w:p>
    <w:p w14:paraId="00EED69B" w14:textId="77777777" w:rsidR="00923688" w:rsidRDefault="00923688" w:rsidP="00813F33">
      <w:pPr>
        <w:tabs>
          <w:tab w:val="left" w:pos="2604"/>
        </w:tabs>
        <w:spacing w:line="240" w:lineRule="auto"/>
        <w:rPr>
          <w:rFonts w:eastAsia="Times New Roman" w:cs="Times New Roman"/>
          <w:lang w:eastAsia="fr-FR"/>
        </w:rPr>
      </w:pPr>
    </w:p>
    <w:p w14:paraId="055A562A" w14:textId="77777777" w:rsidR="00923688" w:rsidRDefault="00923688" w:rsidP="00813F33">
      <w:pPr>
        <w:tabs>
          <w:tab w:val="left" w:pos="2604"/>
        </w:tabs>
        <w:spacing w:line="240" w:lineRule="auto"/>
        <w:rPr>
          <w:rFonts w:eastAsia="Times New Roman" w:cs="Times New Roman"/>
          <w:lang w:eastAsia="fr-FR"/>
        </w:rPr>
      </w:pPr>
    </w:p>
    <w:p w14:paraId="5037C09A" w14:textId="77777777" w:rsidR="00923688" w:rsidRDefault="00923688" w:rsidP="00813F33">
      <w:pPr>
        <w:tabs>
          <w:tab w:val="left" w:pos="2604"/>
        </w:tabs>
        <w:spacing w:line="240" w:lineRule="auto"/>
        <w:rPr>
          <w:rFonts w:eastAsia="Times New Roman" w:cs="Times New Roman"/>
          <w:lang w:eastAsia="fr-FR"/>
        </w:rPr>
      </w:pPr>
    </w:p>
    <w:p w14:paraId="2FB557A9" w14:textId="77777777" w:rsidR="00923688" w:rsidRDefault="00923688" w:rsidP="00813F33">
      <w:pPr>
        <w:tabs>
          <w:tab w:val="left" w:pos="2604"/>
        </w:tabs>
        <w:spacing w:line="240" w:lineRule="auto"/>
        <w:rPr>
          <w:rFonts w:eastAsia="Times New Roman" w:cs="Times New Roman"/>
          <w:lang w:eastAsia="fr-FR"/>
        </w:rPr>
      </w:pPr>
    </w:p>
    <w:p w14:paraId="5FE2D2A0" w14:textId="77777777" w:rsidR="00923688" w:rsidRDefault="00923688" w:rsidP="00813F33">
      <w:pPr>
        <w:tabs>
          <w:tab w:val="left" w:pos="2604"/>
        </w:tabs>
        <w:spacing w:line="240" w:lineRule="auto"/>
        <w:rPr>
          <w:rFonts w:eastAsia="Times New Roman" w:cs="Times New Roman"/>
          <w:lang w:eastAsia="fr-FR"/>
        </w:rPr>
      </w:pPr>
    </w:p>
    <w:p w14:paraId="40CFD983" w14:textId="77777777" w:rsidR="00813F33" w:rsidRPr="001860E0" w:rsidRDefault="00813F33" w:rsidP="00E37CBA">
      <w:pPr>
        <w:pStyle w:val="Titre2"/>
        <w:rPr>
          <w:lang w:eastAsia="fr-FR"/>
        </w:rPr>
      </w:pPr>
      <w:r w:rsidRPr="001860E0">
        <w:rPr>
          <w:lang w:eastAsia="fr-FR"/>
        </w:rPr>
        <w:lastRenderedPageBreak/>
        <w:t>2) Explication d’un mot de passe haché</w:t>
      </w:r>
    </w:p>
    <w:p w14:paraId="00D85920" w14:textId="77777777" w:rsidR="00813F33" w:rsidRPr="00DA2CC6" w:rsidRDefault="00813F33" w:rsidP="00813F33">
      <w:pPr>
        <w:tabs>
          <w:tab w:val="left" w:pos="2604"/>
        </w:tabs>
        <w:spacing w:line="240" w:lineRule="auto"/>
        <w:rPr>
          <w:rFonts w:eastAsia="Times New Roman" w:cs="Times New Roman"/>
          <w:lang w:eastAsia="fr-FR"/>
        </w:rPr>
      </w:pPr>
    </w:p>
    <w:p w14:paraId="06DFCEA3" w14:textId="77777777" w:rsidR="00813F33" w:rsidRDefault="00813F33" w:rsidP="00813F33">
      <w:r>
        <w:rPr>
          <w:noProof/>
        </w:rPr>
        <w:drawing>
          <wp:inline distT="0" distB="0" distL="0" distR="0" wp14:anchorId="53BAA8BE" wp14:editId="3AE85CA9">
            <wp:extent cx="4048690" cy="342948"/>
            <wp:effectExtent l="0" t="0" r="0" b="0"/>
            <wp:docPr id="15425520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52026" name="Image 1542552026"/>
                    <pic:cNvPicPr/>
                  </pic:nvPicPr>
                  <pic:blipFill>
                    <a:blip r:embed="rId33">
                      <a:extLst>
                        <a:ext uri="{28A0092B-C50C-407E-A947-70E740481C1C}">
                          <a14:useLocalDpi xmlns:a14="http://schemas.microsoft.com/office/drawing/2010/main" val="0"/>
                        </a:ext>
                      </a:extLst>
                    </a:blip>
                    <a:stretch>
                      <a:fillRect/>
                    </a:stretch>
                  </pic:blipFill>
                  <pic:spPr>
                    <a:xfrm>
                      <a:off x="0" y="0"/>
                      <a:ext cx="4048690" cy="342948"/>
                    </a:xfrm>
                    <a:prstGeom prst="rect">
                      <a:avLst/>
                    </a:prstGeom>
                  </pic:spPr>
                </pic:pic>
              </a:graphicData>
            </a:graphic>
          </wp:inline>
        </w:drawing>
      </w:r>
    </w:p>
    <w:p w14:paraId="5306E48F" w14:textId="77777777" w:rsidR="00813F33" w:rsidRDefault="00813F33" w:rsidP="00813F33"/>
    <w:p w14:paraId="4A7B20C5" w14:textId="77777777" w:rsidR="00813F33" w:rsidRDefault="00813F33" w:rsidP="00923688">
      <w:pPr>
        <w:pStyle w:val="Contenu"/>
        <w:jc w:val="both"/>
      </w:pPr>
      <w:r w:rsidRPr="00923688">
        <w:rPr>
          <w:rFonts w:ascii="Arial" w:hAnsi="Arial" w:cs="Arial"/>
        </w:rPr>
        <w:t>▪</w:t>
      </w:r>
      <w:r>
        <w:t xml:space="preserve"> $2y indique quel algorithme de hachage a été utilisé. Le hachage est le procédé qui permet de transformer un texte en clair en une série de caractères inintelligibles pour un humain. C’est une opération à un sens (destructive), une fois la transformation effectuée on ne peut pas revenir en arrière.</w:t>
      </w:r>
    </w:p>
    <w:p w14:paraId="0E888C9D" w14:textId="77777777" w:rsidR="00923688" w:rsidRDefault="00923688" w:rsidP="00923688">
      <w:pPr>
        <w:pStyle w:val="Contenu"/>
        <w:jc w:val="both"/>
      </w:pPr>
    </w:p>
    <w:p w14:paraId="70A50D6A" w14:textId="2F9C7D72" w:rsidR="00813F33" w:rsidRDefault="00813F33" w:rsidP="00923688">
      <w:pPr>
        <w:pStyle w:val="Contenu"/>
        <w:jc w:val="both"/>
      </w:pPr>
      <w:r w:rsidRPr="00923688">
        <w:rPr>
          <w:rFonts w:ascii="Arial" w:hAnsi="Arial" w:cs="Arial"/>
        </w:rPr>
        <w:t>▪</w:t>
      </w:r>
      <w:r>
        <w:t xml:space="preserve"> L’algorithme de hachage de base de Symfony est </w:t>
      </w:r>
      <w:proofErr w:type="spellStart"/>
      <w:r w:rsidRPr="00923688">
        <w:rPr>
          <w:bCs/>
        </w:rPr>
        <w:t>bcrypt</w:t>
      </w:r>
      <w:proofErr w:type="spellEnd"/>
      <w:r>
        <w:t xml:space="preserve"> et $2y indique la version de </w:t>
      </w:r>
      <w:proofErr w:type="spellStart"/>
      <w:r>
        <w:t>bcrypt</w:t>
      </w:r>
      <w:proofErr w:type="spellEnd"/>
      <w:r>
        <w:t xml:space="preserve"> utilisée. </w:t>
      </w:r>
    </w:p>
    <w:p w14:paraId="07009246" w14:textId="77777777" w:rsidR="00813F33" w:rsidRDefault="00813F33" w:rsidP="00923688">
      <w:pPr>
        <w:pStyle w:val="Contenu"/>
        <w:jc w:val="both"/>
      </w:pPr>
      <w:r w:rsidRPr="00923688">
        <w:rPr>
          <w:rFonts w:ascii="Arial" w:hAnsi="Arial" w:cs="Arial"/>
        </w:rPr>
        <w:t>▪</w:t>
      </w:r>
      <w:r>
        <w:t xml:space="preserve"> 13 est le coût du mot de passe : c’est un indicateur qui détermine la complexité de l’algorithme. Plus il est élevé, plus il faudra de puissance de calcul pour pouvoir le cracker via une attaque par force brute.</w:t>
      </w:r>
    </w:p>
    <w:p w14:paraId="385BF7FE" w14:textId="3AAF6121" w:rsidR="00813F33" w:rsidRPr="007C5E40" w:rsidRDefault="00813F33" w:rsidP="007C5E40">
      <w:pPr>
        <w:pStyle w:val="Contenu"/>
        <w:jc w:val="both"/>
      </w:pPr>
      <w:r w:rsidRPr="00923688">
        <w:rPr>
          <w:rFonts w:ascii="Arial" w:hAnsi="Arial" w:cs="Arial"/>
        </w:rPr>
        <w:t>▪</w:t>
      </w:r>
      <w:r>
        <w:t xml:space="preserve"> </w:t>
      </w:r>
      <w:r w:rsidRPr="00923688">
        <w:rPr>
          <w:rFonts w:ascii="Arial" w:hAnsi="Arial" w:cs="Arial"/>
          <w:bCs/>
          <w:color w:val="444444"/>
          <w:sz w:val="20"/>
          <w:szCs w:val="20"/>
          <w:shd w:val="clear" w:color="auto" w:fill="FFFFFF"/>
        </w:rPr>
        <w:t>XVCRh6tGJeSzKQILyy</w:t>
      </w:r>
      <w:r w:rsidRPr="00923688">
        <w:rPr>
          <w:rFonts w:ascii="Arial" w:hAnsi="Arial" w:cs="Arial"/>
          <w:color w:val="444444"/>
          <w:sz w:val="20"/>
          <w:szCs w:val="20"/>
          <w:shd w:val="clear" w:color="auto" w:fill="FFFFFF"/>
        </w:rPr>
        <w:t xml:space="preserve"> </w:t>
      </w:r>
      <w:r>
        <w:t xml:space="preserve">est le sel. C’est un élément de sécurité supplémentaire, qui augmente la taille d’une table précalculée (type </w:t>
      </w:r>
      <w:proofErr w:type="spellStart"/>
      <w:r>
        <w:t>rainbow</w:t>
      </w:r>
      <w:proofErr w:type="spellEnd"/>
      <w:r>
        <w:t xml:space="preserve"> table) pour pouvoir pirater le mot de passe. C’est aussi un ensemble aléatoire de chiffres et de lettres.</w:t>
      </w:r>
    </w:p>
    <w:p w14:paraId="3B45ADA8" w14:textId="77777777" w:rsidR="00813F33" w:rsidRPr="00885770" w:rsidRDefault="00813F33" w:rsidP="00813F33">
      <w:pPr>
        <w:rPr>
          <w:u w:val="single"/>
        </w:rPr>
      </w:pPr>
    </w:p>
    <w:p w14:paraId="7B23CC76" w14:textId="77777777" w:rsidR="00813F33" w:rsidRPr="00923688" w:rsidRDefault="00813F33" w:rsidP="00923688">
      <w:pPr>
        <w:pStyle w:val="Titre2"/>
      </w:pPr>
      <w:r w:rsidRPr="00923688">
        <w:t>B) Utilisation de rôles utilisateurs</w:t>
      </w:r>
    </w:p>
    <w:p w14:paraId="2767C12E" w14:textId="77777777" w:rsidR="00813F33" w:rsidRPr="00923688" w:rsidRDefault="00813F33" w:rsidP="00923688">
      <w:pPr>
        <w:pStyle w:val="Contenu"/>
        <w:jc w:val="both"/>
      </w:pPr>
      <w:r w:rsidRPr="00923688">
        <w:t xml:space="preserve"> A partir du moment où un site dépasse le stade de site vitrine et progresse dans son interactivité avec l’utilisateur (ex : création d’un compte utilisateur), il est courant de discriminer les utilisateurs selon un rôle qui leur attribuera des permissions leur permettant ou non de réaliser tel ou tel action.</w:t>
      </w:r>
    </w:p>
    <w:p w14:paraId="526AD45B" w14:textId="77777777" w:rsidR="00813F33" w:rsidRPr="00923688" w:rsidRDefault="00813F33" w:rsidP="00923688">
      <w:pPr>
        <w:pStyle w:val="Contenu"/>
        <w:jc w:val="both"/>
      </w:pPr>
      <w:r w:rsidRPr="00923688">
        <w:t xml:space="preserve">Dans mon projet, un utilisateur non inscrit pourra lui voir les articles et les </w:t>
      </w:r>
      <w:proofErr w:type="spellStart"/>
      <w:r w:rsidRPr="00923688">
        <w:t>posts</w:t>
      </w:r>
      <w:proofErr w:type="spellEnd"/>
      <w:r w:rsidRPr="00923688">
        <w:t xml:space="preserve"> mais ne pourra pas interagir avec les autres utilisateurs. </w:t>
      </w:r>
    </w:p>
    <w:p w14:paraId="67618E4F" w14:textId="77777777" w:rsidR="00813F33" w:rsidRPr="00923688" w:rsidRDefault="00813F33" w:rsidP="00923688">
      <w:pPr>
        <w:pStyle w:val="Contenu"/>
        <w:jc w:val="both"/>
      </w:pPr>
    </w:p>
    <w:p w14:paraId="249D5214" w14:textId="53F14D28" w:rsidR="00813F33" w:rsidRPr="00923688" w:rsidRDefault="00813F33" w:rsidP="00923688">
      <w:pPr>
        <w:pStyle w:val="Contenu"/>
        <w:jc w:val="both"/>
      </w:pPr>
      <w:r w:rsidRPr="00923688">
        <w:t xml:space="preserve">Un utilisateur inscrit lui pourra réagir à un post et même lancer un post, ajouté une catégorie et ou un article. Celui-ci </w:t>
      </w:r>
      <w:r w:rsidR="00923688" w:rsidRPr="00923688">
        <w:t>jouera</w:t>
      </w:r>
      <w:r w:rsidRPr="00923688">
        <w:t xml:space="preserve"> un rôle qui lui sera bien attribué automatiquement dès l’inscription (ROLE_MOD).</w:t>
      </w:r>
    </w:p>
    <w:p w14:paraId="426299E3" w14:textId="77777777" w:rsidR="00813F33" w:rsidRDefault="00813F33" w:rsidP="00923688">
      <w:pPr>
        <w:jc w:val="both"/>
      </w:pPr>
    </w:p>
    <w:p w14:paraId="5BB68463" w14:textId="77777777" w:rsidR="00813F33" w:rsidRPr="00D027FE" w:rsidRDefault="00813F33" w:rsidP="00923688">
      <w:pPr>
        <w:pStyle w:val="Contenu"/>
        <w:jc w:val="both"/>
        <w:rPr>
          <w:b/>
          <w:bCs/>
        </w:rPr>
      </w:pPr>
      <w:r>
        <w:t xml:space="preserve">Je me suis créé également un compte avec un rôle Admin </w:t>
      </w:r>
      <w:r w:rsidRPr="00923688">
        <w:rPr>
          <w:b/>
        </w:rPr>
        <w:t>(ROLE_ADMIN)</w:t>
      </w:r>
      <w:r w:rsidRPr="00D027FE">
        <w:rPr>
          <w:bCs/>
        </w:rPr>
        <w:t xml:space="preserve"> </w:t>
      </w:r>
      <w:r>
        <w:t xml:space="preserve">et j’aurai accès à une page bien spécifique étant donné que mon rôle lui est bien différent des autres. </w:t>
      </w:r>
      <w:r w:rsidRPr="00D027FE">
        <w:rPr>
          <w:bCs/>
        </w:rPr>
        <w:t>(</w:t>
      </w:r>
      <w:r w:rsidRPr="00D027FE">
        <w:rPr>
          <w:bCs/>
          <w:i/>
          <w:iCs/>
        </w:rPr>
        <w:t>Onglet liste des utilisateurs</w:t>
      </w:r>
      <w:r w:rsidRPr="00D027FE">
        <w:rPr>
          <w:bCs/>
        </w:rPr>
        <w:t>)</w:t>
      </w:r>
    </w:p>
    <w:p w14:paraId="0401AB87" w14:textId="77777777" w:rsidR="00813F33" w:rsidRDefault="00813F33" w:rsidP="00923688">
      <w:pPr>
        <w:pStyle w:val="Contenu"/>
        <w:jc w:val="both"/>
      </w:pPr>
    </w:p>
    <w:p w14:paraId="4F1DFA30" w14:textId="77777777" w:rsidR="00813F33" w:rsidRDefault="00813F33" w:rsidP="00923688">
      <w:pPr>
        <w:pStyle w:val="Contenu"/>
        <w:jc w:val="both"/>
      </w:pPr>
      <w:r>
        <w:lastRenderedPageBreak/>
        <w:t xml:space="preserve">Via le fichier </w:t>
      </w:r>
      <w:proofErr w:type="spellStart"/>
      <w:proofErr w:type="gramStart"/>
      <w:r w:rsidRPr="00923688">
        <w:rPr>
          <w:b/>
          <w:bCs/>
        </w:rPr>
        <w:t>security.yaml</w:t>
      </w:r>
      <w:proofErr w:type="spellEnd"/>
      <w:proofErr w:type="gramEnd"/>
      <w:r>
        <w:t xml:space="preserve"> dans la configuration de Symfony, il est possible de restreindre l’accès de ces pages aux utilisateurs possédant le « ROLE_ADMIN ». Ce sont des actions potentiellement dangereuses réservées aux administrateurs.</w:t>
      </w:r>
    </w:p>
    <w:p w14:paraId="4C13DA5B" w14:textId="77777777" w:rsidR="00813F33" w:rsidRDefault="00813F33" w:rsidP="00813F33"/>
    <w:p w14:paraId="30ACA383" w14:textId="77777777" w:rsidR="00813F33" w:rsidRDefault="00813F33" w:rsidP="00813F33"/>
    <w:p w14:paraId="6A0992E2" w14:textId="77777777" w:rsidR="00813F33" w:rsidRDefault="00813F33" w:rsidP="00923688">
      <w:pPr>
        <w:pStyle w:val="Titre2"/>
      </w:pPr>
      <w:r>
        <w:t xml:space="preserve">C) </w:t>
      </w:r>
      <w:r w:rsidRPr="00E36586">
        <w:t>Attaque par force brute</w:t>
      </w:r>
      <w:r>
        <w:t xml:space="preserve"> </w:t>
      </w:r>
    </w:p>
    <w:p w14:paraId="0C54CE15" w14:textId="77777777" w:rsidR="00813F33" w:rsidRDefault="00813F33" w:rsidP="00923688">
      <w:pPr>
        <w:pStyle w:val="Contenu"/>
        <w:jc w:val="both"/>
      </w:pPr>
      <w:r>
        <w:t>L’attaque par force brute est un jeu d’essais et d’erreurs qui consiste à tester des combinaisons. Elles sont souvent opérées par des programmes informatiques, et leur efficacité est proportionnelle à la puissance de calcul du processeur sur lesquels ils sont lancés.</w:t>
      </w:r>
    </w:p>
    <w:p w14:paraId="2C72B746" w14:textId="77777777" w:rsidR="00813F33" w:rsidRDefault="00813F33" w:rsidP="00813F33">
      <w:pPr>
        <w:rPr>
          <w:rStyle w:val="ui-provider"/>
        </w:rPr>
      </w:pPr>
      <w:r>
        <w:rPr>
          <w:noProof/>
        </w:rPr>
        <w:drawing>
          <wp:inline distT="0" distB="0" distL="0" distR="0" wp14:anchorId="7F379EDA" wp14:editId="13D5FAC6">
            <wp:extent cx="5760720" cy="3495675"/>
            <wp:effectExtent l="0" t="0" r="0" b="9525"/>
            <wp:docPr id="1817226064" name="Image 1"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6064" name="Image 1" descr="Une image contenant texte, capture d’écran, diagramme, conception&#10;&#10;Description générée automatiquement"/>
                    <pic:cNvPicPr/>
                  </pic:nvPicPr>
                  <pic:blipFill rotWithShape="1">
                    <a:blip r:embed="rId34">
                      <a:extLst>
                        <a:ext uri="{28A0092B-C50C-407E-A947-70E740481C1C}">
                          <a14:useLocalDpi xmlns:a14="http://schemas.microsoft.com/office/drawing/2010/main" val="0"/>
                        </a:ext>
                      </a:extLst>
                    </a:blip>
                    <a:srcRect b="14172"/>
                    <a:stretch/>
                  </pic:blipFill>
                  <pic:spPr bwMode="auto">
                    <a:xfrm>
                      <a:off x="0" y="0"/>
                      <a:ext cx="5760720" cy="3495675"/>
                    </a:xfrm>
                    <a:prstGeom prst="rect">
                      <a:avLst/>
                    </a:prstGeom>
                    <a:ln>
                      <a:noFill/>
                    </a:ln>
                    <a:extLst>
                      <a:ext uri="{53640926-AAD7-44D8-BBD7-CCE9431645EC}">
                        <a14:shadowObscured xmlns:a14="http://schemas.microsoft.com/office/drawing/2010/main"/>
                      </a:ext>
                    </a:extLst>
                  </pic:spPr>
                </pic:pic>
              </a:graphicData>
            </a:graphic>
          </wp:inline>
        </w:drawing>
      </w:r>
    </w:p>
    <w:p w14:paraId="47EDC262" w14:textId="77777777" w:rsidR="00813F33" w:rsidRPr="00923688" w:rsidRDefault="00813F33" w:rsidP="00923688">
      <w:pPr>
        <w:pStyle w:val="Contenu"/>
      </w:pPr>
      <w:r w:rsidRPr="00923688">
        <w:t>Pour s’en prémunir, la CNIL recommande de mettre en place un blocage à la tentative de connexion après un nombre n d’essais infructueux.</w:t>
      </w:r>
    </w:p>
    <w:p w14:paraId="292246B8" w14:textId="77777777" w:rsidR="00923688" w:rsidRDefault="00813F33" w:rsidP="00923688">
      <w:pPr>
        <w:pStyle w:val="Contenu"/>
      </w:pPr>
      <w:r w:rsidRPr="00923688">
        <w:t xml:space="preserve"> Voici comment elle a été mise en place sur mon projet : </w:t>
      </w:r>
    </w:p>
    <w:p w14:paraId="07470E29" w14:textId="22FFC195" w:rsidR="00813F33" w:rsidRPr="00923688" w:rsidRDefault="00813F33" w:rsidP="00923688">
      <w:pPr>
        <w:pStyle w:val="Contenu"/>
        <w:rPr>
          <w:rStyle w:val="ui-provider"/>
          <w:b/>
          <w:bCs/>
          <w:i/>
          <w:iCs/>
        </w:rPr>
      </w:pPr>
      <w:r w:rsidRPr="00923688">
        <w:rPr>
          <w:i/>
          <w:iCs/>
        </w:rPr>
        <w:t>App\config\packages\</w:t>
      </w:r>
      <w:proofErr w:type="spellStart"/>
      <w:r w:rsidRPr="00923688">
        <w:rPr>
          <w:i/>
          <w:iCs/>
        </w:rPr>
        <w:t>security.yaml</w:t>
      </w:r>
      <w:proofErr w:type="spellEnd"/>
    </w:p>
    <w:p w14:paraId="4BF6E53B" w14:textId="77777777" w:rsidR="00813F33" w:rsidRDefault="00813F33" w:rsidP="00813F33">
      <w:pPr>
        <w:rPr>
          <w:rStyle w:val="ui-provider"/>
        </w:rPr>
      </w:pPr>
    </w:p>
    <w:p w14:paraId="59C4D3F6" w14:textId="77777777" w:rsidR="00813F33" w:rsidRDefault="00813F33" w:rsidP="00813F33">
      <w:pPr>
        <w:rPr>
          <w:rStyle w:val="ui-provider"/>
        </w:rPr>
      </w:pPr>
      <w:r>
        <w:rPr>
          <w:noProof/>
        </w:rPr>
        <w:lastRenderedPageBreak/>
        <w:drawing>
          <wp:inline distT="0" distB="0" distL="0" distR="0" wp14:anchorId="13022EDC" wp14:editId="55CC78D9">
            <wp:extent cx="5760720" cy="5818505"/>
            <wp:effectExtent l="0" t="0" r="0" b="0"/>
            <wp:docPr id="1805668804" name="Image 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68804" name="Image 2" descr="Une image contenant texte, capture d’écran, Police, nombr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5760720" cy="5818505"/>
                    </a:xfrm>
                    <a:prstGeom prst="rect">
                      <a:avLst/>
                    </a:prstGeom>
                  </pic:spPr>
                </pic:pic>
              </a:graphicData>
            </a:graphic>
          </wp:inline>
        </w:drawing>
      </w:r>
    </w:p>
    <w:p w14:paraId="6F0461CD" w14:textId="77777777" w:rsidR="00813F33" w:rsidRDefault="00813F33" w:rsidP="00813F33">
      <w:pPr>
        <w:rPr>
          <w:rStyle w:val="ui-provider"/>
        </w:rPr>
      </w:pPr>
    </w:p>
    <w:p w14:paraId="1628E2B9" w14:textId="77777777" w:rsidR="00813F33" w:rsidRDefault="00813F33" w:rsidP="00923688">
      <w:pPr>
        <w:pStyle w:val="Contenu"/>
        <w:jc w:val="both"/>
      </w:pPr>
      <w:r>
        <w:t xml:space="preserve">Ceci s’appelle en termes techniques le « login </w:t>
      </w:r>
      <w:proofErr w:type="spellStart"/>
      <w:r>
        <w:t>throttling</w:t>
      </w:r>
      <w:proofErr w:type="spellEnd"/>
      <w:r>
        <w:t xml:space="preserve"> ». « </w:t>
      </w:r>
      <w:proofErr w:type="spellStart"/>
      <w:proofErr w:type="gramStart"/>
      <w:r>
        <w:t>null</w:t>
      </w:r>
      <w:proofErr w:type="spellEnd"/>
      <w:proofErr w:type="gramEnd"/>
      <w:r>
        <w:t xml:space="preserve"> » ici signifie que je laisse les paramètres prédéfinis par Symfony 5.4 , c’est-à-dire à 3 essais par minute. </w:t>
      </w:r>
    </w:p>
    <w:p w14:paraId="398E8064" w14:textId="77777777" w:rsidR="00813F33" w:rsidRDefault="00813F33" w:rsidP="00923688">
      <w:pPr>
        <w:pStyle w:val="Contenu"/>
        <w:jc w:val="both"/>
        <w:rPr>
          <w:rStyle w:val="ui-provider"/>
        </w:rPr>
      </w:pPr>
      <w:r>
        <w:t>Avoir un mot de passe fort permet aussi de réduire le succès d’une attaque par force brute,</w:t>
      </w:r>
    </w:p>
    <w:p w14:paraId="2AE0441C" w14:textId="77777777" w:rsidR="00813F33" w:rsidRDefault="00813F33" w:rsidP="00813F33">
      <w:pPr>
        <w:rPr>
          <w:rStyle w:val="ui-provider"/>
        </w:rPr>
      </w:pPr>
    </w:p>
    <w:p w14:paraId="78A1C075" w14:textId="77777777" w:rsidR="00813F33" w:rsidRDefault="00813F33" w:rsidP="00813F33">
      <w:pPr>
        <w:rPr>
          <w:rStyle w:val="ui-provider"/>
        </w:rPr>
      </w:pPr>
    </w:p>
    <w:p w14:paraId="706143FC" w14:textId="77777777" w:rsidR="00813F33" w:rsidRDefault="00813F33" w:rsidP="00813F33">
      <w:pPr>
        <w:rPr>
          <w:rStyle w:val="ui-provider"/>
        </w:rPr>
      </w:pPr>
    </w:p>
    <w:p w14:paraId="5E7A0192" w14:textId="77777777" w:rsidR="00813F33" w:rsidRDefault="00813F33" w:rsidP="00813F33">
      <w:pPr>
        <w:rPr>
          <w:rStyle w:val="ui-provider"/>
        </w:rPr>
      </w:pPr>
    </w:p>
    <w:p w14:paraId="099B34F4" w14:textId="77777777" w:rsidR="00813F33" w:rsidRDefault="00813F33" w:rsidP="00813F33">
      <w:pPr>
        <w:rPr>
          <w:rStyle w:val="ui-provider"/>
        </w:rPr>
      </w:pPr>
    </w:p>
    <w:p w14:paraId="707A138F" w14:textId="77777777" w:rsidR="00923688" w:rsidRDefault="00923688" w:rsidP="00813F33">
      <w:pPr>
        <w:rPr>
          <w:rStyle w:val="ui-provider"/>
        </w:rPr>
      </w:pPr>
    </w:p>
    <w:p w14:paraId="2EB1B789" w14:textId="77777777" w:rsidR="00923688" w:rsidRDefault="00923688" w:rsidP="00813F33">
      <w:pPr>
        <w:rPr>
          <w:rStyle w:val="ui-provider"/>
        </w:rPr>
      </w:pPr>
    </w:p>
    <w:p w14:paraId="4FFDCD79" w14:textId="77777777" w:rsidR="00923688" w:rsidRDefault="00923688" w:rsidP="00813F33">
      <w:pPr>
        <w:rPr>
          <w:rStyle w:val="ui-provider"/>
        </w:rPr>
      </w:pPr>
    </w:p>
    <w:p w14:paraId="224B323C" w14:textId="77777777" w:rsidR="00813F33" w:rsidRPr="00F23081" w:rsidRDefault="00813F33" w:rsidP="00923688">
      <w:pPr>
        <w:pStyle w:val="Titre2"/>
        <w:rPr>
          <w:rStyle w:val="ui-provider"/>
          <w:u w:val="single"/>
        </w:rPr>
      </w:pPr>
      <w:r w:rsidRPr="00F23081">
        <w:rPr>
          <w:rStyle w:val="ui-provider"/>
          <w:u w:val="single"/>
        </w:rPr>
        <w:lastRenderedPageBreak/>
        <w:t>Faille XSS</w:t>
      </w:r>
    </w:p>
    <w:p w14:paraId="39D2E71D" w14:textId="77777777" w:rsidR="00813F33" w:rsidRPr="00923688" w:rsidRDefault="00813F33" w:rsidP="00923688">
      <w:pPr>
        <w:jc w:val="both"/>
        <w:rPr>
          <w:b w:val="0"/>
          <w:bCs/>
        </w:rPr>
      </w:pPr>
      <w:r w:rsidRPr="00923688">
        <w:rPr>
          <w:b w:val="0"/>
          <w:bCs/>
        </w:rPr>
        <w:t xml:space="preserve">La faille XSS (Cross-Site Scripting) est une vulnérabilité de sécurité courante dans les applications web. Elle se produit lorsque les attaquant peuvent injecter du code Javascript (Autre langage de programmation). Ce code peut toucher des pages web vues par d’autres utilisateurs. Cette attaque peut lui voler des informations voir même effectuer des actions des utilisateurs. </w:t>
      </w:r>
    </w:p>
    <w:p w14:paraId="6AF909AA" w14:textId="77777777" w:rsidR="00813F33" w:rsidRDefault="00813F33" w:rsidP="00923688">
      <w:pPr>
        <w:jc w:val="both"/>
      </w:pPr>
      <w:r w:rsidRPr="00923688">
        <w:rPr>
          <w:b w:val="0"/>
          <w:bCs/>
        </w:rPr>
        <w:t>Cela se passent en 2 étapes : L’injection et l’exécution.</w:t>
      </w:r>
      <w:r>
        <w:t xml:space="preserve"> </w:t>
      </w:r>
    </w:p>
    <w:p w14:paraId="6EF4BF8F" w14:textId="77777777" w:rsidR="00813F33" w:rsidRPr="007C5E40" w:rsidRDefault="00813F33" w:rsidP="007C5E40">
      <w:pPr>
        <w:pStyle w:val="Titre3"/>
        <w:rPr>
          <w:u w:val="single"/>
        </w:rPr>
      </w:pPr>
      <w:r w:rsidRPr="007C5E40">
        <w:rPr>
          <w:u w:val="single"/>
        </w:rPr>
        <w:t>L’injection</w:t>
      </w:r>
    </w:p>
    <w:p w14:paraId="3E65B414" w14:textId="77777777" w:rsidR="00813F33" w:rsidRPr="00923688" w:rsidRDefault="00813F33" w:rsidP="00923688">
      <w:pPr>
        <w:jc w:val="both"/>
        <w:rPr>
          <w:rStyle w:val="ui-provider"/>
          <w:b w:val="0"/>
          <w:bCs/>
        </w:rPr>
      </w:pPr>
      <w:r w:rsidRPr="00923688">
        <w:rPr>
          <w:b w:val="0"/>
          <w:bCs/>
        </w:rPr>
        <w:t>Tout d’abord l’attaquant trouve un moyen d’afficher du code JS malveillant. Cela peut se produire par les champs de saisies, URL ou même du contenu générer par l’utilisateur.</w:t>
      </w:r>
    </w:p>
    <w:p w14:paraId="5EBA4917" w14:textId="77777777" w:rsidR="00813F33" w:rsidRPr="000A6D38" w:rsidRDefault="00813F33" w:rsidP="007C5E40">
      <w:pPr>
        <w:pStyle w:val="Titre3"/>
        <w:rPr>
          <w:rStyle w:val="ui-provider"/>
          <w:u w:val="single"/>
        </w:rPr>
      </w:pPr>
      <w:r w:rsidRPr="000A6D38">
        <w:rPr>
          <w:rStyle w:val="ui-provider"/>
          <w:u w:val="single"/>
        </w:rPr>
        <w:t>Exécution</w:t>
      </w:r>
    </w:p>
    <w:p w14:paraId="2B92F1CA" w14:textId="77777777" w:rsidR="00813F33" w:rsidRPr="007C5E40" w:rsidRDefault="00813F33" w:rsidP="00923688">
      <w:pPr>
        <w:jc w:val="both"/>
        <w:rPr>
          <w:rStyle w:val="ui-provider"/>
          <w:b w:val="0"/>
          <w:bCs/>
        </w:rPr>
      </w:pPr>
      <w:r w:rsidRPr="007C5E40">
        <w:rPr>
          <w:rStyle w:val="ui-provider"/>
          <w:b w:val="0"/>
          <w:bCs/>
        </w:rPr>
        <w:t>Le code malveillant est exécuté par le navigateur des utilisateurs qui visitent la page infectée. Et donc c’est comme ça que les utilisateurs seront infectés.</w:t>
      </w:r>
    </w:p>
    <w:p w14:paraId="3F52A494" w14:textId="77777777" w:rsidR="00813F33" w:rsidRPr="007C5E40" w:rsidRDefault="00813F33" w:rsidP="00923688">
      <w:pPr>
        <w:jc w:val="both"/>
        <w:rPr>
          <w:rStyle w:val="ui-provider"/>
          <w:b w:val="0"/>
          <w:bCs/>
        </w:rPr>
      </w:pPr>
      <w:r w:rsidRPr="007C5E40">
        <w:rPr>
          <w:rStyle w:val="ui-provider"/>
          <w:b w:val="0"/>
          <w:bCs/>
        </w:rPr>
        <w:t xml:space="preserve">La dangerosité de ce code est qu’il modifie la structure du site, usurpe l’identité de l’utilisateur et permet de voler des données. </w:t>
      </w:r>
    </w:p>
    <w:p w14:paraId="6080A592" w14:textId="77777777" w:rsidR="00813F33" w:rsidRPr="007C5E40" w:rsidRDefault="00813F33" w:rsidP="00923688">
      <w:pPr>
        <w:jc w:val="both"/>
        <w:rPr>
          <w:rStyle w:val="ui-provider"/>
          <w:b w:val="0"/>
          <w:bCs/>
        </w:rPr>
      </w:pPr>
      <w:r w:rsidRPr="007C5E40">
        <w:rPr>
          <w:rStyle w:val="ui-provider"/>
          <w:b w:val="0"/>
          <w:bCs/>
        </w:rPr>
        <w:t>Pour s’en prémunir, il faut vérifier et filtrer les données entrantes cela permet de vérifier et de s’assurer que le code ne contient pas de code malveillant.</w:t>
      </w:r>
    </w:p>
    <w:p w14:paraId="425CA9C8" w14:textId="77777777" w:rsidR="00813F33" w:rsidRPr="007C5E40" w:rsidRDefault="00813F33" w:rsidP="00923688">
      <w:pPr>
        <w:jc w:val="both"/>
        <w:rPr>
          <w:rStyle w:val="ui-provider"/>
          <w:b w:val="0"/>
          <w:bCs/>
        </w:rPr>
      </w:pPr>
    </w:p>
    <w:p w14:paraId="77EA2C07" w14:textId="77777777" w:rsidR="00813F33" w:rsidRPr="007C5E40" w:rsidRDefault="00813F33" w:rsidP="007C5E40">
      <w:pPr>
        <w:pStyle w:val="Contenu"/>
        <w:jc w:val="both"/>
      </w:pPr>
      <w:r w:rsidRPr="007C5E40">
        <w:t>Il existe une variété de fonctions qui permettent cette action :</w:t>
      </w:r>
    </w:p>
    <w:p w14:paraId="6DA80898" w14:textId="77777777" w:rsidR="00813F33" w:rsidRDefault="00813F33" w:rsidP="007C5E40">
      <w:pPr>
        <w:jc w:val="both"/>
      </w:pPr>
      <w:r w:rsidRPr="007C5E40">
        <w:rPr>
          <w:b w:val="0"/>
          <w:bCs/>
        </w:rPr>
        <w:t>Des fonctions filtres comme</w:t>
      </w:r>
      <w:r>
        <w:t xml:space="preserve"> </w:t>
      </w:r>
      <w:proofErr w:type="spellStart"/>
      <w:r>
        <w:t>filter_</w:t>
      </w:r>
      <w:proofErr w:type="gramStart"/>
      <w:r>
        <w:t>input</w:t>
      </w:r>
      <w:proofErr w:type="spellEnd"/>
      <w:r>
        <w:t>(</w:t>
      </w:r>
      <w:proofErr w:type="gramEnd"/>
      <w:r>
        <w:t xml:space="preserve">) </w:t>
      </w:r>
      <w:r w:rsidRPr="007C5E40">
        <w:rPr>
          <w:b w:val="0"/>
          <w:bCs/>
        </w:rPr>
        <w:t>avec des filtres comme</w:t>
      </w:r>
      <w:r>
        <w:t xml:space="preserve"> FILTER_SANITIZE_FULL_SPECIAL_CHARS.</w:t>
      </w:r>
    </w:p>
    <w:p w14:paraId="625E9964" w14:textId="77777777" w:rsidR="00813F33" w:rsidRPr="007C5E40" w:rsidRDefault="00813F33" w:rsidP="007C5E40">
      <w:pPr>
        <w:jc w:val="both"/>
        <w:rPr>
          <w:b w:val="0"/>
          <w:bCs/>
        </w:rPr>
      </w:pPr>
      <w:r w:rsidRPr="007C5E40">
        <w:rPr>
          <w:b w:val="0"/>
          <w:bCs/>
        </w:rPr>
        <w:t xml:space="preserve"> Il a 2 grands types de paramètres pour les </w:t>
      </w:r>
      <w:proofErr w:type="spellStart"/>
      <w:r w:rsidRPr="007C5E40">
        <w:rPr>
          <w:b w:val="0"/>
          <w:bCs/>
        </w:rPr>
        <w:t>filter_</w:t>
      </w:r>
      <w:proofErr w:type="gramStart"/>
      <w:r w:rsidRPr="007C5E40">
        <w:rPr>
          <w:b w:val="0"/>
          <w:bCs/>
        </w:rPr>
        <w:t>var</w:t>
      </w:r>
      <w:proofErr w:type="spellEnd"/>
      <w:r w:rsidRPr="007C5E40">
        <w:rPr>
          <w:b w:val="0"/>
          <w:bCs/>
        </w:rPr>
        <w:t>(</w:t>
      </w:r>
      <w:proofErr w:type="gramEnd"/>
      <w:r w:rsidRPr="007C5E40">
        <w:rPr>
          <w:b w:val="0"/>
          <w:bCs/>
        </w:rPr>
        <w:t xml:space="preserve">) ou </w:t>
      </w:r>
      <w:proofErr w:type="spellStart"/>
      <w:r w:rsidRPr="007C5E40">
        <w:rPr>
          <w:b w:val="0"/>
          <w:bCs/>
        </w:rPr>
        <w:t>filter_input</w:t>
      </w:r>
      <w:proofErr w:type="spellEnd"/>
      <w:r w:rsidRPr="007C5E40">
        <w:rPr>
          <w:b w:val="0"/>
          <w:bCs/>
        </w:rPr>
        <w:t xml:space="preserve">() : </w:t>
      </w:r>
    </w:p>
    <w:p w14:paraId="622F7A00" w14:textId="318BD10F" w:rsidR="00813F33" w:rsidRPr="007C5E40" w:rsidRDefault="00813F33" w:rsidP="007C5E40">
      <w:pPr>
        <w:pStyle w:val="Contenu"/>
        <w:numPr>
          <w:ilvl w:val="0"/>
          <w:numId w:val="142"/>
        </w:numPr>
      </w:pPr>
      <w:r w:rsidRPr="007C5E40">
        <w:t xml:space="preserve">L’assainissement comme « FILTER_SANITIZE_FULL_SPECIAL_CHARS » : permet d’échapper les caractères. </w:t>
      </w:r>
    </w:p>
    <w:p w14:paraId="526848B0" w14:textId="3B97BF7B" w:rsidR="00813F33" w:rsidRPr="007C5E40" w:rsidRDefault="00813F33" w:rsidP="007C5E40">
      <w:pPr>
        <w:pStyle w:val="Contenu"/>
        <w:numPr>
          <w:ilvl w:val="0"/>
          <w:numId w:val="142"/>
        </w:numPr>
      </w:pPr>
      <w:r w:rsidRPr="007C5E40">
        <w:t>La validation comme « FILTER_VALIDATE_INT » : cela permet de vérifier que le type de donnée que l’on filtre est bien un entier.</w:t>
      </w:r>
    </w:p>
    <w:p w14:paraId="05B956FE" w14:textId="77777777" w:rsidR="00813F33" w:rsidRDefault="00813F33" w:rsidP="007C5E40">
      <w:pPr>
        <w:pStyle w:val="Contenu"/>
        <w:jc w:val="both"/>
      </w:pPr>
      <w:r>
        <w:t xml:space="preserve"> Les deux étapes sont importantes : valider sans assainir laisse la porte ouverte aux attaques de pirates informatiques, et assainir sans valider peut mener à insérer des données sécurisées mais incorrectes, empêchant le bon fonctionnement d’une partie du code.</w:t>
      </w:r>
    </w:p>
    <w:p w14:paraId="324AF397" w14:textId="77777777" w:rsidR="00813F33" w:rsidRDefault="00813F33" w:rsidP="007C5E40">
      <w:pPr>
        <w:pStyle w:val="Contenu"/>
        <w:jc w:val="both"/>
        <w:rPr>
          <w:rStyle w:val="ui-provider"/>
        </w:rPr>
      </w:pPr>
    </w:p>
    <w:p w14:paraId="006FACDE" w14:textId="77777777" w:rsidR="00813F33" w:rsidRDefault="00813F33" w:rsidP="007C5E40">
      <w:pPr>
        <w:pStyle w:val="Contenu"/>
        <w:jc w:val="both"/>
        <w:rPr>
          <w:rStyle w:val="ui-provider"/>
        </w:rPr>
      </w:pPr>
    </w:p>
    <w:p w14:paraId="57477F4A" w14:textId="77777777" w:rsidR="00813F33" w:rsidRDefault="00813F33" w:rsidP="007C5E40">
      <w:pPr>
        <w:pStyle w:val="Contenu"/>
        <w:jc w:val="both"/>
        <w:rPr>
          <w:rStyle w:val="ui-provider"/>
        </w:rPr>
      </w:pPr>
      <w:r>
        <w:rPr>
          <w:rStyle w:val="ui-provider"/>
        </w:rPr>
        <w:lastRenderedPageBreak/>
        <w:t xml:space="preserve">Avec Symfony, c’est le moteur de </w:t>
      </w:r>
      <w:proofErr w:type="spellStart"/>
      <w:r>
        <w:rPr>
          <w:rStyle w:val="ui-provider"/>
        </w:rPr>
        <w:t>template</w:t>
      </w:r>
      <w:proofErr w:type="spellEnd"/>
      <w:r>
        <w:rPr>
          <w:rStyle w:val="ui-provider"/>
        </w:rPr>
        <w:t xml:space="preserve"> par défaut </w:t>
      </w:r>
      <w:proofErr w:type="spellStart"/>
      <w:r>
        <w:rPr>
          <w:rStyle w:val="ui-provider"/>
        </w:rPr>
        <w:t>Twig</w:t>
      </w:r>
      <w:proofErr w:type="spellEnd"/>
      <w:r>
        <w:rPr>
          <w:rStyle w:val="ui-provider"/>
        </w:rPr>
        <w:t xml:space="preserve"> qui permet d’empêcher les injections de scripts malveillants ainsi que valider et filtrer les données entrantes pour éviter les injections XSS. (</w:t>
      </w:r>
      <w:r w:rsidRPr="00500D31">
        <w:rPr>
          <w:rStyle w:val="ui-provider"/>
          <w:bCs/>
        </w:rPr>
        <w:t>Images en Annexe</w:t>
      </w:r>
      <w:r>
        <w:rPr>
          <w:rStyle w:val="ui-provider"/>
        </w:rPr>
        <w:t>).</w:t>
      </w:r>
    </w:p>
    <w:p w14:paraId="6CEB0E07" w14:textId="77777777" w:rsidR="00813F33" w:rsidRDefault="00813F33" w:rsidP="007C5E40">
      <w:pPr>
        <w:pStyle w:val="Contenu"/>
        <w:jc w:val="both"/>
      </w:pPr>
      <w:r>
        <w:rPr>
          <w:rStyle w:val="ui-provider"/>
        </w:rPr>
        <w:t xml:space="preserve"> </w:t>
      </w:r>
      <w:r>
        <w:t xml:space="preserve">Symfony permet aussi de générer des formulaires sécurisés via un système de </w:t>
      </w:r>
      <w:proofErr w:type="spellStart"/>
      <w:r>
        <w:t>FormType</w:t>
      </w:r>
      <w:proofErr w:type="spellEnd"/>
      <w:r>
        <w:t xml:space="preserve">. Ils sont rendus par </w:t>
      </w:r>
      <w:proofErr w:type="spellStart"/>
      <w:r>
        <w:t>Twig</w:t>
      </w:r>
      <w:proofErr w:type="spellEnd"/>
      <w:r>
        <w:t xml:space="preserve"> et échappent les caractères spéciaux. Chaque Type comme </w:t>
      </w:r>
      <w:proofErr w:type="spellStart"/>
      <w:r>
        <w:t>TextareaType</w:t>
      </w:r>
      <w:proofErr w:type="spellEnd"/>
      <w:r>
        <w:t xml:space="preserve">, </w:t>
      </w:r>
      <w:proofErr w:type="spellStart"/>
      <w:r>
        <w:t>TextType</w:t>
      </w:r>
      <w:proofErr w:type="spellEnd"/>
      <w:r>
        <w:t xml:space="preserve"> ou </w:t>
      </w:r>
      <w:proofErr w:type="spellStart"/>
      <w:r>
        <w:t>NumberType</w:t>
      </w:r>
      <w:proofErr w:type="spellEnd"/>
      <w:r>
        <w:t xml:space="preserve"> permettent de s’assurer du type de donnée entrée. </w:t>
      </w:r>
    </w:p>
    <w:p w14:paraId="1086072D" w14:textId="77777777" w:rsidR="00813F33" w:rsidRDefault="00813F33" w:rsidP="007C5E40">
      <w:pPr>
        <w:pStyle w:val="Contenu"/>
        <w:jc w:val="both"/>
        <w:rPr>
          <w:rStyle w:val="ui-provider"/>
        </w:rPr>
      </w:pPr>
      <w:r>
        <w:t>(</w:t>
      </w:r>
      <w:proofErr w:type="gramStart"/>
      <w:r>
        <w:t>les</w:t>
      </w:r>
      <w:proofErr w:type="gramEnd"/>
      <w:r>
        <w:t xml:space="preserve"> formulaires de validation </w:t>
      </w:r>
      <w:proofErr w:type="spellStart"/>
      <w:r>
        <w:t>Twig</w:t>
      </w:r>
      <w:proofErr w:type="spellEnd"/>
      <w:r>
        <w:t xml:space="preserve"> utilisent des fonctions natives de PHP de </w:t>
      </w:r>
      <w:proofErr w:type="spellStart"/>
      <w:r>
        <w:t>filter_var</w:t>
      </w:r>
      <w:proofErr w:type="spellEnd"/>
      <w:r>
        <w:t xml:space="preserve"> comme FILTER_VALIDATE_INT pour valider un entier par exemple).</w:t>
      </w:r>
    </w:p>
    <w:p w14:paraId="00CDFABB" w14:textId="77777777" w:rsidR="00813F33" w:rsidRDefault="00813F33" w:rsidP="007C5E40">
      <w:pPr>
        <w:pStyle w:val="Contenu"/>
        <w:jc w:val="both"/>
        <w:rPr>
          <w:rStyle w:val="ui-provider"/>
        </w:rPr>
      </w:pPr>
      <w:r>
        <w:rPr>
          <w:rStyle w:val="ui-provider"/>
        </w:rPr>
        <w:t xml:space="preserve">Il y a plusieurs types de faille XSS : </w:t>
      </w:r>
    </w:p>
    <w:p w14:paraId="79187FF1" w14:textId="77777777" w:rsidR="00813F33" w:rsidRDefault="00813F33" w:rsidP="007C5E40">
      <w:pPr>
        <w:pStyle w:val="Contenu"/>
        <w:numPr>
          <w:ilvl w:val="0"/>
          <w:numId w:val="144"/>
        </w:numPr>
        <w:rPr>
          <w:rStyle w:val="ui-provider"/>
        </w:rPr>
      </w:pPr>
      <w:r>
        <w:rPr>
          <w:rStyle w:val="ui-provider"/>
        </w:rPr>
        <w:t>XSS Stockée</w:t>
      </w:r>
    </w:p>
    <w:p w14:paraId="3BF1409B" w14:textId="77777777" w:rsidR="00813F33" w:rsidRDefault="00813F33" w:rsidP="007C5E40">
      <w:pPr>
        <w:pStyle w:val="Contenu"/>
        <w:numPr>
          <w:ilvl w:val="0"/>
          <w:numId w:val="144"/>
        </w:numPr>
        <w:rPr>
          <w:rStyle w:val="ui-provider"/>
        </w:rPr>
      </w:pPr>
      <w:r>
        <w:rPr>
          <w:rStyle w:val="ui-provider"/>
        </w:rPr>
        <w:t>XSS Non stockée (</w:t>
      </w:r>
      <w:proofErr w:type="spellStart"/>
      <w:r>
        <w:rPr>
          <w:rStyle w:val="ui-provider"/>
        </w:rPr>
        <w:t>Reflected</w:t>
      </w:r>
      <w:proofErr w:type="spellEnd"/>
      <w:r>
        <w:rPr>
          <w:rStyle w:val="ui-provider"/>
        </w:rPr>
        <w:t>)</w:t>
      </w:r>
    </w:p>
    <w:p w14:paraId="314849A9" w14:textId="77777777" w:rsidR="00813F33" w:rsidRDefault="00813F33" w:rsidP="007C5E40">
      <w:pPr>
        <w:pStyle w:val="Contenu"/>
        <w:numPr>
          <w:ilvl w:val="0"/>
          <w:numId w:val="144"/>
        </w:numPr>
        <w:rPr>
          <w:rStyle w:val="ui-provider"/>
        </w:rPr>
      </w:pPr>
      <w:r>
        <w:rPr>
          <w:rStyle w:val="ui-provider"/>
        </w:rPr>
        <w:t>XSS DOM du navigateur</w:t>
      </w:r>
    </w:p>
    <w:p w14:paraId="3D3E9995" w14:textId="77777777" w:rsidR="00813F33" w:rsidRDefault="00813F33" w:rsidP="00813F33">
      <w:pPr>
        <w:rPr>
          <w:rStyle w:val="ui-provider"/>
        </w:rPr>
      </w:pPr>
    </w:p>
    <w:p w14:paraId="2596C405" w14:textId="77777777" w:rsidR="00813F33" w:rsidRPr="00687A4C" w:rsidRDefault="00813F33" w:rsidP="007C5E40">
      <w:pPr>
        <w:pStyle w:val="Titre3"/>
        <w:rPr>
          <w:rStyle w:val="ui-provider"/>
          <w:u w:val="single"/>
        </w:rPr>
      </w:pPr>
      <w:r w:rsidRPr="00687A4C">
        <w:rPr>
          <w:rStyle w:val="ui-provider"/>
          <w:u w:val="single"/>
        </w:rPr>
        <w:t>XSS Stockée</w:t>
      </w:r>
    </w:p>
    <w:p w14:paraId="23EAB3F5" w14:textId="4529DCF7" w:rsidR="00813F33" w:rsidRDefault="00813F33" w:rsidP="007C5E40">
      <w:pPr>
        <w:jc w:val="both"/>
        <w:rPr>
          <w:rStyle w:val="ui-provider"/>
        </w:rPr>
      </w:pPr>
      <w:r w:rsidRPr="007C5E40">
        <w:rPr>
          <w:rStyle w:val="Caractredecontenu"/>
          <w:b w:val="0"/>
          <w:bCs/>
        </w:rPr>
        <w:t xml:space="preserve">Le code malveillant est stocké sur le serveur, dans une base de </w:t>
      </w:r>
      <w:r w:rsidR="007C5E40" w:rsidRPr="007C5E40">
        <w:rPr>
          <w:rStyle w:val="Caractredecontenu"/>
          <w:b w:val="0"/>
          <w:bCs/>
        </w:rPr>
        <w:t>données</w:t>
      </w:r>
      <w:r w:rsidRPr="007C5E40">
        <w:rPr>
          <w:rStyle w:val="Caractredecontenu"/>
          <w:b w:val="0"/>
          <w:bCs/>
        </w:rPr>
        <w:t xml:space="preserve">, ou autre type de stockage et quand l’utilisateur visite la page qui affiche les données compromises, c’est à ce </w:t>
      </w:r>
      <w:r w:rsidR="007C5E40" w:rsidRPr="007C5E40">
        <w:rPr>
          <w:rStyle w:val="Caractredecontenu"/>
          <w:b w:val="0"/>
          <w:bCs/>
        </w:rPr>
        <w:t>moment-là</w:t>
      </w:r>
      <w:r w:rsidRPr="007C5E40">
        <w:rPr>
          <w:rStyle w:val="Caractredecontenu"/>
          <w:b w:val="0"/>
          <w:bCs/>
        </w:rPr>
        <w:t xml:space="preserve"> que le code malveillant est exécuté dans le navigateur.</w:t>
      </w:r>
      <w:r w:rsidRPr="007C5E40">
        <w:rPr>
          <w:rStyle w:val="Caractredecontenu"/>
        </w:rPr>
        <w:t xml:space="preserve"> </w:t>
      </w:r>
      <w:r>
        <w:rPr>
          <w:rStyle w:val="ui-provider"/>
        </w:rPr>
        <w:t>(</w:t>
      </w:r>
      <w:r>
        <w:rPr>
          <w:rStyle w:val="ui-provider"/>
          <w:bCs/>
        </w:rPr>
        <w:t>Image en Annexe</w:t>
      </w:r>
      <w:r>
        <w:rPr>
          <w:rStyle w:val="ui-provider"/>
        </w:rPr>
        <w:t>)</w:t>
      </w:r>
    </w:p>
    <w:p w14:paraId="7E06840F" w14:textId="77777777" w:rsidR="00813F33" w:rsidRDefault="00813F33" w:rsidP="00813F33">
      <w:pPr>
        <w:rPr>
          <w:rStyle w:val="ui-provider"/>
        </w:rPr>
      </w:pPr>
    </w:p>
    <w:p w14:paraId="5B052D48" w14:textId="77777777" w:rsidR="00813F33" w:rsidRPr="00986AE5" w:rsidRDefault="00813F33" w:rsidP="007C5E40">
      <w:pPr>
        <w:pStyle w:val="Titre3"/>
        <w:rPr>
          <w:rStyle w:val="ui-provider"/>
          <w:u w:val="single"/>
        </w:rPr>
      </w:pPr>
      <w:r w:rsidRPr="00986AE5">
        <w:rPr>
          <w:rStyle w:val="ui-provider"/>
          <w:u w:val="single"/>
        </w:rPr>
        <w:t>XSS Non Stockée (</w:t>
      </w:r>
      <w:proofErr w:type="spellStart"/>
      <w:r w:rsidRPr="00986AE5">
        <w:rPr>
          <w:rStyle w:val="ui-provider"/>
          <w:u w:val="single"/>
        </w:rPr>
        <w:t>Reflected</w:t>
      </w:r>
      <w:proofErr w:type="spellEnd"/>
      <w:r w:rsidRPr="00986AE5">
        <w:rPr>
          <w:rStyle w:val="ui-provider"/>
          <w:u w:val="single"/>
        </w:rPr>
        <w:t>)</w:t>
      </w:r>
    </w:p>
    <w:p w14:paraId="70A70A7B" w14:textId="77777777" w:rsidR="00813F33" w:rsidRDefault="00813F33" w:rsidP="007C5E40">
      <w:pPr>
        <w:jc w:val="both"/>
      </w:pPr>
      <w:r w:rsidRPr="007C5E40">
        <w:rPr>
          <w:rStyle w:val="ui-provider"/>
          <w:b w:val="0"/>
          <w:bCs/>
        </w:rPr>
        <w:t xml:space="preserve">Le code malveillant est n’est pas stockée sur le serveur mais renvoyé directement dans la réponse du serveur. </w:t>
      </w:r>
      <w:r w:rsidRPr="007C5E40">
        <w:rPr>
          <w:b w:val="0"/>
          <w:bCs/>
        </w:rPr>
        <w:t>Cette injection de script se produit lorsque des données fournies par l'utilisateur (par exemple, dans une URL) sont immédiatement renvoyées à l'utilisateur sans être correctement filtrées.</w:t>
      </w:r>
      <w:r w:rsidRPr="007C5E40">
        <w:rPr>
          <w:rStyle w:val="ui-provider"/>
          <w:b w:val="0"/>
          <w:bCs/>
        </w:rPr>
        <w:t xml:space="preserve"> </w:t>
      </w:r>
      <w:r>
        <w:rPr>
          <w:rStyle w:val="ui-provider"/>
        </w:rPr>
        <w:t>(</w:t>
      </w:r>
      <w:r w:rsidRPr="00500D31">
        <w:rPr>
          <w:rStyle w:val="ui-provider"/>
          <w:bCs/>
        </w:rPr>
        <w:t>Image en Annexe</w:t>
      </w:r>
      <w:r>
        <w:rPr>
          <w:rStyle w:val="ui-provider"/>
        </w:rPr>
        <w:t>)</w:t>
      </w:r>
    </w:p>
    <w:p w14:paraId="5349FD07" w14:textId="77777777" w:rsidR="00813F33" w:rsidRDefault="00813F33" w:rsidP="00813F33"/>
    <w:p w14:paraId="587CE88F" w14:textId="77777777" w:rsidR="00813F33" w:rsidRPr="00986AE5" w:rsidRDefault="00813F33" w:rsidP="007C5E40">
      <w:pPr>
        <w:pStyle w:val="Titre3"/>
        <w:rPr>
          <w:rStyle w:val="ui-provider"/>
          <w:u w:val="single"/>
        </w:rPr>
      </w:pPr>
      <w:r w:rsidRPr="00986AE5">
        <w:rPr>
          <w:rStyle w:val="ui-provider"/>
          <w:u w:val="single"/>
        </w:rPr>
        <w:t>XSS DOM du navigateur</w:t>
      </w:r>
    </w:p>
    <w:p w14:paraId="4AF288D2" w14:textId="77777777" w:rsidR="00813F33" w:rsidRPr="007C5E40" w:rsidRDefault="00813F33" w:rsidP="007C5E40">
      <w:pPr>
        <w:jc w:val="both"/>
        <w:rPr>
          <w:b w:val="0"/>
          <w:bCs/>
        </w:rPr>
      </w:pPr>
      <w:r w:rsidRPr="007C5E40">
        <w:rPr>
          <w:rStyle w:val="ui-provider"/>
          <w:b w:val="0"/>
          <w:bCs/>
        </w:rPr>
        <w:t xml:space="preserve">Le code malveillant n’est pas stocké sur le serveur mais plutôt </w:t>
      </w:r>
      <w:r w:rsidRPr="007C5E40">
        <w:rPr>
          <w:b w:val="0"/>
          <w:bCs/>
        </w:rPr>
        <w:t>côté client, au sein du Document Object Model (DOM) du navigateur,</w:t>
      </w:r>
    </w:p>
    <w:p w14:paraId="5577B615" w14:textId="77777777" w:rsidR="00813F33" w:rsidRPr="007C5E40" w:rsidRDefault="00813F33" w:rsidP="007C5E40">
      <w:pPr>
        <w:jc w:val="both"/>
        <w:rPr>
          <w:rStyle w:val="ui-provider"/>
          <w:b w:val="0"/>
          <w:bCs/>
        </w:rPr>
      </w:pPr>
      <w:r w:rsidRPr="007C5E40">
        <w:rPr>
          <w:b w:val="0"/>
          <w:bCs/>
        </w:rPr>
        <w:t>L'attaquant manipule le DOM pour exécuter du code malveillant avec du Javascript depuis l’URL par exemple.</w:t>
      </w:r>
    </w:p>
    <w:p w14:paraId="6C911CA4" w14:textId="77777777" w:rsidR="00813F33" w:rsidRDefault="00813F33" w:rsidP="00813F33">
      <w:pPr>
        <w:rPr>
          <w:rStyle w:val="ui-provider"/>
        </w:rPr>
      </w:pPr>
    </w:p>
    <w:p w14:paraId="1604B7B1" w14:textId="77777777" w:rsidR="00813F33" w:rsidRDefault="00813F33" w:rsidP="00813F33">
      <w:pPr>
        <w:rPr>
          <w:rStyle w:val="ui-provider"/>
        </w:rPr>
      </w:pPr>
    </w:p>
    <w:p w14:paraId="02C6F1E7" w14:textId="77777777" w:rsidR="007C5E40" w:rsidRDefault="007C5E40" w:rsidP="00813F33"/>
    <w:p w14:paraId="4E07BB5F" w14:textId="15308E11" w:rsidR="00813F33" w:rsidRPr="007C5E40" w:rsidRDefault="00813F33" w:rsidP="007C5E40">
      <w:pPr>
        <w:pStyle w:val="Titre3"/>
        <w:rPr>
          <w:rStyle w:val="ui-provider"/>
          <w:b/>
          <w:bCs/>
          <w:u w:val="single"/>
        </w:rPr>
      </w:pPr>
      <w:r w:rsidRPr="007C5E40">
        <w:lastRenderedPageBreak/>
        <w:t>e) Injection SQL</w:t>
      </w:r>
    </w:p>
    <w:p w14:paraId="19ABFC96" w14:textId="77777777" w:rsidR="00813F33" w:rsidRPr="007C5E40" w:rsidRDefault="00813F33" w:rsidP="007C5E40">
      <w:pPr>
        <w:pStyle w:val="Contenu"/>
        <w:jc w:val="both"/>
      </w:pPr>
      <w:r w:rsidRPr="007C5E40">
        <w:t xml:space="preserve">Une injection SQL consiste à forcer ou modifier une requête SQL via un champ d’entrée de texte. L’exemple typique est celui du formulaire de connexion. </w:t>
      </w:r>
    </w:p>
    <w:p w14:paraId="57CFCD54" w14:textId="33F1EE65" w:rsidR="00813F33" w:rsidRDefault="00813F33" w:rsidP="007C5E40">
      <w:pPr>
        <w:pStyle w:val="Contenu"/>
        <w:jc w:val="both"/>
      </w:pPr>
      <w:r w:rsidRPr="007C5E40">
        <w:t>Ceci est un exemple hors projet.</w:t>
      </w:r>
      <w:r w:rsidR="007C5E40">
        <w:t xml:space="preserve"> </w:t>
      </w:r>
      <w:r w:rsidRPr="007C5E40">
        <w:t>Pour pouvoir déterminer si l’utilisateur peut se connecter ou non, une vérification est effectuée au niveau de la base de données et la combinaison nom d’utilisateur/ mot de passe est vérifiée comme telle :</w:t>
      </w:r>
      <w:r>
        <w:t xml:space="preserve"> </w:t>
      </w:r>
      <w:r>
        <w:rPr>
          <w:noProof/>
        </w:rPr>
        <w:drawing>
          <wp:inline distT="0" distB="0" distL="0" distR="0" wp14:anchorId="20450F40" wp14:editId="1466CBBE">
            <wp:extent cx="5760720" cy="1584325"/>
            <wp:effectExtent l="0" t="0" r="0" b="0"/>
            <wp:docPr id="1575833474" name="Image 6"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33474" name="Image 6" descr="Une image contenant texte, Police, ligne, capture d’écran&#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5760720" cy="1584325"/>
                    </a:xfrm>
                    <a:prstGeom prst="rect">
                      <a:avLst/>
                    </a:prstGeom>
                  </pic:spPr>
                </pic:pic>
              </a:graphicData>
            </a:graphic>
          </wp:inline>
        </w:drawing>
      </w:r>
    </w:p>
    <w:p w14:paraId="5A04FEA2" w14:textId="77777777" w:rsidR="00813F33" w:rsidRPr="007C5E40" w:rsidRDefault="00813F33" w:rsidP="007C5E40">
      <w:pPr>
        <w:jc w:val="both"/>
        <w:rPr>
          <w:rStyle w:val="ui-provider"/>
          <w:b w:val="0"/>
          <w:bCs/>
        </w:rPr>
      </w:pPr>
      <w:r w:rsidRPr="007C5E40">
        <w:rPr>
          <w:rStyle w:val="ui-provider"/>
          <w:b w:val="0"/>
          <w:bCs/>
        </w:rPr>
        <w:t xml:space="preserve">Ici le champ </w:t>
      </w:r>
      <w:proofErr w:type="spellStart"/>
      <w:r w:rsidRPr="007C5E40">
        <w:rPr>
          <w:rStyle w:val="ui-provider"/>
          <w:b w:val="0"/>
          <w:bCs/>
        </w:rPr>
        <w:t>username</w:t>
      </w:r>
      <w:proofErr w:type="spellEnd"/>
      <w:r w:rsidRPr="007C5E40">
        <w:rPr>
          <w:rStyle w:val="ui-provider"/>
          <w:b w:val="0"/>
          <w:bCs/>
        </w:rPr>
        <w:t xml:space="preserve"> afin de se connecter à la base de données </w:t>
      </w:r>
      <w:proofErr w:type="spellStart"/>
      <w:r w:rsidRPr="007C5E40">
        <w:rPr>
          <w:rStyle w:val="ui-provider"/>
          <w:b w:val="0"/>
          <w:bCs/>
        </w:rPr>
        <w:t>à</w:t>
      </w:r>
      <w:proofErr w:type="spellEnd"/>
      <w:r w:rsidRPr="007C5E40">
        <w:rPr>
          <w:rStyle w:val="ui-provider"/>
          <w:b w:val="0"/>
          <w:bCs/>
        </w:rPr>
        <w:t xml:space="preserve"> été modifié et sera vide et idem pour le mot de passe.</w:t>
      </w:r>
    </w:p>
    <w:p w14:paraId="0CA97501" w14:textId="77777777" w:rsidR="00813F33" w:rsidRDefault="00813F33" w:rsidP="00813F33">
      <w:pPr>
        <w:rPr>
          <w:rStyle w:val="ui-provider"/>
        </w:rPr>
      </w:pPr>
    </w:p>
    <w:p w14:paraId="5BFA6D45" w14:textId="77777777" w:rsidR="00813F33" w:rsidRDefault="00813F33" w:rsidP="00813F33">
      <w:pPr>
        <w:rPr>
          <w:rStyle w:val="ui-provider"/>
        </w:rPr>
      </w:pPr>
      <w:r>
        <w:rPr>
          <w:noProof/>
        </w:rPr>
        <w:drawing>
          <wp:inline distT="0" distB="0" distL="0" distR="0" wp14:anchorId="46A2E20F" wp14:editId="71C72F77">
            <wp:extent cx="5760720" cy="2543175"/>
            <wp:effectExtent l="0" t="0" r="0" b="9525"/>
            <wp:docPr id="2141422369" name="Image 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22369" name="Image 7" descr="Une image contenant texte, capture d’écran, Police, lign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60720" cy="2543175"/>
                    </a:xfrm>
                    <a:prstGeom prst="rect">
                      <a:avLst/>
                    </a:prstGeom>
                  </pic:spPr>
                </pic:pic>
              </a:graphicData>
            </a:graphic>
          </wp:inline>
        </w:drawing>
      </w:r>
    </w:p>
    <w:p w14:paraId="313EDBF7" w14:textId="77777777" w:rsidR="00813F33" w:rsidRDefault="00813F33" w:rsidP="00813F33">
      <w:pPr>
        <w:rPr>
          <w:rStyle w:val="ui-provider"/>
        </w:rPr>
      </w:pPr>
    </w:p>
    <w:p w14:paraId="53895BC9" w14:textId="77777777" w:rsidR="00813F33" w:rsidRDefault="00813F33" w:rsidP="007C5E40">
      <w:pPr>
        <w:pStyle w:val="Contenu"/>
        <w:jc w:val="both"/>
        <w:rPr>
          <w:rStyle w:val="ui-provider"/>
        </w:rPr>
      </w:pPr>
      <w:r>
        <w:t>$user sera toujours TRUE donc la personne malveillante peut se connecter sur tous les comptes. Ceci est un exemple parmi d’autres, même dans un site sans connexion s’il y a des vulnérabilités une personne malveillante peut supprimer la base de données du avec la requête SQL   DROP_</w:t>
      </w:r>
      <w:proofErr w:type="gramStart"/>
      <w:r>
        <w:t>TABLE  ‘</w:t>
      </w:r>
      <w:proofErr w:type="gramEnd"/>
      <w:r>
        <w:t>’nom de la table’’ .</w:t>
      </w:r>
    </w:p>
    <w:p w14:paraId="57930BAE" w14:textId="77777777" w:rsidR="00813F33" w:rsidRDefault="00813F33" w:rsidP="007C5E40">
      <w:pPr>
        <w:pStyle w:val="Contenu"/>
        <w:jc w:val="both"/>
        <w:rPr>
          <w:rStyle w:val="ui-provider"/>
        </w:rPr>
      </w:pPr>
    </w:p>
    <w:p w14:paraId="3F33EE00" w14:textId="77777777" w:rsidR="00813F33" w:rsidRDefault="00813F33" w:rsidP="007C5E40">
      <w:pPr>
        <w:pStyle w:val="Contenu"/>
        <w:jc w:val="both"/>
      </w:pPr>
    </w:p>
    <w:p w14:paraId="463E3D08" w14:textId="77777777" w:rsidR="00813F33" w:rsidRDefault="00813F33" w:rsidP="007C5E40">
      <w:pPr>
        <w:pStyle w:val="Contenu"/>
        <w:jc w:val="both"/>
      </w:pPr>
      <w:r>
        <w:t xml:space="preserve">L’implantation de la protection de l’injection SQL est dans le principe </w:t>
      </w:r>
      <w:proofErr w:type="gramStart"/>
      <w:r>
        <w:t>la</w:t>
      </w:r>
      <w:proofErr w:type="gramEnd"/>
      <w:r>
        <w:t xml:space="preserve"> même dans un environnement où Doctrine est utilisé, mais sa forme est différente. En effet, Symfony utilise l’ORM Doctrine pour communiquer avec la base de données. </w:t>
      </w:r>
    </w:p>
    <w:p w14:paraId="5CB83D3D" w14:textId="77777777" w:rsidR="00813F33" w:rsidRDefault="00813F33" w:rsidP="007C5E40">
      <w:pPr>
        <w:pStyle w:val="Contenu"/>
        <w:jc w:val="both"/>
      </w:pPr>
      <w:r>
        <w:lastRenderedPageBreak/>
        <w:t xml:space="preserve">Doctrine permet d’hydrater les résultats sortant de la base de données pour pouvoir les traiter comme des objets. Dans un projet Symfony, nous passerons par les setters ou la récupération des entrées validées du formulaire pour la préparation, la méthode </w:t>
      </w:r>
      <w:proofErr w:type="spellStart"/>
      <w:r>
        <w:t>persist</w:t>
      </w:r>
      <w:proofErr w:type="spellEnd"/>
      <w:r>
        <w:t xml:space="preserve"> ou </w:t>
      </w:r>
      <w:proofErr w:type="spellStart"/>
      <w:r>
        <w:t>remove</w:t>
      </w:r>
      <w:proofErr w:type="spellEnd"/>
      <w:r>
        <w:t xml:space="preserve"> de l’</w:t>
      </w:r>
      <w:proofErr w:type="spellStart"/>
      <w:r>
        <w:t>entityManager</w:t>
      </w:r>
      <w:proofErr w:type="spellEnd"/>
      <w:r>
        <w:t xml:space="preserve"> pour ajouter ou retirer un élément de la base de données pour l’étape de compilation, et </w:t>
      </w:r>
      <w:proofErr w:type="gramStart"/>
      <w:r>
        <w:t>flush(</w:t>
      </w:r>
      <w:proofErr w:type="gramEnd"/>
      <w:r>
        <w:t>) pour exécuter l’opération.</w:t>
      </w:r>
    </w:p>
    <w:p w14:paraId="23122521" w14:textId="77777777" w:rsidR="00813F33" w:rsidRDefault="00813F33" w:rsidP="007C5E40">
      <w:pPr>
        <w:pStyle w:val="Contenu"/>
        <w:jc w:val="both"/>
      </w:pPr>
    </w:p>
    <w:p w14:paraId="0A271FE9" w14:textId="77777777" w:rsidR="00813F33" w:rsidRDefault="00813F33" w:rsidP="007C5E40">
      <w:pPr>
        <w:pStyle w:val="Contenu"/>
        <w:jc w:val="both"/>
      </w:pPr>
      <w:r>
        <w:t xml:space="preserve">Doctrine permet aussi de créer ses propres requêtes personnalisées dans son langage : le Doctrine </w:t>
      </w:r>
      <w:proofErr w:type="spellStart"/>
      <w:r>
        <w:t>Query</w:t>
      </w:r>
      <w:proofErr w:type="spellEnd"/>
      <w:r>
        <w:t xml:space="preserve"> </w:t>
      </w:r>
      <w:proofErr w:type="spellStart"/>
      <w:r>
        <w:t>Language</w:t>
      </w:r>
      <w:proofErr w:type="spellEnd"/>
      <w:r>
        <w:t xml:space="preserve"> (DQL). </w:t>
      </w:r>
    </w:p>
    <w:p w14:paraId="19FFD49C" w14:textId="77777777" w:rsidR="00813F33" w:rsidRDefault="00813F33" w:rsidP="007C5E40">
      <w:pPr>
        <w:pStyle w:val="Contenu"/>
        <w:jc w:val="both"/>
      </w:pPr>
      <w:r>
        <w:t xml:space="preserve">Un exemple de mon projet : Afficher la liste des utilisateurs </w:t>
      </w:r>
    </w:p>
    <w:p w14:paraId="068C2989" w14:textId="77777777" w:rsidR="00813F33" w:rsidRDefault="00813F33" w:rsidP="00813F33">
      <w:r>
        <w:rPr>
          <w:noProof/>
        </w:rPr>
        <w:drawing>
          <wp:inline distT="0" distB="0" distL="0" distR="0" wp14:anchorId="0174D628" wp14:editId="7A485BA0">
            <wp:extent cx="6618423" cy="3276552"/>
            <wp:effectExtent l="0" t="0" r="0" b="635"/>
            <wp:docPr id="218334876" name="Image 9" descr="Une image contenant texte, logiciel, Page web,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34876" name="Image 9" descr="Une image contenant texte, logiciel, Page web, nombr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6638652" cy="3286567"/>
                    </a:xfrm>
                    <a:prstGeom prst="rect">
                      <a:avLst/>
                    </a:prstGeom>
                  </pic:spPr>
                </pic:pic>
              </a:graphicData>
            </a:graphic>
          </wp:inline>
        </w:drawing>
      </w:r>
    </w:p>
    <w:p w14:paraId="4A221D79" w14:textId="77777777" w:rsidR="00813F33" w:rsidRDefault="00813F33" w:rsidP="00813F33">
      <w:pPr>
        <w:rPr>
          <w:rStyle w:val="ui-provider"/>
        </w:rPr>
      </w:pPr>
    </w:p>
    <w:p w14:paraId="19D18759" w14:textId="77777777" w:rsidR="00813F33" w:rsidRPr="007C5E40" w:rsidRDefault="00813F33" w:rsidP="007C5E40">
      <w:pPr>
        <w:pStyle w:val="Contenu"/>
        <w:jc w:val="both"/>
        <w:rPr>
          <w:rStyle w:val="ui-provider"/>
        </w:rPr>
      </w:pPr>
      <w:r w:rsidRPr="007C5E40">
        <w:rPr>
          <w:rStyle w:val="ui-provider"/>
        </w:rPr>
        <w:t>Symfony utilise Doctrine ORM afin d’interagir avec la base de données. Soit avec des requêtes préparées afin d’exécuter des commandes SQL. Elles séparent les instructions SQL des données ce qui empêche les attaquants d’injecter du code SQL malveillant.</w:t>
      </w:r>
    </w:p>
    <w:p w14:paraId="16421363" w14:textId="77777777" w:rsidR="00813F33" w:rsidRDefault="00813F33" w:rsidP="007C5E40">
      <w:pPr>
        <w:pStyle w:val="Contenu"/>
        <w:jc w:val="both"/>
        <w:rPr>
          <w:rStyle w:val="ui-provider"/>
        </w:rPr>
      </w:pPr>
      <w:r w:rsidRPr="007C5E40">
        <w:rPr>
          <w:rStyle w:val="ui-provider"/>
        </w:rPr>
        <w:t>Doctrine permet également d’hydrater des objets, elle permet de limiter les risques liés à la manipulation direct des requêtes SQL.</w:t>
      </w:r>
    </w:p>
    <w:p w14:paraId="25AB9FF4" w14:textId="77777777" w:rsidR="007C5E40" w:rsidRPr="007C5E40" w:rsidRDefault="007C5E40" w:rsidP="007C5E40">
      <w:pPr>
        <w:pStyle w:val="Contenu"/>
        <w:jc w:val="both"/>
        <w:rPr>
          <w:rStyle w:val="ui-provider"/>
        </w:rPr>
      </w:pPr>
    </w:p>
    <w:p w14:paraId="7FEE7D53" w14:textId="77777777" w:rsidR="00813F33" w:rsidRPr="007C5E40" w:rsidRDefault="00813F33" w:rsidP="007C5E40">
      <w:pPr>
        <w:pStyle w:val="Contenu"/>
        <w:jc w:val="both"/>
        <w:rPr>
          <w:rStyle w:val="ui-provider"/>
        </w:rPr>
      </w:pPr>
      <w:r w:rsidRPr="007C5E40">
        <w:rPr>
          <w:rStyle w:val="ui-provider"/>
        </w:rPr>
        <w:t xml:space="preserve">Dans Symfony, c’est le composant </w:t>
      </w:r>
      <w:proofErr w:type="spellStart"/>
      <w:r w:rsidRPr="007C5E40">
        <w:rPr>
          <w:rStyle w:val="ui-provider"/>
        </w:rPr>
        <w:t>Form</w:t>
      </w:r>
      <w:proofErr w:type="spellEnd"/>
      <w:r w:rsidRPr="007C5E40">
        <w:rPr>
          <w:rStyle w:val="ui-provider"/>
        </w:rPr>
        <w:t xml:space="preserve"> qui permet de gérer et valider des formulaires. Les données des formulaires sont mieux prêtes à lutter compte les injections SQL.</w:t>
      </w:r>
    </w:p>
    <w:p w14:paraId="382019D1" w14:textId="32FBC0E8" w:rsidR="007C5E40" w:rsidRPr="007C5E40" w:rsidRDefault="00813F33" w:rsidP="007C5E40">
      <w:pPr>
        <w:pStyle w:val="Contenu"/>
        <w:jc w:val="both"/>
        <w:rPr>
          <w:rStyle w:val="ui-provider"/>
        </w:rPr>
      </w:pPr>
      <w:r w:rsidRPr="007C5E40">
        <w:rPr>
          <w:rStyle w:val="ui-provider"/>
        </w:rPr>
        <w:t>Les bonnes pratiques sont la validation des entrées en la filtrant des entrés utilisateur afin de s’assurer qu’elles respectent les attentes et qu’elles ne contiennent pas de code SQL malveillant ainsi qu’une mise à jour régulière des outils Symfony et Doctrine.</w:t>
      </w:r>
    </w:p>
    <w:p w14:paraId="01AC67F2" w14:textId="77777777" w:rsidR="00813F33" w:rsidRPr="007C5E40" w:rsidRDefault="00813F33" w:rsidP="007C5E40">
      <w:pPr>
        <w:pStyle w:val="Contenu"/>
        <w:jc w:val="both"/>
        <w:rPr>
          <w:rStyle w:val="ui-provider"/>
        </w:rPr>
      </w:pPr>
      <w:r w:rsidRPr="007C5E40">
        <w:t>Symfony gère la sécurité contre les injections SQL principalement par l'utilisation de Doctrine ORM, des composants sécurisés pour la gestion des formulaires</w:t>
      </w:r>
      <w:r w:rsidRPr="007C5E40">
        <w:rPr>
          <w:rStyle w:val="ui-provider"/>
        </w:rPr>
        <w:t>.</w:t>
      </w:r>
    </w:p>
    <w:p w14:paraId="307BF913" w14:textId="77777777" w:rsidR="00813F33" w:rsidRDefault="00813F33" w:rsidP="00813F33">
      <w:pPr>
        <w:rPr>
          <w:rStyle w:val="ui-provider"/>
        </w:rPr>
      </w:pPr>
    </w:p>
    <w:p w14:paraId="1F0F1ED4" w14:textId="6EDC29D7" w:rsidR="00813F33" w:rsidRPr="00280A90" w:rsidRDefault="00813F33" w:rsidP="007C5E40">
      <w:pPr>
        <w:pStyle w:val="Titre3"/>
        <w:numPr>
          <w:ilvl w:val="0"/>
          <w:numId w:val="145"/>
        </w:numPr>
        <w:rPr>
          <w:rStyle w:val="ui-provider"/>
          <w:u w:val="single"/>
        </w:rPr>
      </w:pPr>
      <w:proofErr w:type="gramStart"/>
      <w:r w:rsidRPr="00280A90">
        <w:t>CSRF(</w:t>
      </w:r>
      <w:proofErr w:type="gramEnd"/>
      <w:r w:rsidRPr="00280A90">
        <w:t xml:space="preserve">Cross-site </w:t>
      </w:r>
      <w:proofErr w:type="spellStart"/>
      <w:r w:rsidRPr="00280A90">
        <w:t>request</w:t>
      </w:r>
      <w:proofErr w:type="spellEnd"/>
      <w:r w:rsidRPr="00280A90">
        <w:t xml:space="preserve"> </w:t>
      </w:r>
      <w:proofErr w:type="spellStart"/>
      <w:r w:rsidRPr="00280A90">
        <w:t>forgery</w:t>
      </w:r>
      <w:proofErr w:type="spellEnd"/>
      <w:r w:rsidRPr="00280A90">
        <w:t>)</w:t>
      </w:r>
    </w:p>
    <w:p w14:paraId="221E6516" w14:textId="77777777" w:rsidR="00813F33" w:rsidRDefault="00813F33" w:rsidP="00813F33">
      <w:pPr>
        <w:rPr>
          <w:rStyle w:val="ui-provider"/>
        </w:rPr>
      </w:pPr>
    </w:p>
    <w:p w14:paraId="0318CE12" w14:textId="77777777" w:rsidR="00813F33" w:rsidRDefault="00813F33" w:rsidP="007C5E40">
      <w:pPr>
        <w:pStyle w:val="Contenu"/>
        <w:jc w:val="both"/>
        <w:rPr>
          <w:rStyle w:val="ui-provider"/>
        </w:rPr>
      </w:pPr>
      <w:r>
        <w:t xml:space="preserve">Un </w:t>
      </w:r>
      <w:r>
        <w:rPr>
          <w:rStyle w:val="lev"/>
        </w:rPr>
        <w:t>CSRF</w:t>
      </w:r>
      <w:r>
        <w:t xml:space="preserve"> (Cross-Site </w:t>
      </w:r>
      <w:proofErr w:type="spellStart"/>
      <w:r>
        <w:t>Request</w:t>
      </w:r>
      <w:proofErr w:type="spellEnd"/>
      <w:r>
        <w:t xml:space="preserve"> </w:t>
      </w:r>
      <w:proofErr w:type="spellStart"/>
      <w:r>
        <w:t>Forgery</w:t>
      </w:r>
      <w:proofErr w:type="spellEnd"/>
      <w:r>
        <w:t>) est une attaque qui force un utilisateur authentifié à exécuter des actions involontaires sur une application web dans laquelle il est actuellement authentifié.</w:t>
      </w:r>
    </w:p>
    <w:p w14:paraId="69A62A2E" w14:textId="77777777" w:rsidR="00813F33" w:rsidRDefault="00813F33" w:rsidP="00813F33">
      <w:pPr>
        <w:rPr>
          <w:rStyle w:val="ui-provider"/>
        </w:rPr>
      </w:pPr>
      <w:r>
        <w:rPr>
          <w:noProof/>
        </w:rPr>
        <w:drawing>
          <wp:inline distT="0" distB="0" distL="0" distR="0" wp14:anchorId="44EFF194" wp14:editId="441381B9">
            <wp:extent cx="5760720" cy="3009900"/>
            <wp:effectExtent l="0" t="0" r="0" b="0"/>
            <wp:docPr id="2144731837" name="Image 10"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31837" name="Image 10" descr="Une image contenant texte, capture d’écran, diagramme, Polic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5760720" cy="3009900"/>
                    </a:xfrm>
                    <a:prstGeom prst="rect">
                      <a:avLst/>
                    </a:prstGeom>
                  </pic:spPr>
                </pic:pic>
              </a:graphicData>
            </a:graphic>
          </wp:inline>
        </w:drawing>
      </w:r>
    </w:p>
    <w:p w14:paraId="26AD15E9" w14:textId="77777777" w:rsidR="00813F33" w:rsidRPr="007C5E40" w:rsidRDefault="00813F33" w:rsidP="007C5E40">
      <w:pPr>
        <w:pStyle w:val="Contenu"/>
        <w:jc w:val="both"/>
        <w:rPr>
          <w:rStyle w:val="ui-provider"/>
        </w:rPr>
      </w:pPr>
      <w:r w:rsidRPr="007C5E40">
        <w:rPr>
          <w:rStyle w:val="ui-provider"/>
        </w:rPr>
        <w:t xml:space="preserve">Un des moyens de protection est la mise en place de génération de </w:t>
      </w:r>
      <w:proofErr w:type="spellStart"/>
      <w:r w:rsidRPr="007C5E40">
        <w:rPr>
          <w:rStyle w:val="ui-provider"/>
        </w:rPr>
        <w:t>token</w:t>
      </w:r>
      <w:proofErr w:type="spellEnd"/>
      <w:r w:rsidRPr="007C5E40">
        <w:rPr>
          <w:rStyle w:val="ui-provider"/>
        </w:rPr>
        <w:t xml:space="preserve"> unique, inclusion des </w:t>
      </w:r>
      <w:proofErr w:type="spellStart"/>
      <w:r w:rsidRPr="007C5E40">
        <w:rPr>
          <w:rStyle w:val="ui-provider"/>
        </w:rPr>
        <w:t>tokens</w:t>
      </w:r>
      <w:proofErr w:type="spellEnd"/>
      <w:r w:rsidRPr="007C5E40">
        <w:rPr>
          <w:rStyle w:val="ui-provider"/>
        </w:rPr>
        <w:t xml:space="preserve"> dans des requêtes ainsi que la validation des </w:t>
      </w:r>
      <w:proofErr w:type="spellStart"/>
      <w:r w:rsidRPr="007C5E40">
        <w:rPr>
          <w:rStyle w:val="ui-provider"/>
        </w:rPr>
        <w:t>tokens</w:t>
      </w:r>
      <w:proofErr w:type="spellEnd"/>
      <w:r w:rsidRPr="007C5E40">
        <w:rPr>
          <w:rStyle w:val="ui-provider"/>
        </w:rPr>
        <w:t xml:space="preserve"> pour la session utilisateur. Si le </w:t>
      </w:r>
      <w:proofErr w:type="spellStart"/>
      <w:r w:rsidRPr="007C5E40">
        <w:rPr>
          <w:rStyle w:val="ui-provider"/>
        </w:rPr>
        <w:t>token</w:t>
      </w:r>
      <w:proofErr w:type="spellEnd"/>
      <w:r w:rsidRPr="007C5E40">
        <w:rPr>
          <w:rStyle w:val="ui-provider"/>
        </w:rPr>
        <w:t xml:space="preserve"> est absent ou incorrect alors la requête sera refusée.</w:t>
      </w:r>
    </w:p>
    <w:p w14:paraId="592E450A" w14:textId="77777777" w:rsidR="00813F33" w:rsidRPr="007C5E40" w:rsidRDefault="00813F33" w:rsidP="007C5E40">
      <w:pPr>
        <w:pStyle w:val="Contenu"/>
        <w:jc w:val="both"/>
        <w:rPr>
          <w:rStyle w:val="ui-provider"/>
        </w:rPr>
      </w:pPr>
      <w:r w:rsidRPr="007C5E40">
        <w:rPr>
          <w:rStyle w:val="ui-provider"/>
        </w:rPr>
        <w:t xml:space="preserve">Pour notre projet les </w:t>
      </w:r>
      <w:proofErr w:type="spellStart"/>
      <w:r w:rsidRPr="007C5E40">
        <w:rPr>
          <w:rStyle w:val="ui-provider"/>
        </w:rPr>
        <w:t>tokens</w:t>
      </w:r>
      <w:proofErr w:type="spellEnd"/>
      <w:r w:rsidRPr="007C5E40">
        <w:rPr>
          <w:rStyle w:val="ui-provider"/>
        </w:rPr>
        <w:t xml:space="preserve"> CSRF sont injecté dans Symfony dans des formulaires et depuis ceux-ci vérifie ces </w:t>
      </w:r>
      <w:proofErr w:type="spellStart"/>
      <w:r w:rsidRPr="007C5E40">
        <w:rPr>
          <w:rStyle w:val="ui-provider"/>
        </w:rPr>
        <w:t>tokens</w:t>
      </w:r>
      <w:proofErr w:type="spellEnd"/>
      <w:r w:rsidRPr="007C5E40">
        <w:rPr>
          <w:rStyle w:val="ui-provider"/>
        </w:rPr>
        <w:t xml:space="preserve"> lors des requêtes.</w:t>
      </w:r>
    </w:p>
    <w:p w14:paraId="5F1B6FB7" w14:textId="77777777" w:rsidR="00813F33" w:rsidRDefault="00813F33" w:rsidP="00813F33">
      <w:pPr>
        <w:rPr>
          <w:rStyle w:val="ui-provider"/>
        </w:rPr>
      </w:pPr>
      <w:r>
        <w:rPr>
          <w:noProof/>
        </w:rPr>
        <w:lastRenderedPageBreak/>
        <w:drawing>
          <wp:inline distT="0" distB="0" distL="0" distR="0" wp14:anchorId="3B647092" wp14:editId="173F6D21">
            <wp:extent cx="5760720" cy="6809105"/>
            <wp:effectExtent l="0" t="0" r="0" b="0"/>
            <wp:docPr id="242088551" name="Image 11" descr="Une image contenant texte, capture d’écran, document,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88551" name="Image 11" descr="Une image contenant texte, capture d’écran, document, nombr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5760720" cy="6809105"/>
                    </a:xfrm>
                    <a:prstGeom prst="rect">
                      <a:avLst/>
                    </a:prstGeom>
                  </pic:spPr>
                </pic:pic>
              </a:graphicData>
            </a:graphic>
          </wp:inline>
        </w:drawing>
      </w:r>
    </w:p>
    <w:p w14:paraId="3A99AC94" w14:textId="77777777" w:rsidR="00813F33" w:rsidRDefault="00813F33" w:rsidP="00813F33">
      <w:pPr>
        <w:tabs>
          <w:tab w:val="left" w:pos="2589"/>
        </w:tabs>
        <w:rPr>
          <w:rStyle w:val="ui-provider"/>
        </w:rPr>
      </w:pPr>
    </w:p>
    <w:p w14:paraId="347E6F3A" w14:textId="77777777" w:rsidR="00813F33" w:rsidRPr="00193F03" w:rsidRDefault="00813F33" w:rsidP="007C5E40">
      <w:pPr>
        <w:pStyle w:val="Contenu"/>
        <w:jc w:val="both"/>
      </w:pPr>
      <w:r w:rsidRPr="00193F03">
        <w:t xml:space="preserve">Cette méthode récupère le nom d'utilisateur et le mot de passe de la requête. Elle utilise également un </w:t>
      </w:r>
      <w:proofErr w:type="spellStart"/>
      <w:r w:rsidRPr="00193F03">
        <w:rPr>
          <w:rStyle w:val="CodeHTML"/>
          <w:rFonts w:eastAsiaTheme="majorEastAsia"/>
          <w:sz w:val="24"/>
          <w:szCs w:val="24"/>
        </w:rPr>
        <w:t>CsrfTokenBadge</w:t>
      </w:r>
      <w:proofErr w:type="spellEnd"/>
      <w:r w:rsidRPr="00193F03">
        <w:t xml:space="preserve"> pour vérifier le </w:t>
      </w:r>
      <w:proofErr w:type="spellStart"/>
      <w:r w:rsidRPr="00193F03">
        <w:t>token</w:t>
      </w:r>
      <w:proofErr w:type="spellEnd"/>
      <w:r w:rsidRPr="00193F03">
        <w:t xml:space="preserve"> CSRF. </w:t>
      </w:r>
    </w:p>
    <w:p w14:paraId="717DC628" w14:textId="77777777" w:rsidR="00813F33" w:rsidRPr="00193F03" w:rsidRDefault="00813F33" w:rsidP="007C5E40">
      <w:pPr>
        <w:pStyle w:val="Contenu"/>
        <w:jc w:val="both"/>
      </w:pPr>
      <w:r w:rsidRPr="00193F03">
        <w:t xml:space="preserve">Le </w:t>
      </w:r>
      <w:proofErr w:type="spellStart"/>
      <w:r w:rsidRPr="00193F03">
        <w:t>token</w:t>
      </w:r>
      <w:proofErr w:type="spellEnd"/>
      <w:r w:rsidRPr="00193F03">
        <w:t xml:space="preserve"> est récupéré à partir du formulaire de connexion via</w:t>
      </w:r>
    </w:p>
    <w:p w14:paraId="0127CE51" w14:textId="77777777" w:rsidR="00813F33" w:rsidRPr="00193F03" w:rsidRDefault="00813F33" w:rsidP="007C5E40">
      <w:pPr>
        <w:pStyle w:val="Contenu"/>
        <w:jc w:val="both"/>
        <w:rPr>
          <w:rStyle w:val="ui-provider"/>
        </w:rPr>
      </w:pPr>
      <w:r w:rsidRPr="00193F03">
        <w:t xml:space="preserve"> </w:t>
      </w:r>
      <w:r w:rsidRPr="00193F03">
        <w:rPr>
          <w:rStyle w:val="CodeHTML"/>
          <w:rFonts w:eastAsiaTheme="majorEastAsia"/>
          <w:sz w:val="24"/>
          <w:szCs w:val="24"/>
        </w:rPr>
        <w:t>$</w:t>
      </w:r>
      <w:proofErr w:type="spellStart"/>
      <w:r w:rsidRPr="00193F03">
        <w:rPr>
          <w:rStyle w:val="CodeHTML"/>
          <w:rFonts w:eastAsiaTheme="majorEastAsia"/>
          <w:sz w:val="24"/>
          <w:szCs w:val="24"/>
        </w:rPr>
        <w:t>request</w:t>
      </w:r>
      <w:proofErr w:type="spellEnd"/>
      <w:r w:rsidRPr="00193F03">
        <w:rPr>
          <w:rStyle w:val="CodeHTML"/>
          <w:rFonts w:eastAsiaTheme="majorEastAsia"/>
          <w:sz w:val="24"/>
          <w:szCs w:val="24"/>
        </w:rPr>
        <w:t>-&gt;</w:t>
      </w:r>
      <w:proofErr w:type="spellStart"/>
      <w:r w:rsidRPr="00193F03">
        <w:rPr>
          <w:rStyle w:val="CodeHTML"/>
          <w:rFonts w:eastAsiaTheme="majorEastAsia"/>
          <w:sz w:val="24"/>
          <w:szCs w:val="24"/>
        </w:rPr>
        <w:t>request</w:t>
      </w:r>
      <w:proofErr w:type="spellEnd"/>
      <w:r w:rsidRPr="00193F03">
        <w:rPr>
          <w:rStyle w:val="CodeHTML"/>
          <w:rFonts w:eastAsiaTheme="majorEastAsia"/>
          <w:sz w:val="24"/>
          <w:szCs w:val="24"/>
        </w:rPr>
        <w:t>-&gt;</w:t>
      </w:r>
      <w:proofErr w:type="spellStart"/>
      <w:r w:rsidRPr="00193F03">
        <w:rPr>
          <w:rStyle w:val="CodeHTML"/>
          <w:rFonts w:eastAsiaTheme="majorEastAsia"/>
          <w:sz w:val="24"/>
          <w:szCs w:val="24"/>
        </w:rPr>
        <w:t>get</w:t>
      </w:r>
      <w:proofErr w:type="spellEnd"/>
      <w:r w:rsidRPr="00193F03">
        <w:rPr>
          <w:rStyle w:val="CodeHTML"/>
          <w:rFonts w:eastAsiaTheme="majorEastAsia"/>
          <w:sz w:val="24"/>
          <w:szCs w:val="24"/>
        </w:rPr>
        <w:t>('_</w:t>
      </w:r>
      <w:proofErr w:type="spellStart"/>
      <w:r w:rsidRPr="00193F03">
        <w:rPr>
          <w:rStyle w:val="CodeHTML"/>
          <w:rFonts w:eastAsiaTheme="majorEastAsia"/>
          <w:sz w:val="24"/>
          <w:szCs w:val="24"/>
        </w:rPr>
        <w:t>csrf_token</w:t>
      </w:r>
      <w:proofErr w:type="spellEnd"/>
      <w:r w:rsidRPr="00193F03">
        <w:rPr>
          <w:rStyle w:val="CodeHTML"/>
          <w:rFonts w:eastAsiaTheme="majorEastAsia"/>
          <w:sz w:val="24"/>
          <w:szCs w:val="24"/>
        </w:rPr>
        <w:t>')</w:t>
      </w:r>
      <w:r w:rsidRPr="00193F03">
        <w:t>.</w:t>
      </w:r>
    </w:p>
    <w:p w14:paraId="6F22AE8C" w14:textId="77777777" w:rsidR="00813F33" w:rsidRDefault="00813F33" w:rsidP="007C5E40">
      <w:pPr>
        <w:pStyle w:val="Contenu"/>
        <w:jc w:val="both"/>
        <w:rPr>
          <w:rStyle w:val="ui-provider"/>
        </w:rPr>
      </w:pPr>
    </w:p>
    <w:p w14:paraId="208F28C0" w14:textId="77777777" w:rsidR="00813F33" w:rsidRDefault="00813F33" w:rsidP="007C5E40">
      <w:pPr>
        <w:pStyle w:val="Contenu"/>
        <w:jc w:val="both"/>
      </w:pPr>
      <w:r>
        <w:t xml:space="preserve">Le </w:t>
      </w:r>
      <w:proofErr w:type="spellStart"/>
      <w:r>
        <w:t>token</w:t>
      </w:r>
      <w:proofErr w:type="spellEnd"/>
      <w:r>
        <w:t xml:space="preserve"> CSRF est utilisé pour protéger le formulaire de connexion contre les attaques CSRF. Dans ce code est utilisé pour sécuriser le formulaire de connexion en vérifiant qu'il n'est pas soumis par une source malveillante. Symfony prend en charge la génération, </w:t>
      </w:r>
      <w:r>
        <w:lastRenderedPageBreak/>
        <w:t xml:space="preserve">l'inclusion et la vérification des </w:t>
      </w:r>
      <w:proofErr w:type="spellStart"/>
      <w:r>
        <w:t>tokens</w:t>
      </w:r>
      <w:proofErr w:type="spellEnd"/>
      <w:r>
        <w:t xml:space="preserve"> CSRF, simplifiant ainsi la protection contre les attaques CSRF.</w:t>
      </w:r>
    </w:p>
    <w:p w14:paraId="2F1AFE61" w14:textId="77777777" w:rsidR="00813F33" w:rsidRDefault="00813F33" w:rsidP="00813F33">
      <w:pPr>
        <w:rPr>
          <w:rStyle w:val="ui-provider"/>
        </w:rPr>
      </w:pPr>
      <w:r>
        <w:rPr>
          <w:noProof/>
        </w:rPr>
        <w:t>(</w:t>
      </w:r>
      <w:r w:rsidRPr="008E31F7">
        <w:rPr>
          <w:bCs/>
          <w:noProof/>
        </w:rPr>
        <w:t>Image en annexe</w:t>
      </w:r>
      <w:r>
        <w:rPr>
          <w:noProof/>
        </w:rPr>
        <w:t>)</w:t>
      </w:r>
    </w:p>
    <w:p w14:paraId="399DA4A8" w14:textId="77777777" w:rsidR="00813F33" w:rsidRDefault="00813F33" w:rsidP="00813F33">
      <w:pPr>
        <w:rPr>
          <w:rStyle w:val="ui-provider"/>
        </w:rPr>
      </w:pPr>
    </w:p>
    <w:p w14:paraId="6FC29D91" w14:textId="77777777" w:rsidR="00813F33" w:rsidRDefault="00813F33" w:rsidP="00813F33">
      <w:pPr>
        <w:rPr>
          <w:rStyle w:val="ui-provider"/>
        </w:rPr>
      </w:pPr>
    </w:p>
    <w:p w14:paraId="1823AA08" w14:textId="4749DC4B" w:rsidR="00813F33" w:rsidRPr="00193F03" w:rsidRDefault="00813F33" w:rsidP="007C5E40">
      <w:pPr>
        <w:pStyle w:val="Titre2"/>
        <w:numPr>
          <w:ilvl w:val="0"/>
          <w:numId w:val="146"/>
        </w:numPr>
      </w:pPr>
      <w:r w:rsidRPr="00193F03">
        <w:t>Attaques par Dictionnaire</w:t>
      </w:r>
    </w:p>
    <w:p w14:paraId="2B3EAD2E" w14:textId="77777777" w:rsidR="00813F33" w:rsidRDefault="00813F33" w:rsidP="00813F33">
      <w:pPr>
        <w:jc w:val="center"/>
        <w:rPr>
          <w:rStyle w:val="ui-provider"/>
        </w:rPr>
      </w:pPr>
      <w:r>
        <w:rPr>
          <w:noProof/>
        </w:rPr>
        <w:drawing>
          <wp:inline distT="0" distB="0" distL="0" distR="0" wp14:anchorId="774A4787" wp14:editId="77A6FD40">
            <wp:extent cx="3676650" cy="3105150"/>
            <wp:effectExtent l="0" t="0" r="0" b="0"/>
            <wp:docPr id="784590617" name="Image 1" descr="Une image contenant texte, capture d’écran, dessin humorist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90617" name="Image 1" descr="Une image contenant texte, capture d’écran, dessin humoristique, conception&#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3676650" cy="3105150"/>
                    </a:xfrm>
                    <a:prstGeom prst="rect">
                      <a:avLst/>
                    </a:prstGeom>
                  </pic:spPr>
                </pic:pic>
              </a:graphicData>
            </a:graphic>
          </wp:inline>
        </w:drawing>
      </w:r>
    </w:p>
    <w:p w14:paraId="1E868100" w14:textId="77777777" w:rsidR="00813F33" w:rsidRPr="007C5E40" w:rsidRDefault="00813F33" w:rsidP="007C5E40">
      <w:pPr>
        <w:jc w:val="both"/>
        <w:rPr>
          <w:b w:val="0"/>
          <w:bCs/>
        </w:rPr>
      </w:pPr>
      <w:r w:rsidRPr="007C5E40">
        <w:rPr>
          <w:b w:val="0"/>
          <w:bCs/>
        </w:rPr>
        <w:t xml:space="preserve">Ce type d’attaque est essentiellement la même qu’une attaque de force brute : mais cette attaque comprend un fichier dans lequel des dizaines de milliers de mots de passe peuvent être inclus et testé dans une boucle jusqu’à y trouver le bon. </w:t>
      </w:r>
    </w:p>
    <w:p w14:paraId="55CD227E" w14:textId="69C4F192" w:rsidR="00813F33" w:rsidRPr="007C5E40" w:rsidRDefault="00813F33" w:rsidP="007C5E40">
      <w:pPr>
        <w:jc w:val="both"/>
        <w:rPr>
          <w:rStyle w:val="ui-provider"/>
          <w:b w:val="0"/>
          <w:bCs/>
        </w:rPr>
      </w:pPr>
      <w:r w:rsidRPr="007C5E40">
        <w:rPr>
          <w:b w:val="0"/>
          <w:bCs/>
        </w:rPr>
        <w:t xml:space="preserve">La spécialité de l’attaque par dictionnaire est le fait que les combinaisons testées en priorité sont des combinaisons de mots de passe statistiquement populaires et trop simples. </w:t>
      </w:r>
      <w:r w:rsidR="007C5E40">
        <w:rPr>
          <w:b w:val="0"/>
          <w:bCs/>
        </w:rPr>
        <w:t xml:space="preserve"> </w:t>
      </w:r>
      <w:r w:rsidRPr="007C5E40">
        <w:rPr>
          <w:b w:val="0"/>
          <w:bCs/>
        </w:rPr>
        <w:t>Une attaque par dictionnaire testera donc en 1er ce type de combinaisons, un mot de passe fort permet de réduire le succès de genre d’attaque.</w:t>
      </w:r>
    </w:p>
    <w:p w14:paraId="39B10C52" w14:textId="77777777" w:rsidR="00813F33" w:rsidRDefault="00813F33" w:rsidP="00813F33">
      <w:pPr>
        <w:rPr>
          <w:rStyle w:val="ui-provider"/>
        </w:rPr>
      </w:pPr>
    </w:p>
    <w:p w14:paraId="583289BE" w14:textId="77777777" w:rsidR="00813F33" w:rsidRDefault="00813F33" w:rsidP="00813F33">
      <w:pPr>
        <w:rPr>
          <w:rStyle w:val="ui-provider"/>
        </w:rPr>
      </w:pPr>
    </w:p>
    <w:p w14:paraId="25DB23B4" w14:textId="77777777" w:rsidR="00813F33" w:rsidRPr="007C5E40" w:rsidRDefault="00813F33" w:rsidP="007C5E40">
      <w:pPr>
        <w:pStyle w:val="Titre2"/>
        <w:rPr>
          <w:rStyle w:val="ui-provider"/>
        </w:rPr>
      </w:pPr>
    </w:p>
    <w:p w14:paraId="62F57686" w14:textId="77777777" w:rsidR="00813F33" w:rsidRDefault="00813F33" w:rsidP="007C5E40">
      <w:pPr>
        <w:pStyle w:val="Titre2"/>
        <w:rPr>
          <w:rStyle w:val="ui-provider"/>
        </w:rPr>
      </w:pPr>
    </w:p>
    <w:p w14:paraId="6334E386" w14:textId="77777777" w:rsidR="007C5E40" w:rsidRDefault="007C5E40" w:rsidP="007C5E40"/>
    <w:p w14:paraId="28BBD7A4" w14:textId="77777777" w:rsidR="007C5E40" w:rsidRDefault="007C5E40" w:rsidP="007C5E40"/>
    <w:p w14:paraId="17BE46AF" w14:textId="77777777" w:rsidR="007C5E40" w:rsidRDefault="007C5E40" w:rsidP="007C5E40"/>
    <w:p w14:paraId="19E67734" w14:textId="77777777" w:rsidR="007C5E40" w:rsidRPr="007C5E40" w:rsidRDefault="007C5E40" w:rsidP="007C5E40"/>
    <w:p w14:paraId="7DD0CD1D" w14:textId="77777777" w:rsidR="00813F33" w:rsidRPr="007C5E40" w:rsidRDefault="00813F33" w:rsidP="007C5E40">
      <w:pPr>
        <w:pStyle w:val="Titre2"/>
        <w:rPr>
          <w:rStyle w:val="ui-provider"/>
        </w:rPr>
      </w:pPr>
      <w:r w:rsidRPr="007C5E40">
        <w:lastRenderedPageBreak/>
        <w:t>Présentation d’une fonctionnalité principale</w:t>
      </w:r>
    </w:p>
    <w:p w14:paraId="4E59DAF4" w14:textId="77777777" w:rsidR="00813F33" w:rsidRPr="007C5E40" w:rsidRDefault="00813F33" w:rsidP="007C5E40">
      <w:pPr>
        <w:pStyle w:val="Contenu"/>
        <w:jc w:val="both"/>
        <w:rPr>
          <w:rStyle w:val="ui-provider"/>
        </w:rPr>
      </w:pPr>
      <w:r w:rsidRPr="007C5E40">
        <w:rPr>
          <w:rStyle w:val="ui-provider"/>
        </w:rPr>
        <w:t>J’ai choisi de vous présenter la partie de création d’un Post.</w:t>
      </w:r>
    </w:p>
    <w:p w14:paraId="5310638F" w14:textId="5259E323" w:rsidR="00813F33" w:rsidRPr="007C5E40" w:rsidRDefault="00813F33" w:rsidP="007C5E40">
      <w:pPr>
        <w:pStyle w:val="Contenu"/>
        <w:jc w:val="both"/>
        <w:rPr>
          <w:rStyle w:val="ui-provider"/>
        </w:rPr>
      </w:pPr>
      <w:r w:rsidRPr="007C5E40">
        <w:rPr>
          <w:rStyle w:val="ui-provider"/>
        </w:rPr>
        <w:t xml:space="preserve">Nous devons tout d’abord nous connecter, cette connexion va permettre d’afficher l’onglet qui lui va afficher l’onglet Lancer un post. Celui-ci n’étant visible que si l’utilisateur est connecté, Après avoir cliqué sur cet onglet, on y voit une liste déroulante permettant de choisir un article et également l’ajout d’image qui lui est facultatif est va inciter ou non à choisir une image. Ensuite, on retrouve une zone de texte permettant d’écrire du contenu et pour finir on retrouve un bouton Enregistrer qui va permettre d’envoyer ce post. Par la suite, le post qui vient tout juste d’être crée sera lui bien listé dans la liste des </w:t>
      </w:r>
      <w:proofErr w:type="spellStart"/>
      <w:r w:rsidRPr="007C5E40">
        <w:rPr>
          <w:rStyle w:val="ui-provider"/>
        </w:rPr>
        <w:t>posts</w:t>
      </w:r>
      <w:proofErr w:type="spellEnd"/>
      <w:r w:rsidRPr="007C5E40">
        <w:rPr>
          <w:rStyle w:val="ui-provider"/>
        </w:rPr>
        <w:t xml:space="preserve">. Aussi ce </w:t>
      </w:r>
      <w:proofErr w:type="spellStart"/>
      <w:r w:rsidRPr="007C5E40">
        <w:rPr>
          <w:rStyle w:val="ui-provider"/>
        </w:rPr>
        <w:t>post</w:t>
      </w:r>
      <w:proofErr w:type="spellEnd"/>
      <w:r w:rsidRPr="007C5E40">
        <w:rPr>
          <w:rStyle w:val="ui-provider"/>
        </w:rPr>
        <w:t xml:space="preserve"> qui vient d’être crée sera aussi visible dans l’onglet</w:t>
      </w:r>
      <w:r w:rsidR="007C5E40">
        <w:rPr>
          <w:rStyle w:val="ui-provider"/>
        </w:rPr>
        <w:t xml:space="preserve"> </w:t>
      </w:r>
      <w:r w:rsidRPr="007C5E40">
        <w:rPr>
          <w:rStyle w:val="ui-provider"/>
        </w:rPr>
        <w:t xml:space="preserve">Mes </w:t>
      </w:r>
      <w:proofErr w:type="spellStart"/>
      <w:r w:rsidRPr="007C5E40">
        <w:rPr>
          <w:rStyle w:val="ui-provider"/>
        </w:rPr>
        <w:t>Posts</w:t>
      </w:r>
      <w:proofErr w:type="spellEnd"/>
      <w:r w:rsidRPr="007C5E40">
        <w:rPr>
          <w:rStyle w:val="ui-provider"/>
        </w:rPr>
        <w:t xml:space="preserve"> qui affiche et liste les </w:t>
      </w:r>
      <w:proofErr w:type="spellStart"/>
      <w:r w:rsidRPr="007C5E40">
        <w:rPr>
          <w:rStyle w:val="ui-provider"/>
        </w:rPr>
        <w:t>posts</w:t>
      </w:r>
      <w:proofErr w:type="spellEnd"/>
      <w:r w:rsidRPr="007C5E40">
        <w:rPr>
          <w:rStyle w:val="ui-provider"/>
        </w:rPr>
        <w:t xml:space="preserve"> crée par un utilisateur et sur ce même page, nous pourront supprimer le post en cliquant sur un bouton.</w:t>
      </w:r>
    </w:p>
    <w:p w14:paraId="3E63C135" w14:textId="77777777" w:rsidR="00813F33" w:rsidRDefault="00813F33" w:rsidP="00813F33">
      <w:pPr>
        <w:rPr>
          <w:rStyle w:val="ui-provider"/>
        </w:rPr>
      </w:pPr>
    </w:p>
    <w:p w14:paraId="13F7EC84" w14:textId="77777777" w:rsidR="00813F33" w:rsidRDefault="00813F33" w:rsidP="007C5E40">
      <w:pPr>
        <w:pStyle w:val="Titre2"/>
      </w:pPr>
      <w:r>
        <w:t>16</w:t>
      </w:r>
      <w:r w:rsidRPr="000B73FF">
        <w:t>)Axes d’amélioration</w:t>
      </w:r>
      <w:r>
        <w:t xml:space="preserve"> </w:t>
      </w:r>
    </w:p>
    <w:p w14:paraId="29394AC3" w14:textId="77777777" w:rsidR="00813F33" w:rsidRPr="007C5E40" w:rsidRDefault="00813F33" w:rsidP="00813F33">
      <w:pPr>
        <w:rPr>
          <w:b w:val="0"/>
          <w:bCs/>
        </w:rPr>
      </w:pPr>
      <w:r w:rsidRPr="007C5E40">
        <w:rPr>
          <w:b w:val="0"/>
          <w:bCs/>
        </w:rPr>
        <w:t>Voici quelques axes d’amélioration pour mon projet :</w:t>
      </w:r>
    </w:p>
    <w:p w14:paraId="15F5E745" w14:textId="1A831E94" w:rsidR="00813F33" w:rsidRDefault="00813F33" w:rsidP="007C5E40">
      <w:pPr>
        <w:pStyle w:val="Contenu"/>
        <w:numPr>
          <w:ilvl w:val="0"/>
          <w:numId w:val="149"/>
        </w:numPr>
      </w:pPr>
      <w:r>
        <w:t>Ajout listes des Articles quand l’utilisateur est ADMIN avec la possibilité de supprimer des articles</w:t>
      </w:r>
    </w:p>
    <w:p w14:paraId="15B60009" w14:textId="1D749674" w:rsidR="00813F33" w:rsidRDefault="00813F33" w:rsidP="007C5E40">
      <w:pPr>
        <w:pStyle w:val="Contenu"/>
        <w:numPr>
          <w:ilvl w:val="0"/>
          <w:numId w:val="149"/>
        </w:numPr>
      </w:pPr>
      <w:r>
        <w:t>Passage à Symfony 7.2</w:t>
      </w:r>
    </w:p>
    <w:p w14:paraId="022C1511" w14:textId="6DCE159C" w:rsidR="00813F33" w:rsidRDefault="00813F33" w:rsidP="007C5E40">
      <w:pPr>
        <w:pStyle w:val="Contenu"/>
        <w:numPr>
          <w:ilvl w:val="0"/>
          <w:numId w:val="149"/>
        </w:numPr>
      </w:pPr>
      <w:r>
        <w:t xml:space="preserve">Création d’une Page de contact </w:t>
      </w:r>
    </w:p>
    <w:p w14:paraId="26FEA095" w14:textId="77777777" w:rsidR="007C5E40" w:rsidRDefault="007C5E40" w:rsidP="00813F33"/>
    <w:p w14:paraId="5EA363E7" w14:textId="45A4459C" w:rsidR="00813F33" w:rsidRPr="00B75E64" w:rsidRDefault="007C5E40" w:rsidP="007C5E40">
      <w:pPr>
        <w:pStyle w:val="Titre2"/>
      </w:pPr>
      <w:r>
        <w:t xml:space="preserve">17) </w:t>
      </w:r>
      <w:r w:rsidR="00813F33" w:rsidRPr="00B75E64">
        <w:t>Conclusion</w:t>
      </w:r>
    </w:p>
    <w:p w14:paraId="3D3C80BE" w14:textId="77777777" w:rsidR="00813F33" w:rsidRDefault="00813F33" w:rsidP="007C5E40">
      <w:pPr>
        <w:pStyle w:val="Contenu"/>
        <w:jc w:val="both"/>
      </w:pPr>
      <w:r>
        <w:t xml:space="preserve">Au cours de la réalisation de ce projet ainsi que tout au long de ma formation, j’ai rencontré de multiples obstacles. Pour les surmonter et en tirer des enseignements, j’ai eu l’opportunité de développer mes compétences de recherche documentaire et de communication lors de mes échanges avec l’équipe de formation d’ELAN. </w:t>
      </w:r>
    </w:p>
    <w:p w14:paraId="5523BB1C" w14:textId="77777777" w:rsidR="00813F33" w:rsidRDefault="00813F33" w:rsidP="007C5E40">
      <w:pPr>
        <w:pStyle w:val="Contenu"/>
        <w:jc w:val="both"/>
      </w:pPr>
      <w:r>
        <w:t>J’ai réalisé l’importance d’une gestion de projet efficace et de la réflexion préparatoire à propos d’un projet avant d’en écrire le code notamment en faisant le maquettage et le Modèle Conceptuelle de Donnée.</w:t>
      </w:r>
    </w:p>
    <w:p w14:paraId="56CE02F4" w14:textId="77777777" w:rsidR="00813F33" w:rsidRDefault="00813F33" w:rsidP="007C5E40">
      <w:pPr>
        <w:pStyle w:val="Contenu"/>
        <w:jc w:val="both"/>
        <w:rPr>
          <w:rStyle w:val="ui-provider"/>
        </w:rPr>
      </w:pPr>
      <w:r>
        <w:t xml:space="preserve"> En travaillant sur la partie technique, j’ai acquis des compétences de programmation dans différents langages.  J’ai réalisé ma formation dans un cadre valorisateur avec des collègues chaleureux et j’en sors très satisfait, avec des idées concrètes de réalisations et de mon futur dans ce domaine.</w:t>
      </w:r>
    </w:p>
    <w:p w14:paraId="3854260E" w14:textId="77777777" w:rsidR="00813F33" w:rsidRPr="00B75E64" w:rsidRDefault="00813F33" w:rsidP="007C5E40">
      <w:pPr>
        <w:pStyle w:val="Titre3"/>
        <w:rPr>
          <w:b/>
        </w:rPr>
      </w:pPr>
      <w:r w:rsidRPr="00B75E64">
        <w:lastRenderedPageBreak/>
        <w:t>Remerciements</w:t>
      </w:r>
    </w:p>
    <w:p w14:paraId="0F44B1A5" w14:textId="77777777" w:rsidR="00813F33" w:rsidRPr="007C5E40" w:rsidRDefault="00813F33" w:rsidP="007C5E40">
      <w:pPr>
        <w:jc w:val="both"/>
        <w:rPr>
          <w:b w:val="0"/>
          <w:bCs/>
        </w:rPr>
      </w:pPr>
      <w:r w:rsidRPr="007C5E40">
        <w:rPr>
          <w:b w:val="0"/>
          <w:bCs/>
        </w:rPr>
        <w:t xml:space="preserve">J’aimerai remercier chaleureusement toute l’équipe de formation d’ELAN : </w:t>
      </w:r>
    </w:p>
    <w:p w14:paraId="595FB027" w14:textId="77777777" w:rsidR="00813F33" w:rsidRPr="007C5E40" w:rsidRDefault="00813F33" w:rsidP="007C5E40">
      <w:pPr>
        <w:jc w:val="both"/>
        <w:rPr>
          <w:b w:val="0"/>
          <w:bCs/>
        </w:rPr>
      </w:pPr>
      <w:r w:rsidRPr="007C5E40">
        <w:rPr>
          <w:b w:val="0"/>
          <w:bCs/>
        </w:rPr>
        <w:t xml:space="preserve">Stéphane SMAIL, Mickaël MURMANN, Quentin MATHIEU, </w:t>
      </w:r>
    </w:p>
    <w:p w14:paraId="46F59E43" w14:textId="77777777" w:rsidR="00813F33" w:rsidRPr="007C5E40" w:rsidRDefault="00813F33" w:rsidP="007C5E40">
      <w:pPr>
        <w:jc w:val="both"/>
        <w:rPr>
          <w:b w:val="0"/>
          <w:bCs/>
        </w:rPr>
      </w:pPr>
      <w:r w:rsidRPr="007C5E40">
        <w:rPr>
          <w:b w:val="0"/>
          <w:bCs/>
        </w:rPr>
        <w:t>À toute son équipe administrative,</w:t>
      </w:r>
    </w:p>
    <w:p w14:paraId="57C53EDD" w14:textId="77777777" w:rsidR="00813F33" w:rsidRPr="007C5E40" w:rsidRDefault="00813F33" w:rsidP="007C5E40">
      <w:pPr>
        <w:jc w:val="both"/>
        <w:rPr>
          <w:b w:val="0"/>
          <w:bCs/>
        </w:rPr>
      </w:pPr>
      <w:r w:rsidRPr="007C5E40">
        <w:rPr>
          <w:b w:val="0"/>
          <w:bCs/>
        </w:rPr>
        <w:t>Merci.</w:t>
      </w:r>
    </w:p>
    <w:p w14:paraId="09555C09" w14:textId="77777777" w:rsidR="00813F33" w:rsidRDefault="00813F33" w:rsidP="007C5E40">
      <w:pPr>
        <w:rPr>
          <w:u w:val="single"/>
        </w:rPr>
      </w:pPr>
    </w:p>
    <w:p w14:paraId="2AB878F9" w14:textId="77777777" w:rsidR="00813F33" w:rsidRDefault="00813F33" w:rsidP="007C5E40">
      <w:pPr>
        <w:pStyle w:val="Titre3"/>
      </w:pPr>
      <w:r w:rsidRPr="00B75E64">
        <w:t>ANNEXE</w:t>
      </w:r>
    </w:p>
    <w:p w14:paraId="0205A8AD" w14:textId="0102D433" w:rsidR="00813F33" w:rsidRDefault="00813F33" w:rsidP="007C5E40">
      <w:pPr>
        <w:pStyle w:val="Titre3"/>
      </w:pPr>
      <w:r>
        <w:t>Maquette</w:t>
      </w:r>
      <w:r w:rsidR="005B2895">
        <w:t>s</w:t>
      </w:r>
    </w:p>
    <w:p w14:paraId="0585154C" w14:textId="3D4AB2BB" w:rsidR="005B2895" w:rsidRPr="005B2895" w:rsidRDefault="005B2895" w:rsidP="005B2895">
      <w:pPr>
        <w:rPr>
          <w:b w:val="0"/>
          <w:bCs/>
        </w:rPr>
      </w:pPr>
      <w:r w:rsidRPr="005B2895">
        <w:rPr>
          <w:b w:val="0"/>
          <w:bCs/>
        </w:rPr>
        <w:t>Page D’accueil (Partie 1)</w:t>
      </w:r>
    </w:p>
    <w:p w14:paraId="2A8E9A12" w14:textId="5443B727" w:rsidR="005B2895" w:rsidRDefault="005B2895" w:rsidP="005B2895">
      <w:r>
        <w:rPr>
          <w:noProof/>
        </w:rPr>
        <w:drawing>
          <wp:inline distT="0" distB="0" distL="0" distR="0" wp14:anchorId="44D63ED7" wp14:editId="50A3B233">
            <wp:extent cx="6371590" cy="4484370"/>
            <wp:effectExtent l="0" t="0" r="0" b="0"/>
            <wp:docPr id="1851666741" name="Image 6" descr="Une image contenant texte, avion, Transport aérien, véhicu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66741" name="Image 6" descr="Une image contenant texte, avion, Transport aérien, véhicul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6371590" cy="4484370"/>
                    </a:xfrm>
                    <a:prstGeom prst="rect">
                      <a:avLst/>
                    </a:prstGeom>
                  </pic:spPr>
                </pic:pic>
              </a:graphicData>
            </a:graphic>
          </wp:inline>
        </w:drawing>
      </w:r>
    </w:p>
    <w:p w14:paraId="37C816B5" w14:textId="77777777" w:rsidR="005B2895" w:rsidRDefault="005B2895" w:rsidP="005B2895"/>
    <w:p w14:paraId="2D7083D7" w14:textId="77777777" w:rsidR="005B2895" w:rsidRDefault="005B2895" w:rsidP="005B2895">
      <w:pPr>
        <w:rPr>
          <w:b w:val="0"/>
          <w:bCs/>
        </w:rPr>
      </w:pPr>
    </w:p>
    <w:p w14:paraId="2360FD67" w14:textId="77777777" w:rsidR="005B2895" w:rsidRDefault="005B2895" w:rsidP="005B2895">
      <w:pPr>
        <w:rPr>
          <w:b w:val="0"/>
          <w:bCs/>
        </w:rPr>
      </w:pPr>
    </w:p>
    <w:p w14:paraId="48C48672" w14:textId="77777777" w:rsidR="005B2895" w:rsidRDefault="005B2895" w:rsidP="005B2895">
      <w:pPr>
        <w:rPr>
          <w:b w:val="0"/>
          <w:bCs/>
        </w:rPr>
      </w:pPr>
    </w:p>
    <w:p w14:paraId="1AE7CA10" w14:textId="77777777" w:rsidR="005B2895" w:rsidRDefault="005B2895" w:rsidP="005B2895">
      <w:pPr>
        <w:rPr>
          <w:b w:val="0"/>
          <w:bCs/>
        </w:rPr>
      </w:pPr>
    </w:p>
    <w:p w14:paraId="24668C2D" w14:textId="77777777" w:rsidR="005B2895" w:rsidRDefault="005B2895" w:rsidP="005B2895">
      <w:pPr>
        <w:rPr>
          <w:b w:val="0"/>
          <w:bCs/>
        </w:rPr>
      </w:pPr>
    </w:p>
    <w:p w14:paraId="14F605E4" w14:textId="77777777" w:rsidR="005B2895" w:rsidRDefault="005B2895" w:rsidP="005B2895">
      <w:pPr>
        <w:rPr>
          <w:b w:val="0"/>
          <w:bCs/>
        </w:rPr>
      </w:pPr>
    </w:p>
    <w:p w14:paraId="451E7047" w14:textId="77777777" w:rsidR="005B2895" w:rsidRDefault="005B2895" w:rsidP="005B2895">
      <w:pPr>
        <w:rPr>
          <w:b w:val="0"/>
          <w:bCs/>
        </w:rPr>
      </w:pPr>
    </w:p>
    <w:p w14:paraId="52757C3D" w14:textId="3D4CC496" w:rsidR="005B2895" w:rsidRPr="005B2895" w:rsidRDefault="005B2895" w:rsidP="005B2895">
      <w:pPr>
        <w:rPr>
          <w:b w:val="0"/>
          <w:bCs/>
        </w:rPr>
      </w:pPr>
      <w:r w:rsidRPr="005B2895">
        <w:rPr>
          <w:b w:val="0"/>
          <w:bCs/>
        </w:rPr>
        <w:lastRenderedPageBreak/>
        <w:t>Page D’accueil (Partie 2)</w:t>
      </w:r>
    </w:p>
    <w:p w14:paraId="687AD6E4" w14:textId="5CE33682" w:rsidR="005B2895" w:rsidRDefault="005B2895" w:rsidP="005B2895">
      <w:r>
        <w:rPr>
          <w:noProof/>
        </w:rPr>
        <w:drawing>
          <wp:inline distT="0" distB="0" distL="0" distR="0" wp14:anchorId="13AF0F17" wp14:editId="618C4EAC">
            <wp:extent cx="6371590" cy="4534535"/>
            <wp:effectExtent l="0" t="0" r="0" b="0"/>
            <wp:docPr id="163848116" name="Image 7" descr="Une image contenant texte, capture d’écran, av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8116" name="Image 7" descr="Une image contenant texte, capture d’écran, avion&#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6371590" cy="4534535"/>
                    </a:xfrm>
                    <a:prstGeom prst="rect">
                      <a:avLst/>
                    </a:prstGeom>
                  </pic:spPr>
                </pic:pic>
              </a:graphicData>
            </a:graphic>
          </wp:inline>
        </w:drawing>
      </w:r>
    </w:p>
    <w:p w14:paraId="13C8B282" w14:textId="77777777" w:rsidR="005B2895" w:rsidRDefault="005B2895" w:rsidP="005B2895"/>
    <w:p w14:paraId="2A1F64E5" w14:textId="116E6BA1" w:rsidR="00297F5E" w:rsidRPr="005B2895" w:rsidRDefault="005B2895" w:rsidP="005B2895">
      <w:pPr>
        <w:rPr>
          <w:b w:val="0"/>
          <w:bCs/>
        </w:rPr>
      </w:pPr>
      <w:r w:rsidRPr="005B2895">
        <w:rPr>
          <w:b w:val="0"/>
          <w:bCs/>
        </w:rPr>
        <w:lastRenderedPageBreak/>
        <w:t xml:space="preserve">Maquette Page de Création d’un </w:t>
      </w:r>
      <w:proofErr w:type="gramStart"/>
      <w:r w:rsidRPr="005B2895">
        <w:rPr>
          <w:b w:val="0"/>
          <w:bCs/>
        </w:rPr>
        <w:t>Post</w:t>
      </w:r>
      <w:r>
        <w:rPr>
          <w:b w:val="0"/>
          <w:bCs/>
        </w:rPr>
        <w:t xml:space="preserve"> ,Connexion</w:t>
      </w:r>
      <w:proofErr w:type="gramEnd"/>
      <w:r>
        <w:rPr>
          <w:b w:val="0"/>
          <w:bCs/>
        </w:rPr>
        <w:t xml:space="preserve"> et d’Inscription</w:t>
      </w:r>
      <w:r w:rsidR="00297F5E">
        <w:rPr>
          <w:b w:val="0"/>
          <w:bCs/>
        </w:rPr>
        <w:t xml:space="preserve"> et Affichage d’un Post</w:t>
      </w:r>
      <w:r>
        <w:rPr>
          <w:noProof/>
          <w:u w:val="single"/>
        </w:rPr>
        <w:drawing>
          <wp:inline distT="0" distB="0" distL="0" distR="0" wp14:anchorId="658F1AF1" wp14:editId="3E098D81">
            <wp:extent cx="5579533" cy="3773805"/>
            <wp:effectExtent l="0" t="0" r="2540" b="0"/>
            <wp:docPr id="765900012" name="Image 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00012" name="Image 4" descr="Une image contenant texte, capture d’écran, logiciel, Icône d’ordinateur&#10;&#10;Description générée automatiquement"/>
                    <pic:cNvPicPr/>
                  </pic:nvPicPr>
                  <pic:blipFill rotWithShape="1">
                    <a:blip r:embed="rId44">
                      <a:extLst>
                        <a:ext uri="{28A0092B-C50C-407E-A947-70E740481C1C}">
                          <a14:useLocalDpi xmlns:a14="http://schemas.microsoft.com/office/drawing/2010/main" val="0"/>
                        </a:ext>
                      </a:extLst>
                    </a:blip>
                    <a:srcRect l="22340" t="22479" r="22249" b="7488"/>
                    <a:stretch/>
                  </pic:blipFill>
                  <pic:spPr bwMode="auto">
                    <a:xfrm>
                      <a:off x="0" y="0"/>
                      <a:ext cx="5587401" cy="3779126"/>
                    </a:xfrm>
                    <a:prstGeom prst="rect">
                      <a:avLst/>
                    </a:prstGeom>
                    <a:ln>
                      <a:noFill/>
                    </a:ln>
                    <a:extLst>
                      <a:ext uri="{53640926-AAD7-44D8-BBD7-CCE9431645EC}">
                        <a14:shadowObscured xmlns:a14="http://schemas.microsoft.com/office/drawing/2010/main"/>
                      </a:ext>
                    </a:extLst>
                  </pic:spPr>
                </pic:pic>
              </a:graphicData>
            </a:graphic>
          </wp:inline>
        </w:drawing>
      </w:r>
    </w:p>
    <w:p w14:paraId="2E249B83" w14:textId="5FD95A5D" w:rsidR="00813F33" w:rsidRDefault="00813F33" w:rsidP="00813F33">
      <w:pPr>
        <w:rPr>
          <w:noProof/>
          <w:u w:val="single"/>
        </w:rPr>
      </w:pPr>
    </w:p>
    <w:p w14:paraId="4D6EBFF1" w14:textId="77777777" w:rsidR="00813F33" w:rsidRDefault="00813F33" w:rsidP="00813F33">
      <w:pPr>
        <w:rPr>
          <w:u w:val="single"/>
        </w:rPr>
      </w:pPr>
      <w:r>
        <w:rPr>
          <w:noProof/>
          <w:u w:val="single"/>
        </w:rPr>
        <w:drawing>
          <wp:inline distT="0" distB="0" distL="0" distR="0" wp14:anchorId="25C24443" wp14:editId="28C186F2">
            <wp:extent cx="5545666" cy="3956802"/>
            <wp:effectExtent l="0" t="0" r="0" b="5715"/>
            <wp:docPr id="244539998" name="Image 2"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39998" name="Image 2" descr="Une image contenant texte, logiciel, Icône d’ordinateur, Page web&#10;&#10;Description générée automatiquement"/>
                    <pic:cNvPicPr/>
                  </pic:nvPicPr>
                  <pic:blipFill rotWithShape="1">
                    <a:blip r:embed="rId45">
                      <a:extLst>
                        <a:ext uri="{28A0092B-C50C-407E-A947-70E740481C1C}">
                          <a14:useLocalDpi xmlns:a14="http://schemas.microsoft.com/office/drawing/2010/main" val="0"/>
                        </a:ext>
                      </a:extLst>
                    </a:blip>
                    <a:srcRect l="22340" t="24566" r="22249" b="5148"/>
                    <a:stretch/>
                  </pic:blipFill>
                  <pic:spPr bwMode="auto">
                    <a:xfrm>
                      <a:off x="0" y="0"/>
                      <a:ext cx="5549001" cy="3959182"/>
                    </a:xfrm>
                    <a:prstGeom prst="rect">
                      <a:avLst/>
                    </a:prstGeom>
                    <a:ln>
                      <a:noFill/>
                    </a:ln>
                    <a:extLst>
                      <a:ext uri="{53640926-AAD7-44D8-BBD7-CCE9431645EC}">
                        <a14:shadowObscured xmlns:a14="http://schemas.microsoft.com/office/drawing/2010/main"/>
                      </a:ext>
                    </a:extLst>
                  </pic:spPr>
                </pic:pic>
              </a:graphicData>
            </a:graphic>
          </wp:inline>
        </w:drawing>
      </w:r>
    </w:p>
    <w:p w14:paraId="2CC658BE" w14:textId="77777777" w:rsidR="00813F33" w:rsidRDefault="00813F33" w:rsidP="00813F33">
      <w:pPr>
        <w:rPr>
          <w:noProof/>
          <w:u w:val="single"/>
        </w:rPr>
      </w:pPr>
    </w:p>
    <w:p w14:paraId="504742D8" w14:textId="77777777" w:rsidR="00813F33" w:rsidRPr="00B75E64" w:rsidRDefault="00813F33" w:rsidP="00813F33">
      <w:pPr>
        <w:rPr>
          <w:u w:val="single"/>
        </w:rPr>
      </w:pPr>
      <w:r>
        <w:rPr>
          <w:noProof/>
          <w:u w:val="single"/>
        </w:rPr>
        <w:lastRenderedPageBreak/>
        <w:drawing>
          <wp:inline distT="0" distB="0" distL="0" distR="0" wp14:anchorId="2362CC21" wp14:editId="203DDC24">
            <wp:extent cx="6155266" cy="4376022"/>
            <wp:effectExtent l="0" t="0" r="0" b="5715"/>
            <wp:docPr id="1922256888" name="Image 3"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56888" name="Image 3" descr="Une image contenant texte, logiciel, Icône d’ordinateur, Page web&#10;&#10;Description générée automatiquement"/>
                    <pic:cNvPicPr/>
                  </pic:nvPicPr>
                  <pic:blipFill rotWithShape="1">
                    <a:blip r:embed="rId46">
                      <a:extLst>
                        <a:ext uri="{28A0092B-C50C-407E-A947-70E740481C1C}">
                          <a14:useLocalDpi xmlns:a14="http://schemas.microsoft.com/office/drawing/2010/main" val="0"/>
                        </a:ext>
                      </a:extLst>
                    </a:blip>
                    <a:srcRect l="22340" t="22479" r="22249" b="7488"/>
                    <a:stretch/>
                  </pic:blipFill>
                  <pic:spPr bwMode="auto">
                    <a:xfrm>
                      <a:off x="0" y="0"/>
                      <a:ext cx="6177581" cy="4391887"/>
                    </a:xfrm>
                    <a:prstGeom prst="rect">
                      <a:avLst/>
                    </a:prstGeom>
                    <a:ln>
                      <a:noFill/>
                    </a:ln>
                    <a:extLst>
                      <a:ext uri="{53640926-AAD7-44D8-BBD7-CCE9431645EC}">
                        <a14:shadowObscured xmlns:a14="http://schemas.microsoft.com/office/drawing/2010/main"/>
                      </a:ext>
                    </a:extLst>
                  </pic:spPr>
                </pic:pic>
              </a:graphicData>
            </a:graphic>
          </wp:inline>
        </w:drawing>
      </w:r>
    </w:p>
    <w:p w14:paraId="58DC3FCB" w14:textId="38F88477" w:rsidR="00813F33" w:rsidRDefault="00297F5E" w:rsidP="00813F33">
      <w:pPr>
        <w:rPr>
          <w:u w:val="single"/>
        </w:rPr>
      </w:pPr>
      <w:r>
        <w:rPr>
          <w:noProof/>
          <w:u w:val="single"/>
        </w:rPr>
        <w:drawing>
          <wp:inline distT="0" distB="0" distL="0" distR="0" wp14:anchorId="30FE8FAA" wp14:editId="6D4D08AB">
            <wp:extent cx="6371590" cy="4513580"/>
            <wp:effectExtent l="0" t="0" r="0" b="1270"/>
            <wp:docPr id="134300270" name="Image 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0270" name="Image 8" descr="Une image contenant texte, capture d’écran, Police, logiciel&#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6371590" cy="4513580"/>
                    </a:xfrm>
                    <a:prstGeom prst="rect">
                      <a:avLst/>
                    </a:prstGeom>
                  </pic:spPr>
                </pic:pic>
              </a:graphicData>
            </a:graphic>
          </wp:inline>
        </w:drawing>
      </w:r>
    </w:p>
    <w:p w14:paraId="771A1078" w14:textId="77777777" w:rsidR="00297F5E" w:rsidRDefault="00297F5E" w:rsidP="007C5E40">
      <w:pPr>
        <w:pStyle w:val="Titre3"/>
      </w:pPr>
    </w:p>
    <w:p w14:paraId="40EC57BC" w14:textId="77777777" w:rsidR="00297F5E" w:rsidRDefault="00297F5E" w:rsidP="007C5E40">
      <w:pPr>
        <w:pStyle w:val="Titre3"/>
      </w:pPr>
    </w:p>
    <w:p w14:paraId="6E43F1E9" w14:textId="77777777" w:rsidR="00297F5E" w:rsidRDefault="00297F5E" w:rsidP="007C5E40">
      <w:pPr>
        <w:pStyle w:val="Titre3"/>
      </w:pPr>
    </w:p>
    <w:p w14:paraId="2223C257" w14:textId="77777777" w:rsidR="00297F5E" w:rsidRDefault="00297F5E" w:rsidP="007C5E40">
      <w:pPr>
        <w:pStyle w:val="Titre3"/>
      </w:pPr>
    </w:p>
    <w:p w14:paraId="26C25C3E" w14:textId="3FA46E2E" w:rsidR="00813F33" w:rsidRPr="00280A90" w:rsidRDefault="00813F33" w:rsidP="007C5E40">
      <w:pPr>
        <w:pStyle w:val="Titre3"/>
      </w:pPr>
      <w:r w:rsidRPr="00280A90">
        <w:t>Version Bureau</w:t>
      </w:r>
    </w:p>
    <w:p w14:paraId="09598E91" w14:textId="77777777" w:rsidR="00813F33" w:rsidRDefault="00813F33" w:rsidP="00813F33">
      <w:pPr>
        <w:rPr>
          <w:noProof/>
        </w:rPr>
      </w:pPr>
      <w:r>
        <w:rPr>
          <w:noProof/>
        </w:rPr>
        <w:drawing>
          <wp:inline distT="0" distB="0" distL="0" distR="0" wp14:anchorId="003315DE" wp14:editId="42DA8F62">
            <wp:extent cx="5687291" cy="2632075"/>
            <wp:effectExtent l="0" t="0" r="8890" b="0"/>
            <wp:docPr id="1380047883" name="Image 27" descr="Une image contenant texte, capture d’écran, plein air, Transport aérie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47883" name="Image 27" descr="Une image contenant texte, capture d’écran, plein air, Transport aérien&#10;&#10;Description générée automatiquement"/>
                    <pic:cNvPicPr/>
                  </pic:nvPicPr>
                  <pic:blipFill rotWithShape="1">
                    <a:blip r:embed="rId48" cstate="print">
                      <a:extLst>
                        <a:ext uri="{28A0092B-C50C-407E-A947-70E740481C1C}">
                          <a14:useLocalDpi xmlns:a14="http://schemas.microsoft.com/office/drawing/2010/main" val="0"/>
                        </a:ext>
                      </a:extLst>
                    </a:blip>
                    <a:srcRect t="13896" r="1244" b="4852"/>
                    <a:stretch/>
                  </pic:blipFill>
                  <pic:spPr bwMode="auto">
                    <a:xfrm>
                      <a:off x="0" y="0"/>
                      <a:ext cx="5689091" cy="2632908"/>
                    </a:xfrm>
                    <a:prstGeom prst="rect">
                      <a:avLst/>
                    </a:prstGeom>
                    <a:ln>
                      <a:noFill/>
                    </a:ln>
                    <a:extLst>
                      <a:ext uri="{53640926-AAD7-44D8-BBD7-CCE9431645EC}">
                        <a14:shadowObscured xmlns:a14="http://schemas.microsoft.com/office/drawing/2010/main"/>
                      </a:ext>
                    </a:extLst>
                  </pic:spPr>
                </pic:pic>
              </a:graphicData>
            </a:graphic>
          </wp:inline>
        </w:drawing>
      </w:r>
    </w:p>
    <w:p w14:paraId="4BBF148F" w14:textId="77777777" w:rsidR="00813F33" w:rsidRDefault="00813F33" w:rsidP="00813F33">
      <w:pPr>
        <w:rPr>
          <w:noProof/>
        </w:rPr>
      </w:pPr>
      <w:r>
        <w:rPr>
          <w:noProof/>
        </w:rPr>
        <w:drawing>
          <wp:inline distT="0" distB="0" distL="0" distR="0" wp14:anchorId="55BB831C" wp14:editId="15A1AF9A">
            <wp:extent cx="5687060" cy="1918335"/>
            <wp:effectExtent l="0" t="0" r="8890" b="5715"/>
            <wp:docPr id="1412381438" name="Image 28" descr="Une image contenant texte, capture d’écran, avio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81438" name="Image 28" descr="Une image contenant texte, capture d’écran, avion, logiciel&#10;&#10;Description générée automatiquement"/>
                    <pic:cNvPicPr/>
                  </pic:nvPicPr>
                  <pic:blipFill rotWithShape="1">
                    <a:blip r:embed="rId49" cstate="print">
                      <a:extLst>
                        <a:ext uri="{28A0092B-C50C-407E-A947-70E740481C1C}">
                          <a14:useLocalDpi xmlns:a14="http://schemas.microsoft.com/office/drawing/2010/main" val="0"/>
                        </a:ext>
                      </a:extLst>
                    </a:blip>
                    <a:srcRect l="119" t="13897" r="1133" b="26888"/>
                    <a:stretch/>
                  </pic:blipFill>
                  <pic:spPr bwMode="auto">
                    <a:xfrm>
                      <a:off x="0" y="0"/>
                      <a:ext cx="5688569" cy="1918844"/>
                    </a:xfrm>
                    <a:prstGeom prst="rect">
                      <a:avLst/>
                    </a:prstGeom>
                    <a:ln>
                      <a:noFill/>
                    </a:ln>
                    <a:extLst>
                      <a:ext uri="{53640926-AAD7-44D8-BBD7-CCE9431645EC}">
                        <a14:shadowObscured xmlns:a14="http://schemas.microsoft.com/office/drawing/2010/main"/>
                      </a:ext>
                    </a:extLst>
                  </pic:spPr>
                </pic:pic>
              </a:graphicData>
            </a:graphic>
          </wp:inline>
        </w:drawing>
      </w:r>
    </w:p>
    <w:p w14:paraId="7C25D53A" w14:textId="77777777" w:rsidR="005B2895" w:rsidRDefault="005B2895" w:rsidP="00813F33">
      <w:pPr>
        <w:rPr>
          <w:noProof/>
        </w:rPr>
      </w:pPr>
    </w:p>
    <w:p w14:paraId="7D0E7AEE" w14:textId="77777777" w:rsidR="005B2895" w:rsidRDefault="005B2895" w:rsidP="00813F33">
      <w:pPr>
        <w:rPr>
          <w:noProof/>
        </w:rPr>
      </w:pPr>
    </w:p>
    <w:p w14:paraId="1A0D0844" w14:textId="77777777" w:rsidR="005B2895" w:rsidRDefault="005B2895" w:rsidP="00813F33">
      <w:pPr>
        <w:rPr>
          <w:noProof/>
        </w:rPr>
      </w:pPr>
    </w:p>
    <w:p w14:paraId="7C84A184" w14:textId="77777777" w:rsidR="00813F33" w:rsidRDefault="00813F33" w:rsidP="00813F33">
      <w:r>
        <w:rPr>
          <w:noProof/>
        </w:rPr>
        <w:lastRenderedPageBreak/>
        <w:drawing>
          <wp:inline distT="0" distB="0" distL="0" distR="0" wp14:anchorId="76DA6608" wp14:editId="33893EDD">
            <wp:extent cx="5687060" cy="2617880"/>
            <wp:effectExtent l="0" t="0" r="0" b="0"/>
            <wp:docPr id="760762809" name="Image 29" descr="Une image contenant texte, capture d’écran, avion,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62809" name="Image 29" descr="Une image contenant texte, capture d’écran, avion, ciel&#10;&#10;Description générée automatiquement"/>
                    <pic:cNvPicPr/>
                  </pic:nvPicPr>
                  <pic:blipFill rotWithShape="1">
                    <a:blip r:embed="rId50" cstate="print">
                      <a:extLst>
                        <a:ext uri="{28A0092B-C50C-407E-A947-70E740481C1C}">
                          <a14:useLocalDpi xmlns:a14="http://schemas.microsoft.com/office/drawing/2010/main" val="0"/>
                        </a:ext>
                      </a:extLst>
                    </a:blip>
                    <a:srcRect t="14325" r="1257" b="4869"/>
                    <a:stretch/>
                  </pic:blipFill>
                  <pic:spPr bwMode="auto">
                    <a:xfrm>
                      <a:off x="0" y="0"/>
                      <a:ext cx="5688314" cy="2618457"/>
                    </a:xfrm>
                    <a:prstGeom prst="rect">
                      <a:avLst/>
                    </a:prstGeom>
                    <a:ln>
                      <a:noFill/>
                    </a:ln>
                    <a:extLst>
                      <a:ext uri="{53640926-AAD7-44D8-BBD7-CCE9431645EC}">
                        <a14:shadowObscured xmlns:a14="http://schemas.microsoft.com/office/drawing/2010/main"/>
                      </a:ext>
                    </a:extLst>
                  </pic:spPr>
                </pic:pic>
              </a:graphicData>
            </a:graphic>
          </wp:inline>
        </w:drawing>
      </w:r>
    </w:p>
    <w:p w14:paraId="0735308E" w14:textId="77777777" w:rsidR="00813F33" w:rsidRDefault="00813F33" w:rsidP="00813F33">
      <w:pPr>
        <w:rPr>
          <w:noProof/>
        </w:rPr>
      </w:pPr>
    </w:p>
    <w:p w14:paraId="1E9464C5" w14:textId="77777777" w:rsidR="00813F33" w:rsidRDefault="00813F33" w:rsidP="00813F33">
      <w:r>
        <w:rPr>
          <w:noProof/>
        </w:rPr>
        <w:drawing>
          <wp:inline distT="0" distB="0" distL="0" distR="0" wp14:anchorId="333D64CD" wp14:editId="5550CF02">
            <wp:extent cx="5694219" cy="2230120"/>
            <wp:effectExtent l="0" t="0" r="1905" b="0"/>
            <wp:docPr id="129030776" name="Image 30"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0776" name="Image 30" descr="Une image contenant texte, capture d’écran, logiciel, Logiciel multimédia&#10;&#10;Description générée automatiquement"/>
                    <pic:cNvPicPr/>
                  </pic:nvPicPr>
                  <pic:blipFill rotWithShape="1">
                    <a:blip r:embed="rId51" cstate="print">
                      <a:extLst>
                        <a:ext uri="{28A0092B-C50C-407E-A947-70E740481C1C}">
                          <a14:useLocalDpi xmlns:a14="http://schemas.microsoft.com/office/drawing/2010/main" val="0"/>
                        </a:ext>
                      </a:extLst>
                    </a:blip>
                    <a:srcRect t="26295" r="1129" b="4865"/>
                    <a:stretch/>
                  </pic:blipFill>
                  <pic:spPr bwMode="auto">
                    <a:xfrm>
                      <a:off x="0" y="0"/>
                      <a:ext cx="5695672" cy="2230689"/>
                    </a:xfrm>
                    <a:prstGeom prst="rect">
                      <a:avLst/>
                    </a:prstGeom>
                    <a:ln>
                      <a:noFill/>
                    </a:ln>
                    <a:extLst>
                      <a:ext uri="{53640926-AAD7-44D8-BBD7-CCE9431645EC}">
                        <a14:shadowObscured xmlns:a14="http://schemas.microsoft.com/office/drawing/2010/main"/>
                      </a:ext>
                    </a:extLst>
                  </pic:spPr>
                </pic:pic>
              </a:graphicData>
            </a:graphic>
          </wp:inline>
        </w:drawing>
      </w:r>
    </w:p>
    <w:p w14:paraId="17387D48" w14:textId="77777777" w:rsidR="005B2895" w:rsidRDefault="005B2895" w:rsidP="007C5E40">
      <w:pPr>
        <w:pStyle w:val="Titre3"/>
      </w:pPr>
    </w:p>
    <w:p w14:paraId="23EF8EBB" w14:textId="77777777" w:rsidR="005B2895" w:rsidRPr="005B2895" w:rsidRDefault="005B2895" w:rsidP="005B2895"/>
    <w:p w14:paraId="3BCF6FD6" w14:textId="3843581A" w:rsidR="00813F33" w:rsidRDefault="00813F33" w:rsidP="005B2895">
      <w:pPr>
        <w:pStyle w:val="Titre3"/>
      </w:pPr>
      <w:r w:rsidRPr="001C0A42">
        <w:t>Version Tablette</w:t>
      </w:r>
    </w:p>
    <w:p w14:paraId="57362E55" w14:textId="77777777" w:rsidR="005B2895" w:rsidRDefault="00813F33" w:rsidP="00813F33">
      <w:pPr>
        <w:jc w:val="center"/>
        <w:rPr>
          <w:noProof/>
        </w:rPr>
      </w:pPr>
      <w:r>
        <w:rPr>
          <w:noProof/>
        </w:rPr>
        <w:drawing>
          <wp:inline distT="0" distB="0" distL="0" distR="0" wp14:anchorId="182264F5" wp14:editId="1E6A43C4">
            <wp:extent cx="1440128" cy="2264468"/>
            <wp:effectExtent l="0" t="0" r="8255" b="2540"/>
            <wp:docPr id="2093068022" name="Image 24"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68022" name="Image 24" descr="Une image contenant texte, capture d’écran, logiciel, Page web&#10;&#10;Description générée automatiquement"/>
                    <pic:cNvPicPr/>
                  </pic:nvPicPr>
                  <pic:blipFill rotWithShape="1">
                    <a:blip r:embed="rId52" cstate="print">
                      <a:extLst>
                        <a:ext uri="{28A0092B-C50C-407E-A947-70E740481C1C}">
                          <a14:useLocalDpi xmlns:a14="http://schemas.microsoft.com/office/drawing/2010/main" val="0"/>
                        </a:ext>
                      </a:extLst>
                    </a:blip>
                    <a:srcRect l="26456" t="21388" r="48533" b="20245"/>
                    <a:stretch/>
                  </pic:blipFill>
                  <pic:spPr bwMode="auto">
                    <a:xfrm>
                      <a:off x="0" y="0"/>
                      <a:ext cx="1440128" cy="2264468"/>
                    </a:xfrm>
                    <a:prstGeom prst="rect">
                      <a:avLst/>
                    </a:prstGeom>
                    <a:ln>
                      <a:noFill/>
                    </a:ln>
                    <a:extLst>
                      <a:ext uri="{53640926-AAD7-44D8-BBD7-CCE9431645EC}">
                        <a14:shadowObscured xmlns:a14="http://schemas.microsoft.com/office/drawing/2010/main"/>
                      </a:ext>
                    </a:extLst>
                  </pic:spPr>
                </pic:pic>
              </a:graphicData>
            </a:graphic>
          </wp:inline>
        </w:drawing>
      </w:r>
    </w:p>
    <w:p w14:paraId="0E7F5AC1" w14:textId="77777777" w:rsidR="005B2895" w:rsidRDefault="005B2895" w:rsidP="00813F33">
      <w:pPr>
        <w:jc w:val="center"/>
        <w:rPr>
          <w:noProof/>
        </w:rPr>
      </w:pPr>
    </w:p>
    <w:p w14:paraId="6D442AA1" w14:textId="77777777" w:rsidR="005B2895" w:rsidRDefault="00813F33" w:rsidP="00813F33">
      <w:pPr>
        <w:jc w:val="center"/>
        <w:rPr>
          <w:noProof/>
        </w:rPr>
      </w:pPr>
      <w:r>
        <w:rPr>
          <w:noProof/>
        </w:rPr>
        <w:lastRenderedPageBreak/>
        <w:drawing>
          <wp:inline distT="0" distB="0" distL="0" distR="0" wp14:anchorId="46EACC1A" wp14:editId="5A4183CD">
            <wp:extent cx="1426706" cy="2265218"/>
            <wp:effectExtent l="0" t="0" r="2540" b="1905"/>
            <wp:docPr id="1084581862" name="Image 25"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81862" name="Image 25" descr="Une image contenant texte, capture d’écran, logiciel, Page web&#10;&#10;Description générée automatiquement"/>
                    <pic:cNvPicPr/>
                  </pic:nvPicPr>
                  <pic:blipFill rotWithShape="1">
                    <a:blip r:embed="rId53" cstate="print">
                      <a:extLst>
                        <a:ext uri="{28A0092B-C50C-407E-A947-70E740481C1C}">
                          <a14:useLocalDpi xmlns:a14="http://schemas.microsoft.com/office/drawing/2010/main" val="0"/>
                        </a:ext>
                      </a:extLst>
                    </a:blip>
                    <a:srcRect l="26816" t="23518" r="48413" b="6561"/>
                    <a:stretch/>
                  </pic:blipFill>
                  <pic:spPr bwMode="auto">
                    <a:xfrm>
                      <a:off x="0" y="0"/>
                      <a:ext cx="1426706" cy="2265218"/>
                    </a:xfrm>
                    <a:prstGeom prst="rect">
                      <a:avLst/>
                    </a:prstGeom>
                    <a:ln>
                      <a:noFill/>
                    </a:ln>
                    <a:extLst>
                      <a:ext uri="{53640926-AAD7-44D8-BBD7-CCE9431645EC}">
                        <a14:shadowObscured xmlns:a14="http://schemas.microsoft.com/office/drawing/2010/main"/>
                      </a:ext>
                    </a:extLst>
                  </pic:spPr>
                </pic:pic>
              </a:graphicData>
            </a:graphic>
          </wp:inline>
        </w:drawing>
      </w:r>
    </w:p>
    <w:p w14:paraId="2002282E" w14:textId="5278543B" w:rsidR="00813F33" w:rsidRDefault="00813F33" w:rsidP="00813F33">
      <w:pPr>
        <w:jc w:val="center"/>
        <w:rPr>
          <w:noProof/>
        </w:rPr>
      </w:pPr>
      <w:r>
        <w:rPr>
          <w:noProof/>
        </w:rPr>
        <w:drawing>
          <wp:inline distT="0" distB="0" distL="0" distR="0" wp14:anchorId="288B8509" wp14:editId="0B7B7FEB">
            <wp:extent cx="1480820" cy="2257235"/>
            <wp:effectExtent l="0" t="0" r="5080" b="0"/>
            <wp:docPr id="1044544982" name="Image 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44982" name="Image 26" descr="Une image contenant texte, capture d’écran, logiciel, Page web&#10;&#10;Description générée automatiquement"/>
                    <pic:cNvPicPr/>
                  </pic:nvPicPr>
                  <pic:blipFill rotWithShape="1">
                    <a:blip r:embed="rId54" cstate="print">
                      <a:extLst>
                        <a:ext uri="{28A0092B-C50C-407E-A947-70E740481C1C}">
                          <a14:useLocalDpi xmlns:a14="http://schemas.microsoft.com/office/drawing/2010/main" val="0"/>
                        </a:ext>
                      </a:extLst>
                    </a:blip>
                    <a:srcRect l="26218" t="22033" r="48052" b="6959"/>
                    <a:stretch/>
                  </pic:blipFill>
                  <pic:spPr bwMode="auto">
                    <a:xfrm>
                      <a:off x="0" y="0"/>
                      <a:ext cx="1482888" cy="2260387"/>
                    </a:xfrm>
                    <a:prstGeom prst="rect">
                      <a:avLst/>
                    </a:prstGeom>
                    <a:ln>
                      <a:noFill/>
                    </a:ln>
                    <a:extLst>
                      <a:ext uri="{53640926-AAD7-44D8-BBD7-CCE9431645EC}">
                        <a14:shadowObscured xmlns:a14="http://schemas.microsoft.com/office/drawing/2010/main"/>
                      </a:ext>
                    </a:extLst>
                  </pic:spPr>
                </pic:pic>
              </a:graphicData>
            </a:graphic>
          </wp:inline>
        </w:drawing>
      </w:r>
    </w:p>
    <w:p w14:paraId="480066E6" w14:textId="77777777" w:rsidR="005B2895" w:rsidRDefault="005B2895" w:rsidP="00813F33">
      <w:pPr>
        <w:jc w:val="center"/>
        <w:rPr>
          <w:noProof/>
        </w:rPr>
      </w:pPr>
    </w:p>
    <w:p w14:paraId="19331841" w14:textId="77777777" w:rsidR="00813F33" w:rsidRDefault="00813F33" w:rsidP="00813F33">
      <w:pPr>
        <w:rPr>
          <w:u w:val="single"/>
        </w:rPr>
      </w:pPr>
    </w:p>
    <w:p w14:paraId="5836463C" w14:textId="77777777" w:rsidR="00813F33" w:rsidRPr="001C0A42" w:rsidRDefault="00813F33" w:rsidP="007C5E40">
      <w:pPr>
        <w:pStyle w:val="Titre3"/>
      </w:pPr>
      <w:r w:rsidRPr="001C0A42">
        <w:lastRenderedPageBreak/>
        <w:t>Version Mobile</w:t>
      </w:r>
    </w:p>
    <w:p w14:paraId="353156B8" w14:textId="77777777" w:rsidR="00813F33" w:rsidRDefault="00813F33" w:rsidP="00813F33">
      <w:pPr>
        <w:jc w:val="center"/>
        <w:rPr>
          <w:noProof/>
        </w:rPr>
      </w:pPr>
      <w:r>
        <w:rPr>
          <w:noProof/>
        </w:rPr>
        <w:drawing>
          <wp:inline distT="0" distB="0" distL="0" distR="0" wp14:anchorId="1BE6FF17" wp14:editId="07D4C8FC">
            <wp:extent cx="1350819" cy="3957593"/>
            <wp:effectExtent l="0" t="0" r="1905" b="5080"/>
            <wp:docPr id="893372204" name="Image 19"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72204" name="Image 19" descr="Une image contenant texte, capture d’écran, logiciel, Icône d’ordinateur&#10;&#10;Description générée automatiquement"/>
                    <pic:cNvPicPr/>
                  </pic:nvPicPr>
                  <pic:blipFill rotWithShape="1">
                    <a:blip r:embed="rId55">
                      <a:extLst>
                        <a:ext uri="{28A0092B-C50C-407E-A947-70E740481C1C}">
                          <a14:useLocalDpi xmlns:a14="http://schemas.microsoft.com/office/drawing/2010/main" val="0"/>
                        </a:ext>
                      </a:extLst>
                    </a:blip>
                    <a:srcRect l="32955" t="21175" r="54643" b="14225"/>
                    <a:stretch/>
                  </pic:blipFill>
                  <pic:spPr bwMode="auto">
                    <a:xfrm>
                      <a:off x="0" y="0"/>
                      <a:ext cx="1361358" cy="39884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2F24CC" wp14:editId="70A350E4">
            <wp:extent cx="1468581" cy="3917950"/>
            <wp:effectExtent l="0" t="0" r="0" b="6350"/>
            <wp:docPr id="1358743822" name="Image 20"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43822" name="Image 20" descr="Une image contenant texte, capture d’écran, logiciel, Icône d’ordinateur&#10;&#10;Description générée automatiquement"/>
                    <pic:cNvPicPr/>
                  </pic:nvPicPr>
                  <pic:blipFill rotWithShape="1">
                    <a:blip r:embed="rId56">
                      <a:extLst>
                        <a:ext uri="{28A0092B-C50C-407E-A947-70E740481C1C}">
                          <a14:useLocalDpi xmlns:a14="http://schemas.microsoft.com/office/drawing/2010/main" val="0"/>
                        </a:ext>
                      </a:extLst>
                    </a:blip>
                    <a:srcRect l="32955" t="21605" r="54545" b="14015"/>
                    <a:stretch/>
                  </pic:blipFill>
                  <pic:spPr bwMode="auto">
                    <a:xfrm>
                      <a:off x="0" y="0"/>
                      <a:ext cx="1483642" cy="395813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63302A" wp14:editId="2C3BA67B">
            <wp:extent cx="1285240" cy="3918997"/>
            <wp:effectExtent l="0" t="0" r="0" b="5715"/>
            <wp:docPr id="630455585" name="Image 2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55585" name="Image 22" descr="Une image contenant texte, capture d’écran, logiciel, Icône d’ordinateur&#10;&#10;Description générée automatiquement"/>
                    <pic:cNvPicPr/>
                  </pic:nvPicPr>
                  <pic:blipFill rotWithShape="1">
                    <a:blip r:embed="rId57">
                      <a:extLst>
                        <a:ext uri="{28A0092B-C50C-407E-A947-70E740481C1C}">
                          <a14:useLocalDpi xmlns:a14="http://schemas.microsoft.com/office/drawing/2010/main" val="0"/>
                        </a:ext>
                      </a:extLst>
                    </a:blip>
                    <a:srcRect l="32953" t="22463" r="54425" b="6516"/>
                    <a:stretch/>
                  </pic:blipFill>
                  <pic:spPr bwMode="auto">
                    <a:xfrm>
                      <a:off x="0" y="0"/>
                      <a:ext cx="1298022" cy="39579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6E93C1" wp14:editId="38270923">
            <wp:extent cx="1427018" cy="3936365"/>
            <wp:effectExtent l="0" t="0" r="1905" b="6985"/>
            <wp:docPr id="1343313026" name="Image 23"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13026" name="Image 23" descr="Une image contenant texte, logiciel, Icône d’ordinateur, Page web&#10;&#10;Description générée automatiquement"/>
                    <pic:cNvPicPr/>
                  </pic:nvPicPr>
                  <pic:blipFill rotWithShape="1">
                    <a:blip r:embed="rId58" cstate="print">
                      <a:extLst>
                        <a:ext uri="{28A0092B-C50C-407E-A947-70E740481C1C}">
                          <a14:useLocalDpi xmlns:a14="http://schemas.microsoft.com/office/drawing/2010/main" val="0"/>
                        </a:ext>
                      </a:extLst>
                    </a:blip>
                    <a:srcRect l="33430" t="24798" r="54535" b="7432"/>
                    <a:stretch/>
                  </pic:blipFill>
                  <pic:spPr bwMode="auto">
                    <a:xfrm>
                      <a:off x="0" y="0"/>
                      <a:ext cx="1444308" cy="3984059"/>
                    </a:xfrm>
                    <a:prstGeom prst="rect">
                      <a:avLst/>
                    </a:prstGeom>
                    <a:ln>
                      <a:noFill/>
                    </a:ln>
                    <a:extLst>
                      <a:ext uri="{53640926-AAD7-44D8-BBD7-CCE9431645EC}">
                        <a14:shadowObscured xmlns:a14="http://schemas.microsoft.com/office/drawing/2010/main"/>
                      </a:ext>
                    </a:extLst>
                  </pic:spPr>
                </pic:pic>
              </a:graphicData>
            </a:graphic>
          </wp:inline>
        </w:drawing>
      </w:r>
    </w:p>
    <w:p w14:paraId="40D8B267" w14:textId="77777777" w:rsidR="00813F33" w:rsidRDefault="00813F33" w:rsidP="00813F33">
      <w:pPr>
        <w:rPr>
          <w:noProof/>
        </w:rPr>
      </w:pPr>
    </w:p>
    <w:p w14:paraId="5440DFED" w14:textId="77777777" w:rsidR="00813F33" w:rsidRDefault="00813F33" w:rsidP="00813F33">
      <w:pPr>
        <w:rPr>
          <w:u w:val="single"/>
        </w:rPr>
      </w:pPr>
    </w:p>
    <w:p w14:paraId="57DB5E03" w14:textId="77777777" w:rsidR="00813F33" w:rsidRDefault="00813F33" w:rsidP="00813F33">
      <w:pPr>
        <w:rPr>
          <w:u w:val="single"/>
        </w:rPr>
      </w:pPr>
    </w:p>
    <w:p w14:paraId="15B28DE8" w14:textId="77777777" w:rsidR="00813F33" w:rsidRDefault="00813F33" w:rsidP="00813F33">
      <w:pPr>
        <w:rPr>
          <w:u w:val="single"/>
        </w:rPr>
      </w:pPr>
    </w:p>
    <w:p w14:paraId="7DFAB792" w14:textId="77777777" w:rsidR="00813F33" w:rsidRDefault="00813F33" w:rsidP="00813F33">
      <w:pPr>
        <w:rPr>
          <w:u w:val="single"/>
        </w:rPr>
      </w:pPr>
    </w:p>
    <w:p w14:paraId="16616862" w14:textId="77777777" w:rsidR="00813F33" w:rsidRDefault="00813F33" w:rsidP="00813F33">
      <w:pPr>
        <w:rPr>
          <w:u w:val="single"/>
        </w:rPr>
      </w:pPr>
    </w:p>
    <w:p w14:paraId="31EE3352" w14:textId="77777777" w:rsidR="00813F33" w:rsidRDefault="00813F33" w:rsidP="00813F33">
      <w:pPr>
        <w:rPr>
          <w:u w:val="single"/>
        </w:rPr>
      </w:pPr>
    </w:p>
    <w:p w14:paraId="1A33A1B7" w14:textId="77777777" w:rsidR="00813F33" w:rsidRDefault="00813F33" w:rsidP="00813F33">
      <w:pPr>
        <w:rPr>
          <w:u w:val="single"/>
        </w:rPr>
      </w:pPr>
    </w:p>
    <w:p w14:paraId="49CFA38D" w14:textId="77777777" w:rsidR="00813F33" w:rsidRDefault="00813F33" w:rsidP="00813F33">
      <w:pPr>
        <w:rPr>
          <w:u w:val="single"/>
        </w:rPr>
      </w:pPr>
    </w:p>
    <w:p w14:paraId="3DC2294C" w14:textId="77777777" w:rsidR="00813F33" w:rsidRDefault="00813F33" w:rsidP="00813F33">
      <w:pPr>
        <w:rPr>
          <w:u w:val="single"/>
        </w:rPr>
      </w:pPr>
    </w:p>
    <w:p w14:paraId="5CB7109D" w14:textId="77777777" w:rsidR="00813F33" w:rsidRDefault="00813F33" w:rsidP="00813F33">
      <w:pPr>
        <w:rPr>
          <w:u w:val="single"/>
        </w:rPr>
      </w:pPr>
    </w:p>
    <w:p w14:paraId="7605463A" w14:textId="77777777" w:rsidR="00813F33" w:rsidRDefault="00813F33" w:rsidP="00813F33">
      <w:pPr>
        <w:rPr>
          <w:u w:val="single"/>
        </w:rPr>
      </w:pPr>
    </w:p>
    <w:p w14:paraId="43640E30" w14:textId="77777777" w:rsidR="00813F33" w:rsidRDefault="00813F33" w:rsidP="00813F33">
      <w:pPr>
        <w:rPr>
          <w:u w:val="single"/>
        </w:rPr>
      </w:pPr>
    </w:p>
    <w:p w14:paraId="70812FA9" w14:textId="77777777" w:rsidR="00813F33" w:rsidRDefault="00813F33" w:rsidP="00813F33">
      <w:pPr>
        <w:rPr>
          <w:u w:val="single"/>
        </w:rPr>
      </w:pPr>
    </w:p>
    <w:p w14:paraId="34FF6385" w14:textId="77777777" w:rsidR="007C5E40" w:rsidRDefault="007C5E40" w:rsidP="00813F33">
      <w:pPr>
        <w:rPr>
          <w:u w:val="single"/>
        </w:rPr>
      </w:pPr>
    </w:p>
    <w:p w14:paraId="576728CD" w14:textId="77777777" w:rsidR="007C5E40" w:rsidRDefault="007C5E40" w:rsidP="00813F33">
      <w:pPr>
        <w:rPr>
          <w:u w:val="single"/>
        </w:rPr>
      </w:pPr>
    </w:p>
    <w:p w14:paraId="11B4E586" w14:textId="77777777" w:rsidR="007C5E40" w:rsidRDefault="007C5E40" w:rsidP="00813F33">
      <w:pPr>
        <w:rPr>
          <w:u w:val="single"/>
        </w:rPr>
      </w:pPr>
    </w:p>
    <w:p w14:paraId="228DA7AA" w14:textId="77777777" w:rsidR="007C5E40" w:rsidRDefault="007C5E40" w:rsidP="00813F33">
      <w:pPr>
        <w:rPr>
          <w:u w:val="single"/>
        </w:rPr>
      </w:pPr>
    </w:p>
    <w:p w14:paraId="71506587" w14:textId="77777777" w:rsidR="007C5E40" w:rsidRDefault="007C5E40" w:rsidP="00813F33">
      <w:pPr>
        <w:rPr>
          <w:u w:val="single"/>
        </w:rPr>
      </w:pPr>
    </w:p>
    <w:p w14:paraId="270E59A3" w14:textId="77777777" w:rsidR="00813F33" w:rsidRPr="007C5E40" w:rsidRDefault="00813F33" w:rsidP="007C5E40">
      <w:pPr>
        <w:pStyle w:val="Titre3"/>
      </w:pPr>
      <w:r w:rsidRPr="007C5E40">
        <w:lastRenderedPageBreak/>
        <w:t>Architecture MVC</w:t>
      </w:r>
    </w:p>
    <w:p w14:paraId="6C9183C6" w14:textId="77777777" w:rsidR="00813F33" w:rsidRDefault="00813F33" w:rsidP="00813F33">
      <w:r>
        <w:rPr>
          <w:noProof/>
        </w:rPr>
        <w:drawing>
          <wp:inline distT="0" distB="0" distL="0" distR="0" wp14:anchorId="4C965C21" wp14:editId="3F5944B7">
            <wp:extent cx="5760720" cy="4320540"/>
            <wp:effectExtent l="0" t="0" r="0" b="3810"/>
            <wp:docPr id="947739627" name="Image 3" descr="Une image contenant texte, capture d’écran, diagramm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39627" name="Image 3" descr="Une image contenant texte, capture d’écran, diagramme, affichag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257940A9" w14:textId="77777777" w:rsidR="00813F33" w:rsidRDefault="00813F33" w:rsidP="00813F33">
      <w:pPr>
        <w:rPr>
          <w:u w:val="single"/>
        </w:rPr>
      </w:pPr>
    </w:p>
    <w:p w14:paraId="37B26571" w14:textId="77777777" w:rsidR="00813F33" w:rsidRDefault="00813F33" w:rsidP="00813F33">
      <w:pPr>
        <w:rPr>
          <w:u w:val="single"/>
        </w:rPr>
      </w:pPr>
    </w:p>
    <w:p w14:paraId="51EA75EB" w14:textId="77777777" w:rsidR="00813F33" w:rsidRDefault="00813F33" w:rsidP="00813F33">
      <w:pPr>
        <w:rPr>
          <w:u w:val="single"/>
        </w:rPr>
      </w:pPr>
    </w:p>
    <w:p w14:paraId="2ABA985B" w14:textId="77777777" w:rsidR="00813F33" w:rsidRDefault="00813F33" w:rsidP="00813F33">
      <w:pPr>
        <w:rPr>
          <w:u w:val="single"/>
        </w:rPr>
      </w:pPr>
    </w:p>
    <w:p w14:paraId="5373A8AF" w14:textId="77777777" w:rsidR="00813F33" w:rsidRDefault="00813F33" w:rsidP="00813F33">
      <w:pPr>
        <w:rPr>
          <w:u w:val="single"/>
        </w:rPr>
      </w:pPr>
    </w:p>
    <w:p w14:paraId="45414807" w14:textId="77777777" w:rsidR="00813F33" w:rsidRDefault="00813F33" w:rsidP="00813F33">
      <w:pPr>
        <w:rPr>
          <w:u w:val="single"/>
        </w:rPr>
      </w:pPr>
    </w:p>
    <w:p w14:paraId="5A26A7CA" w14:textId="77777777" w:rsidR="007C5E40" w:rsidRDefault="007C5E40" w:rsidP="00813F33">
      <w:pPr>
        <w:rPr>
          <w:u w:val="single"/>
        </w:rPr>
      </w:pPr>
    </w:p>
    <w:p w14:paraId="4DFD3BD9" w14:textId="77777777" w:rsidR="007C5E40" w:rsidRDefault="007C5E40" w:rsidP="00813F33">
      <w:pPr>
        <w:rPr>
          <w:u w:val="single"/>
        </w:rPr>
      </w:pPr>
    </w:p>
    <w:p w14:paraId="6DBB5CD9" w14:textId="77777777" w:rsidR="007C5E40" w:rsidRDefault="007C5E40" w:rsidP="00813F33">
      <w:pPr>
        <w:rPr>
          <w:u w:val="single"/>
        </w:rPr>
      </w:pPr>
    </w:p>
    <w:p w14:paraId="5C11CFF1" w14:textId="77777777" w:rsidR="007C5E40" w:rsidRDefault="007C5E40" w:rsidP="00813F33">
      <w:pPr>
        <w:rPr>
          <w:u w:val="single"/>
        </w:rPr>
      </w:pPr>
    </w:p>
    <w:p w14:paraId="24B98955" w14:textId="77777777" w:rsidR="007C5E40" w:rsidRDefault="007C5E40" w:rsidP="00813F33">
      <w:pPr>
        <w:rPr>
          <w:u w:val="single"/>
        </w:rPr>
      </w:pPr>
    </w:p>
    <w:p w14:paraId="45C8DC2E" w14:textId="77777777" w:rsidR="007C5E40" w:rsidRDefault="007C5E40" w:rsidP="00813F33">
      <w:pPr>
        <w:rPr>
          <w:u w:val="single"/>
        </w:rPr>
      </w:pPr>
    </w:p>
    <w:p w14:paraId="19B6A87B" w14:textId="77777777" w:rsidR="007C5E40" w:rsidRDefault="007C5E40" w:rsidP="00813F33">
      <w:pPr>
        <w:rPr>
          <w:u w:val="single"/>
        </w:rPr>
      </w:pPr>
    </w:p>
    <w:p w14:paraId="7AC2CBD1" w14:textId="77777777" w:rsidR="007C5E40" w:rsidRDefault="007C5E40" w:rsidP="00813F33">
      <w:pPr>
        <w:rPr>
          <w:u w:val="single"/>
        </w:rPr>
      </w:pPr>
    </w:p>
    <w:p w14:paraId="351F7CA2" w14:textId="77777777" w:rsidR="007C5E40" w:rsidRDefault="007C5E40" w:rsidP="00813F33">
      <w:pPr>
        <w:rPr>
          <w:u w:val="single"/>
        </w:rPr>
      </w:pPr>
    </w:p>
    <w:p w14:paraId="72F5F07A" w14:textId="77777777" w:rsidR="007C5E40" w:rsidRDefault="007C5E40" w:rsidP="00813F33">
      <w:pPr>
        <w:rPr>
          <w:u w:val="single"/>
        </w:rPr>
      </w:pPr>
    </w:p>
    <w:p w14:paraId="7FF8D887" w14:textId="77777777" w:rsidR="007C5E40" w:rsidRDefault="007C5E40" w:rsidP="00813F33">
      <w:pPr>
        <w:rPr>
          <w:u w:val="single"/>
        </w:rPr>
      </w:pPr>
    </w:p>
    <w:p w14:paraId="7475077C" w14:textId="77777777" w:rsidR="00813F33" w:rsidRDefault="00813F33" w:rsidP="007C5E40">
      <w:pPr>
        <w:pStyle w:val="Titre3"/>
      </w:pPr>
      <w:r w:rsidRPr="00D73AF3">
        <w:lastRenderedPageBreak/>
        <w:t>MCD</w:t>
      </w:r>
    </w:p>
    <w:p w14:paraId="48AD232C" w14:textId="77777777" w:rsidR="00813F33" w:rsidRDefault="00813F33" w:rsidP="00813F33">
      <w:pPr>
        <w:rPr>
          <w:u w:val="single"/>
        </w:rPr>
      </w:pPr>
      <w:r>
        <w:rPr>
          <w:noProof/>
          <w:u w:val="single"/>
        </w:rPr>
        <w:drawing>
          <wp:inline distT="0" distB="0" distL="0" distR="0" wp14:anchorId="5EADFB71" wp14:editId="53940B85">
            <wp:extent cx="5760720" cy="4584700"/>
            <wp:effectExtent l="0" t="0" r="0" b="6350"/>
            <wp:docPr id="319623589" name="Image 4"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23589" name="Image 4" descr="Une image contenant texte, diagramme, capture d’écran, ligne&#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5760720" cy="4584700"/>
                    </a:xfrm>
                    <a:prstGeom prst="rect">
                      <a:avLst/>
                    </a:prstGeom>
                  </pic:spPr>
                </pic:pic>
              </a:graphicData>
            </a:graphic>
          </wp:inline>
        </w:drawing>
      </w:r>
    </w:p>
    <w:p w14:paraId="207B0E0D" w14:textId="77777777" w:rsidR="00813F33" w:rsidRDefault="00813F33" w:rsidP="00813F33">
      <w:pPr>
        <w:rPr>
          <w:u w:val="single"/>
        </w:rPr>
      </w:pPr>
    </w:p>
    <w:p w14:paraId="2BD6CDBC" w14:textId="77777777" w:rsidR="00813F33" w:rsidRDefault="00813F33" w:rsidP="007C5E40">
      <w:pPr>
        <w:pStyle w:val="Titre3"/>
      </w:pPr>
      <w:r>
        <w:lastRenderedPageBreak/>
        <w:t>MLD</w:t>
      </w:r>
    </w:p>
    <w:p w14:paraId="6A9F63EF" w14:textId="77777777" w:rsidR="00813F33" w:rsidRDefault="00813F33" w:rsidP="00813F33">
      <w:r>
        <w:rPr>
          <w:noProof/>
        </w:rPr>
        <w:drawing>
          <wp:inline distT="0" distB="0" distL="0" distR="0" wp14:anchorId="718AD59D" wp14:editId="7631E23D">
            <wp:extent cx="5760720" cy="4519930"/>
            <wp:effectExtent l="0" t="0" r="0" b="0"/>
            <wp:docPr id="107042542" name="Image 5"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2542" name="Image 5" descr="Une image contenant texte, capture d’écran, diagramme, lign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5760720" cy="4519930"/>
                    </a:xfrm>
                    <a:prstGeom prst="rect">
                      <a:avLst/>
                    </a:prstGeom>
                  </pic:spPr>
                </pic:pic>
              </a:graphicData>
            </a:graphic>
          </wp:inline>
        </w:drawing>
      </w:r>
    </w:p>
    <w:p w14:paraId="34BB3106" w14:textId="77777777" w:rsidR="00813F33" w:rsidRDefault="00813F33" w:rsidP="00813F33">
      <w:pPr>
        <w:rPr>
          <w:u w:val="single"/>
        </w:rPr>
      </w:pPr>
    </w:p>
    <w:p w14:paraId="0C5474E5" w14:textId="77777777" w:rsidR="00813F33" w:rsidRPr="007C5E40" w:rsidRDefault="00813F33" w:rsidP="007C5E40">
      <w:pPr>
        <w:pStyle w:val="Titre3"/>
      </w:pPr>
      <w:r w:rsidRPr="007C5E40">
        <w:t>Connexion à la BDD</w:t>
      </w:r>
    </w:p>
    <w:p w14:paraId="1F153422" w14:textId="77777777" w:rsidR="00813F33" w:rsidRDefault="00813F33" w:rsidP="00813F33">
      <w:r>
        <w:rPr>
          <w:noProof/>
        </w:rPr>
        <w:drawing>
          <wp:inline distT="0" distB="0" distL="0" distR="0" wp14:anchorId="72C14840" wp14:editId="7BFDB675">
            <wp:extent cx="6353175" cy="1554704"/>
            <wp:effectExtent l="0" t="0" r="0" b="7620"/>
            <wp:docPr id="392934652"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34652" name="Image 1" descr="Une image contenant texte, capture d’écran, logiciel, affichage&#10;&#10;Description générée automatiquement"/>
                    <pic:cNvPicPr/>
                  </pic:nvPicPr>
                  <pic:blipFill rotWithShape="1">
                    <a:blip r:embed="rId62">
                      <a:extLst>
                        <a:ext uri="{28A0092B-C50C-407E-A947-70E740481C1C}">
                          <a14:useLocalDpi xmlns:a14="http://schemas.microsoft.com/office/drawing/2010/main" val="0"/>
                        </a:ext>
                      </a:extLst>
                    </a:blip>
                    <a:srcRect l="3472" t="4115" r="41799" b="72075"/>
                    <a:stretch/>
                  </pic:blipFill>
                  <pic:spPr bwMode="auto">
                    <a:xfrm>
                      <a:off x="0" y="0"/>
                      <a:ext cx="6411035" cy="1568863"/>
                    </a:xfrm>
                    <a:prstGeom prst="rect">
                      <a:avLst/>
                    </a:prstGeom>
                    <a:ln>
                      <a:noFill/>
                    </a:ln>
                    <a:extLst>
                      <a:ext uri="{53640926-AAD7-44D8-BBD7-CCE9431645EC}">
                        <a14:shadowObscured xmlns:a14="http://schemas.microsoft.com/office/drawing/2010/main"/>
                      </a:ext>
                    </a:extLst>
                  </pic:spPr>
                </pic:pic>
              </a:graphicData>
            </a:graphic>
          </wp:inline>
        </w:drawing>
      </w:r>
    </w:p>
    <w:p w14:paraId="73220367" w14:textId="77777777" w:rsidR="00813F33" w:rsidRDefault="00813F33" w:rsidP="00813F33"/>
    <w:p w14:paraId="7AE98DF6" w14:textId="77777777" w:rsidR="00813F33" w:rsidRPr="007C5E40" w:rsidRDefault="00813F33" w:rsidP="007C5E40">
      <w:pPr>
        <w:pStyle w:val="Titre3"/>
      </w:pPr>
      <w:r w:rsidRPr="007C5E40">
        <w:lastRenderedPageBreak/>
        <w:t>Mise en place de la Regex</w:t>
      </w:r>
    </w:p>
    <w:p w14:paraId="6CF806D5" w14:textId="77777777" w:rsidR="00813F33" w:rsidRPr="0029570F" w:rsidRDefault="00813F33" w:rsidP="00813F33">
      <w:pPr>
        <w:shd w:val="clear" w:color="auto" w:fill="FFFFFF"/>
        <w:spacing w:line="285" w:lineRule="atLeast"/>
        <w:rPr>
          <w:rFonts w:ascii="Consolas" w:eastAsia="Times New Roman" w:hAnsi="Consolas" w:cs="Times New Roman"/>
          <w:color w:val="3B3B3B"/>
          <w:sz w:val="21"/>
          <w:szCs w:val="21"/>
          <w:lang w:eastAsia="fr-FR"/>
        </w:rPr>
      </w:pPr>
      <w:r>
        <w:rPr>
          <w:rFonts w:ascii="Consolas" w:eastAsia="Times New Roman" w:hAnsi="Consolas" w:cs="Times New Roman"/>
          <w:noProof/>
          <w:color w:val="3B3B3B"/>
          <w:sz w:val="21"/>
          <w:szCs w:val="21"/>
          <w:lang w:eastAsia="fr-FR"/>
        </w:rPr>
        <w:drawing>
          <wp:inline distT="0" distB="0" distL="0" distR="0" wp14:anchorId="4F4DA668" wp14:editId="36F4DD38">
            <wp:extent cx="6467475" cy="5419725"/>
            <wp:effectExtent l="0" t="0" r="9525" b="9525"/>
            <wp:docPr id="566877351"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77351" name="Image 3" descr="Une image contenant texte, capture d’écran, Polic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6467475" cy="5419725"/>
                    </a:xfrm>
                    <a:prstGeom prst="rect">
                      <a:avLst/>
                    </a:prstGeom>
                  </pic:spPr>
                </pic:pic>
              </a:graphicData>
            </a:graphic>
          </wp:inline>
        </w:drawing>
      </w:r>
    </w:p>
    <w:p w14:paraId="022B0BF3" w14:textId="77777777" w:rsidR="00813F33" w:rsidRPr="0029570F" w:rsidRDefault="00813F33" w:rsidP="00813F33">
      <w:pPr>
        <w:shd w:val="clear" w:color="auto" w:fill="FFFFFF"/>
        <w:spacing w:line="285" w:lineRule="atLeast"/>
        <w:rPr>
          <w:rFonts w:ascii="Consolas" w:eastAsia="Times New Roman" w:hAnsi="Consolas" w:cs="Times New Roman"/>
          <w:color w:val="3B3B3B"/>
          <w:sz w:val="21"/>
          <w:szCs w:val="21"/>
          <w:lang w:eastAsia="fr-FR"/>
        </w:rPr>
      </w:pPr>
      <w:r w:rsidRPr="0029570F">
        <w:rPr>
          <w:rFonts w:ascii="Consolas" w:eastAsia="Times New Roman" w:hAnsi="Consolas" w:cs="Times New Roman"/>
          <w:color w:val="3B3B3B"/>
          <w:sz w:val="21"/>
          <w:szCs w:val="21"/>
          <w:lang w:eastAsia="fr-FR"/>
        </w:rPr>
        <w:t xml:space="preserve">                    </w:t>
      </w:r>
    </w:p>
    <w:p w14:paraId="4876126A" w14:textId="77777777" w:rsidR="00813F33" w:rsidRPr="0029570F" w:rsidRDefault="00813F33" w:rsidP="00813F33">
      <w:pPr>
        <w:shd w:val="clear" w:color="auto" w:fill="FFFFFF"/>
        <w:spacing w:line="285" w:lineRule="atLeast"/>
        <w:rPr>
          <w:rFonts w:ascii="Consolas" w:eastAsia="Times New Roman" w:hAnsi="Consolas" w:cs="Times New Roman"/>
          <w:color w:val="3B3B3B"/>
          <w:sz w:val="21"/>
          <w:szCs w:val="21"/>
          <w:lang w:eastAsia="fr-FR"/>
        </w:rPr>
      </w:pPr>
    </w:p>
    <w:p w14:paraId="74AD3BA2" w14:textId="77777777" w:rsidR="00813F33" w:rsidRDefault="00813F33" w:rsidP="007C5E40">
      <w:pPr>
        <w:tabs>
          <w:tab w:val="left" w:pos="1880"/>
        </w:tabs>
        <w:rPr>
          <w:u w:val="single"/>
        </w:rPr>
      </w:pPr>
      <w:r w:rsidRPr="00E37CBA">
        <w:rPr>
          <w:rStyle w:val="Titre3Car"/>
          <w:b w:val="0"/>
          <w:bCs/>
        </w:rPr>
        <w:lastRenderedPageBreak/>
        <w:t>Protection intégrée dans les Formulaires contre les Failles XSS avec les composants de formulaire pour gérer les saisies utilisateur</w:t>
      </w:r>
      <w:r>
        <w:rPr>
          <w:noProof/>
        </w:rPr>
        <w:drawing>
          <wp:inline distT="0" distB="0" distL="0" distR="0" wp14:anchorId="1ED44A4C" wp14:editId="51330E5D">
            <wp:extent cx="6377940" cy="4991100"/>
            <wp:effectExtent l="0" t="0" r="3810" b="0"/>
            <wp:docPr id="691338080" name="Image 3"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38080" name="Image 3" descr="Une image contenant texte, capture d’écran, nombr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6377940" cy="4991100"/>
                    </a:xfrm>
                    <a:prstGeom prst="rect">
                      <a:avLst/>
                    </a:prstGeom>
                  </pic:spPr>
                </pic:pic>
              </a:graphicData>
            </a:graphic>
          </wp:inline>
        </w:drawing>
      </w:r>
    </w:p>
    <w:p w14:paraId="34D59F80" w14:textId="77777777" w:rsidR="00813F33" w:rsidRDefault="00813F33" w:rsidP="00813F33">
      <w:pPr>
        <w:tabs>
          <w:tab w:val="left" w:pos="1880"/>
        </w:tabs>
        <w:rPr>
          <w:u w:val="single"/>
        </w:rPr>
      </w:pPr>
    </w:p>
    <w:p w14:paraId="0254CFD7" w14:textId="77777777" w:rsidR="00813F33" w:rsidRDefault="00813F33" w:rsidP="00813F33">
      <w:pPr>
        <w:rPr>
          <w:rStyle w:val="ui-provider"/>
        </w:rPr>
      </w:pPr>
    </w:p>
    <w:p w14:paraId="0AB61285" w14:textId="77777777" w:rsidR="00813F33" w:rsidRDefault="00813F33" w:rsidP="00813F33">
      <w:pPr>
        <w:rPr>
          <w:rStyle w:val="ui-provider"/>
        </w:rPr>
      </w:pPr>
    </w:p>
    <w:p w14:paraId="5AF3E7F2" w14:textId="77777777" w:rsidR="00813F33" w:rsidRDefault="00813F33" w:rsidP="00813F33">
      <w:pPr>
        <w:rPr>
          <w:rStyle w:val="ui-provider"/>
        </w:rPr>
      </w:pPr>
    </w:p>
    <w:p w14:paraId="5A162500" w14:textId="77777777" w:rsidR="00813F33" w:rsidRPr="00E37CBA" w:rsidRDefault="00813F33" w:rsidP="007C5E40">
      <w:pPr>
        <w:pStyle w:val="Titre3"/>
        <w:rPr>
          <w:rStyle w:val="ui-provider"/>
        </w:rPr>
      </w:pPr>
      <w:r w:rsidRPr="00E37CBA">
        <w:rPr>
          <w:rStyle w:val="ui-provider"/>
        </w:rPr>
        <w:lastRenderedPageBreak/>
        <w:t>XSS Stockée</w:t>
      </w:r>
    </w:p>
    <w:p w14:paraId="1E965508" w14:textId="77777777" w:rsidR="00813F33" w:rsidRPr="00456377" w:rsidRDefault="00813F33" w:rsidP="00813F33">
      <w:pPr>
        <w:rPr>
          <w:rStyle w:val="ui-provider"/>
        </w:rPr>
      </w:pPr>
      <w:r>
        <w:rPr>
          <w:noProof/>
        </w:rPr>
        <w:drawing>
          <wp:inline distT="0" distB="0" distL="0" distR="0" wp14:anchorId="2EBAEDF0" wp14:editId="5446D618">
            <wp:extent cx="5760720" cy="3947795"/>
            <wp:effectExtent l="0" t="0" r="0" b="0"/>
            <wp:docPr id="1987355341" name="Image 5" descr="Une image contenant texte, ordinateur, capture d’écran,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55341" name="Image 5" descr="Une image contenant texte, ordinateur, capture d’écran, ordinateur portabl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5760720" cy="3947795"/>
                    </a:xfrm>
                    <a:prstGeom prst="rect">
                      <a:avLst/>
                    </a:prstGeom>
                  </pic:spPr>
                </pic:pic>
              </a:graphicData>
            </a:graphic>
          </wp:inline>
        </w:drawing>
      </w:r>
      <w:r w:rsidRPr="00F0318C">
        <w:rPr>
          <w:rStyle w:val="ui-provider"/>
          <w:u w:val="single"/>
        </w:rPr>
        <w:t xml:space="preserve">XSS </w:t>
      </w:r>
      <w:r w:rsidRPr="007C5E40">
        <w:rPr>
          <w:rStyle w:val="Titre3Car"/>
          <w:b w:val="0"/>
          <w:bCs/>
        </w:rPr>
        <w:t>Non Stockée (</w:t>
      </w:r>
      <w:proofErr w:type="spellStart"/>
      <w:r w:rsidRPr="007C5E40">
        <w:rPr>
          <w:rStyle w:val="Titre3Car"/>
          <w:b w:val="0"/>
          <w:bCs/>
        </w:rPr>
        <w:t>Reflected</w:t>
      </w:r>
      <w:proofErr w:type="spellEnd"/>
      <w:r w:rsidRPr="007C5E40">
        <w:rPr>
          <w:rStyle w:val="Titre3Car"/>
          <w:b w:val="0"/>
          <w:bCs/>
        </w:rPr>
        <w:t>)</w:t>
      </w:r>
      <w:r w:rsidRPr="00F0318C">
        <w:rPr>
          <w:noProof/>
          <w:u w:val="single"/>
        </w:rPr>
        <w:drawing>
          <wp:inline distT="0" distB="0" distL="0" distR="0" wp14:anchorId="3C90429E" wp14:editId="05587075">
            <wp:extent cx="5760720" cy="4279900"/>
            <wp:effectExtent l="0" t="0" r="0" b="6350"/>
            <wp:docPr id="1700142984" name="Image 4" descr="Une image contenant texte, ordinateur,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42984" name="Image 4" descr="Une image contenant texte, ordinateur, capture d’écran, conception&#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5760720" cy="4279900"/>
                    </a:xfrm>
                    <a:prstGeom prst="rect">
                      <a:avLst/>
                    </a:prstGeom>
                  </pic:spPr>
                </pic:pic>
              </a:graphicData>
            </a:graphic>
          </wp:inline>
        </w:drawing>
      </w:r>
    </w:p>
    <w:p w14:paraId="0848DA31" w14:textId="77777777" w:rsidR="00813F33" w:rsidRPr="007C5E40" w:rsidRDefault="00813F33" w:rsidP="007C5E40">
      <w:pPr>
        <w:pStyle w:val="Titre3"/>
        <w:rPr>
          <w:b/>
          <w:bCs/>
        </w:rPr>
      </w:pPr>
      <w:r w:rsidRPr="007C5E40">
        <w:rPr>
          <w:rStyle w:val="lev"/>
          <w:b w:val="0"/>
          <w:bCs w:val="0"/>
          <w:u w:val="single"/>
        </w:rPr>
        <w:lastRenderedPageBreak/>
        <w:t xml:space="preserve">Génération et Inclusion du </w:t>
      </w:r>
      <w:proofErr w:type="spellStart"/>
      <w:r w:rsidRPr="007C5E40">
        <w:rPr>
          <w:rStyle w:val="lev"/>
          <w:b w:val="0"/>
          <w:bCs w:val="0"/>
          <w:u w:val="single"/>
        </w:rPr>
        <w:t>token</w:t>
      </w:r>
      <w:proofErr w:type="spellEnd"/>
      <w:r w:rsidRPr="007C5E40">
        <w:rPr>
          <w:rStyle w:val="lev"/>
          <w:b w:val="0"/>
          <w:bCs w:val="0"/>
          <w:u w:val="single"/>
        </w:rPr>
        <w:t xml:space="preserve"> CSRF dans le Formulaire</w:t>
      </w:r>
      <w:r w:rsidRPr="007C5E40">
        <w:rPr>
          <w:b/>
          <w:bCs/>
        </w:rPr>
        <w:t xml:space="preserve"> :</w:t>
      </w:r>
    </w:p>
    <w:p w14:paraId="6DE74BCF" w14:textId="77777777" w:rsidR="00813F33" w:rsidRDefault="00813F33" w:rsidP="00813F33">
      <w:pPr>
        <w:rPr>
          <w:b w:val="0"/>
          <w:bCs/>
        </w:rPr>
      </w:pPr>
      <w:r>
        <w:rPr>
          <w:b w:val="0"/>
          <w:bCs/>
          <w:noProof/>
        </w:rPr>
        <w:drawing>
          <wp:inline distT="0" distB="0" distL="0" distR="0" wp14:anchorId="2CDEEFCD" wp14:editId="7FA26742">
            <wp:extent cx="6629400" cy="5387975"/>
            <wp:effectExtent l="0" t="0" r="0" b="3175"/>
            <wp:docPr id="974833820" name="Image 1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33820" name="Image 14" descr="Une image contenant texte, capture d’écran, logiciel&#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6671236" cy="5421977"/>
                    </a:xfrm>
                    <a:prstGeom prst="rect">
                      <a:avLst/>
                    </a:prstGeom>
                  </pic:spPr>
                </pic:pic>
              </a:graphicData>
            </a:graphic>
          </wp:inline>
        </w:drawing>
      </w:r>
    </w:p>
    <w:p w14:paraId="5D544560" w14:textId="77777777" w:rsidR="00813F33" w:rsidRDefault="00813F33" w:rsidP="00813F33">
      <w:pPr>
        <w:tabs>
          <w:tab w:val="left" w:pos="6371"/>
        </w:tabs>
        <w:rPr>
          <w:b w:val="0"/>
          <w:bCs/>
        </w:rPr>
      </w:pPr>
    </w:p>
    <w:p w14:paraId="04F6536A" w14:textId="77777777" w:rsidR="00813F33" w:rsidRPr="00E37CBA" w:rsidRDefault="00813F33" w:rsidP="00E37CBA">
      <w:pPr>
        <w:pStyle w:val="Titre3"/>
        <w:rPr>
          <w:u w:val="single"/>
        </w:rPr>
      </w:pPr>
      <w:r w:rsidRPr="00E37CBA">
        <w:rPr>
          <w:u w:val="single"/>
        </w:rPr>
        <w:t>SEO en mode dev</w:t>
      </w:r>
    </w:p>
    <w:p w14:paraId="78EAAD52" w14:textId="77777777" w:rsidR="00813F33" w:rsidRDefault="00813F33" w:rsidP="00813F33">
      <w:pPr>
        <w:rPr>
          <w:b w:val="0"/>
          <w:bCs/>
        </w:rPr>
      </w:pPr>
      <w:r>
        <w:rPr>
          <w:b w:val="0"/>
          <w:bCs/>
          <w:noProof/>
        </w:rPr>
        <w:drawing>
          <wp:inline distT="0" distB="0" distL="0" distR="0" wp14:anchorId="14603C60" wp14:editId="4AF8E9D8">
            <wp:extent cx="4686300" cy="1739900"/>
            <wp:effectExtent l="0" t="0" r="0" b="0"/>
            <wp:docPr id="1143557779" name="Image 4"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57779" name="Image 4" descr="Une image contenant texte, capture d’écran, Page web, logiciel&#10;&#10;Description générée automatiquement"/>
                    <pic:cNvPicPr/>
                  </pic:nvPicPr>
                  <pic:blipFill rotWithShape="1">
                    <a:blip r:embed="rId68" cstate="print">
                      <a:extLst>
                        <a:ext uri="{28A0092B-C50C-407E-A947-70E740481C1C}">
                          <a14:useLocalDpi xmlns:a14="http://schemas.microsoft.com/office/drawing/2010/main" val="0"/>
                        </a:ext>
                      </a:extLst>
                    </a:blip>
                    <a:srcRect l="30219" t="4738" r="3277" b="59970"/>
                    <a:stretch/>
                  </pic:blipFill>
                  <pic:spPr bwMode="auto">
                    <a:xfrm>
                      <a:off x="0" y="0"/>
                      <a:ext cx="4688808" cy="1740831"/>
                    </a:xfrm>
                    <a:prstGeom prst="rect">
                      <a:avLst/>
                    </a:prstGeom>
                    <a:ln>
                      <a:noFill/>
                    </a:ln>
                    <a:extLst>
                      <a:ext uri="{53640926-AAD7-44D8-BBD7-CCE9431645EC}">
                        <a14:shadowObscured xmlns:a14="http://schemas.microsoft.com/office/drawing/2010/main"/>
                      </a:ext>
                    </a:extLst>
                  </pic:spPr>
                </pic:pic>
              </a:graphicData>
            </a:graphic>
          </wp:inline>
        </w:drawing>
      </w:r>
    </w:p>
    <w:p w14:paraId="5E081C3F" w14:textId="77777777" w:rsidR="00813F33" w:rsidRDefault="00813F33" w:rsidP="00813F33">
      <w:pPr>
        <w:tabs>
          <w:tab w:val="left" w:pos="6371"/>
        </w:tabs>
        <w:rPr>
          <w:u w:val="single"/>
        </w:rPr>
      </w:pPr>
    </w:p>
    <w:p w14:paraId="783087A8" w14:textId="77777777" w:rsidR="00813F33" w:rsidRDefault="00813F33" w:rsidP="00813F33">
      <w:pPr>
        <w:tabs>
          <w:tab w:val="left" w:pos="6371"/>
        </w:tabs>
        <w:rPr>
          <w:u w:val="single"/>
        </w:rPr>
      </w:pPr>
    </w:p>
    <w:p w14:paraId="0EDCDFAA" w14:textId="77777777" w:rsidR="00E37CBA" w:rsidRDefault="00E37CBA" w:rsidP="00813F33">
      <w:pPr>
        <w:tabs>
          <w:tab w:val="left" w:pos="6371"/>
        </w:tabs>
        <w:rPr>
          <w:u w:val="single"/>
        </w:rPr>
      </w:pPr>
    </w:p>
    <w:p w14:paraId="78D13203" w14:textId="582B4402" w:rsidR="00813F33" w:rsidRPr="00E37CBA" w:rsidRDefault="00813F33" w:rsidP="00E37CBA">
      <w:pPr>
        <w:pStyle w:val="Titre3"/>
      </w:pPr>
      <w:r w:rsidRPr="00E37CBA">
        <w:lastRenderedPageBreak/>
        <w:t>SEO en mode prod (production comme s’il était ‘’hébergé’’)</w:t>
      </w:r>
    </w:p>
    <w:p w14:paraId="0C789235" w14:textId="77777777" w:rsidR="00813F33" w:rsidRPr="00C26B99" w:rsidRDefault="00813F33" w:rsidP="00813F33">
      <w:pPr>
        <w:tabs>
          <w:tab w:val="left" w:pos="6371"/>
        </w:tabs>
        <w:rPr>
          <w:u w:val="single"/>
        </w:rPr>
      </w:pPr>
      <w:r>
        <w:rPr>
          <w:noProof/>
          <w:u w:val="single"/>
        </w:rPr>
        <w:drawing>
          <wp:inline distT="0" distB="0" distL="0" distR="0" wp14:anchorId="4A2FDB6F" wp14:editId="2902149B">
            <wp:extent cx="5759773" cy="2625437"/>
            <wp:effectExtent l="0" t="0" r="0" b="3810"/>
            <wp:docPr id="1231851049" name="Image 1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51049" name="Image 18" descr="Une image contenant texte, capture d’écran, logiciel, Page web&#10;&#10;Description générée automatiquement"/>
                    <pic:cNvPicPr/>
                  </pic:nvPicPr>
                  <pic:blipFill rotWithShape="1">
                    <a:blip r:embed="rId69" cstate="print">
                      <a:extLst>
                        <a:ext uri="{28A0092B-C50C-407E-A947-70E740481C1C}">
                          <a14:useLocalDpi xmlns:a14="http://schemas.microsoft.com/office/drawing/2010/main" val="0"/>
                        </a:ext>
                      </a:extLst>
                    </a:blip>
                    <a:srcRect l="-601" t="14537" r="601" b="4428"/>
                    <a:stretch/>
                  </pic:blipFill>
                  <pic:spPr bwMode="auto">
                    <a:xfrm>
                      <a:off x="0" y="0"/>
                      <a:ext cx="5760720" cy="2625869"/>
                    </a:xfrm>
                    <a:prstGeom prst="rect">
                      <a:avLst/>
                    </a:prstGeom>
                    <a:ln>
                      <a:noFill/>
                    </a:ln>
                    <a:extLst>
                      <a:ext uri="{53640926-AAD7-44D8-BBD7-CCE9431645EC}">
                        <a14:shadowObscured xmlns:a14="http://schemas.microsoft.com/office/drawing/2010/main"/>
                      </a:ext>
                    </a:extLst>
                  </pic:spPr>
                </pic:pic>
              </a:graphicData>
            </a:graphic>
          </wp:inline>
        </w:drawing>
      </w:r>
    </w:p>
    <w:p w14:paraId="088DAB23" w14:textId="77777777" w:rsidR="00813F33" w:rsidRDefault="00813F33" w:rsidP="00813F33">
      <w:pPr>
        <w:rPr>
          <w:b w:val="0"/>
          <w:bCs/>
        </w:rPr>
      </w:pPr>
    </w:p>
    <w:p w14:paraId="3DEB13D0" w14:textId="77777777" w:rsidR="00813F33" w:rsidRDefault="00813F33" w:rsidP="00813F33">
      <w:pPr>
        <w:rPr>
          <w:u w:val="single"/>
        </w:rPr>
      </w:pPr>
    </w:p>
    <w:p w14:paraId="7E63F1F1" w14:textId="77777777" w:rsidR="00813F33" w:rsidRDefault="00813F33" w:rsidP="00813F33">
      <w:pPr>
        <w:rPr>
          <w:u w:val="single"/>
        </w:rPr>
      </w:pPr>
    </w:p>
    <w:p w14:paraId="5B45B385" w14:textId="77777777" w:rsidR="00813F33" w:rsidRDefault="00813F33" w:rsidP="00813F33">
      <w:pPr>
        <w:rPr>
          <w:u w:val="single"/>
        </w:rPr>
      </w:pPr>
    </w:p>
    <w:p w14:paraId="1C04D0A8" w14:textId="77777777" w:rsidR="00813F33" w:rsidRDefault="00813F33" w:rsidP="00813F33">
      <w:pPr>
        <w:rPr>
          <w:u w:val="single"/>
        </w:rPr>
      </w:pPr>
    </w:p>
    <w:p w14:paraId="7FC5809D" w14:textId="77777777" w:rsidR="00813F33" w:rsidRDefault="00813F33" w:rsidP="00813F33">
      <w:pPr>
        <w:rPr>
          <w:u w:val="single"/>
        </w:rPr>
      </w:pPr>
    </w:p>
    <w:p w14:paraId="56E40118" w14:textId="77777777" w:rsidR="00813F33" w:rsidRDefault="00813F33" w:rsidP="00813F33">
      <w:pPr>
        <w:rPr>
          <w:u w:val="single"/>
        </w:rPr>
      </w:pPr>
    </w:p>
    <w:p w14:paraId="040ACB84" w14:textId="77777777" w:rsidR="00813F33" w:rsidRDefault="00813F33" w:rsidP="00813F33">
      <w:pPr>
        <w:rPr>
          <w:u w:val="single"/>
        </w:rPr>
      </w:pPr>
    </w:p>
    <w:p w14:paraId="2D2E399B" w14:textId="77777777" w:rsidR="00813F33" w:rsidRDefault="00813F33" w:rsidP="00813F33">
      <w:pPr>
        <w:rPr>
          <w:u w:val="single"/>
        </w:rPr>
      </w:pPr>
    </w:p>
    <w:p w14:paraId="6164C10E" w14:textId="77777777" w:rsidR="00813F33" w:rsidRDefault="00813F33" w:rsidP="00813F33">
      <w:pPr>
        <w:rPr>
          <w:u w:val="single"/>
        </w:rPr>
      </w:pPr>
    </w:p>
    <w:p w14:paraId="714F1671" w14:textId="77777777" w:rsidR="00813F33" w:rsidRDefault="00813F33" w:rsidP="00813F33">
      <w:pPr>
        <w:rPr>
          <w:u w:val="single"/>
        </w:rPr>
      </w:pPr>
    </w:p>
    <w:p w14:paraId="021CDD86" w14:textId="77777777" w:rsidR="00813F33" w:rsidRDefault="00813F33" w:rsidP="00813F33">
      <w:pPr>
        <w:rPr>
          <w:u w:val="single"/>
        </w:rPr>
      </w:pPr>
    </w:p>
    <w:p w14:paraId="286B0385" w14:textId="77777777" w:rsidR="00813F33" w:rsidRDefault="00813F33" w:rsidP="00813F33">
      <w:pPr>
        <w:rPr>
          <w:u w:val="single"/>
        </w:rPr>
      </w:pPr>
    </w:p>
    <w:p w14:paraId="2C72D4BF" w14:textId="77777777" w:rsidR="00813F33" w:rsidRDefault="00813F33" w:rsidP="00813F33">
      <w:pPr>
        <w:rPr>
          <w:u w:val="single"/>
        </w:rPr>
      </w:pPr>
    </w:p>
    <w:p w14:paraId="4C585C2F" w14:textId="77777777" w:rsidR="00813F33" w:rsidRDefault="00813F33" w:rsidP="00813F33">
      <w:pPr>
        <w:rPr>
          <w:u w:val="single"/>
        </w:rPr>
      </w:pPr>
    </w:p>
    <w:p w14:paraId="74D544C6" w14:textId="77777777" w:rsidR="00813F33" w:rsidRDefault="00813F33" w:rsidP="00813F33">
      <w:pPr>
        <w:rPr>
          <w:u w:val="single"/>
        </w:rPr>
      </w:pPr>
    </w:p>
    <w:p w14:paraId="34BC47A2" w14:textId="77777777" w:rsidR="00813F33" w:rsidRDefault="00813F33" w:rsidP="00813F33">
      <w:pPr>
        <w:rPr>
          <w:u w:val="single"/>
        </w:rPr>
      </w:pPr>
    </w:p>
    <w:p w14:paraId="3614D450" w14:textId="77777777" w:rsidR="00813F33" w:rsidRDefault="00813F33" w:rsidP="00813F33">
      <w:pPr>
        <w:rPr>
          <w:u w:val="single"/>
        </w:rPr>
      </w:pPr>
    </w:p>
    <w:p w14:paraId="5821DF52" w14:textId="77777777" w:rsidR="00813F33" w:rsidRPr="00B54C09" w:rsidRDefault="00813F33" w:rsidP="00E37CBA">
      <w:pPr>
        <w:pStyle w:val="Titre3"/>
      </w:pPr>
      <w:r w:rsidRPr="00B54C09">
        <w:lastRenderedPageBreak/>
        <w:t>Modèle – Repository pour Article</w:t>
      </w:r>
      <w:r>
        <w:t xml:space="preserve"> </w:t>
      </w:r>
    </w:p>
    <w:p w14:paraId="268139F6" w14:textId="77777777" w:rsidR="00813F33" w:rsidRDefault="00813F33" w:rsidP="00813F33">
      <w:r>
        <w:rPr>
          <w:noProof/>
        </w:rPr>
        <w:drawing>
          <wp:inline distT="0" distB="0" distL="0" distR="0" wp14:anchorId="4FDD4BA2" wp14:editId="77AB7112">
            <wp:extent cx="5760720" cy="7807325"/>
            <wp:effectExtent l="0" t="0" r="0" b="3175"/>
            <wp:docPr id="75198195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81955" name="Image 1" descr="Une image contenant texte, capture d’écran, Police, nombr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5760720" cy="7807325"/>
                    </a:xfrm>
                    <a:prstGeom prst="rect">
                      <a:avLst/>
                    </a:prstGeom>
                  </pic:spPr>
                </pic:pic>
              </a:graphicData>
            </a:graphic>
          </wp:inline>
        </w:drawing>
      </w:r>
    </w:p>
    <w:p w14:paraId="46995ECB" w14:textId="77777777" w:rsidR="00813F33" w:rsidRDefault="00813F33" w:rsidP="00813F33">
      <w:pPr>
        <w:rPr>
          <w:u w:val="single"/>
        </w:rPr>
      </w:pPr>
    </w:p>
    <w:p w14:paraId="04D67614" w14:textId="77777777" w:rsidR="00813F33" w:rsidRDefault="00813F33" w:rsidP="00813F33">
      <w:pPr>
        <w:rPr>
          <w:u w:val="single"/>
        </w:rPr>
      </w:pPr>
    </w:p>
    <w:p w14:paraId="327C990F" w14:textId="77777777" w:rsidR="00813F33" w:rsidRPr="00E37CBA" w:rsidRDefault="00813F33" w:rsidP="00E37CBA">
      <w:pPr>
        <w:pStyle w:val="Titre3"/>
      </w:pPr>
      <w:r w:rsidRPr="00E37CBA">
        <w:lastRenderedPageBreak/>
        <w:t xml:space="preserve">Modèle – Repository pour </w:t>
      </w:r>
      <w:proofErr w:type="spellStart"/>
      <w:r w:rsidRPr="00E37CBA">
        <w:t>Categorie</w:t>
      </w:r>
      <w:proofErr w:type="spellEnd"/>
    </w:p>
    <w:p w14:paraId="7108AC56" w14:textId="77777777" w:rsidR="00813F33" w:rsidRDefault="00813F33" w:rsidP="00813F33">
      <w:pPr>
        <w:rPr>
          <w:noProof/>
        </w:rPr>
      </w:pPr>
      <w:r>
        <w:rPr>
          <w:noProof/>
        </w:rPr>
        <w:drawing>
          <wp:inline distT="0" distB="0" distL="0" distR="0" wp14:anchorId="071DBCF9" wp14:editId="1AE752A2">
            <wp:extent cx="5760720" cy="7551420"/>
            <wp:effectExtent l="0" t="0" r="0" b="0"/>
            <wp:docPr id="1660080982" name="Image 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80982" name="Image 2" descr="Une image contenant texte, capture d’écran, logiciel, affichag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5760720" cy="7551420"/>
                    </a:xfrm>
                    <a:prstGeom prst="rect">
                      <a:avLst/>
                    </a:prstGeom>
                  </pic:spPr>
                </pic:pic>
              </a:graphicData>
            </a:graphic>
          </wp:inline>
        </w:drawing>
      </w:r>
    </w:p>
    <w:p w14:paraId="74C861EA" w14:textId="77777777" w:rsidR="00813F33" w:rsidRDefault="00813F33" w:rsidP="00813F33"/>
    <w:p w14:paraId="466145D1" w14:textId="77777777" w:rsidR="00813F33" w:rsidRDefault="00813F33" w:rsidP="00813F33"/>
    <w:p w14:paraId="1CC04DDA" w14:textId="77777777" w:rsidR="00813F33" w:rsidRDefault="00813F33" w:rsidP="00813F33"/>
    <w:p w14:paraId="18775F64" w14:textId="77777777" w:rsidR="00813F33" w:rsidRPr="00322688" w:rsidRDefault="00813F33" w:rsidP="00813F33"/>
    <w:p w14:paraId="369345D6" w14:textId="77777777" w:rsidR="00813F33" w:rsidRPr="00D863CB" w:rsidRDefault="00813F33" w:rsidP="00E37CBA">
      <w:pPr>
        <w:pStyle w:val="Titre3"/>
      </w:pPr>
      <w:r w:rsidRPr="00D863CB">
        <w:lastRenderedPageBreak/>
        <w:t xml:space="preserve">Modèle – Repository pour </w:t>
      </w:r>
      <w:proofErr w:type="spellStart"/>
      <w:r w:rsidRPr="00D863CB">
        <w:t>ResetPassword</w:t>
      </w:r>
      <w:proofErr w:type="spellEnd"/>
    </w:p>
    <w:p w14:paraId="4AEAF9A9" w14:textId="77777777" w:rsidR="00813F33" w:rsidRDefault="00813F33" w:rsidP="00813F33">
      <w:r>
        <w:rPr>
          <w:noProof/>
        </w:rPr>
        <w:drawing>
          <wp:inline distT="0" distB="0" distL="0" distR="0" wp14:anchorId="3759D0D7" wp14:editId="0BADA698">
            <wp:extent cx="6477000" cy="2175510"/>
            <wp:effectExtent l="0" t="0" r="0" b="0"/>
            <wp:docPr id="1503170675" name="Image 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70675" name="Image 3" descr="Une image contenant texte, capture d’écran, Police, ligne&#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6483330" cy="2177636"/>
                    </a:xfrm>
                    <a:prstGeom prst="rect">
                      <a:avLst/>
                    </a:prstGeom>
                  </pic:spPr>
                </pic:pic>
              </a:graphicData>
            </a:graphic>
          </wp:inline>
        </w:drawing>
      </w:r>
    </w:p>
    <w:p w14:paraId="337896D8" w14:textId="77777777" w:rsidR="00813F33" w:rsidRPr="00D863CB" w:rsidRDefault="00813F33" w:rsidP="00E37CBA">
      <w:pPr>
        <w:pStyle w:val="Titre3"/>
      </w:pPr>
      <w:r w:rsidRPr="00D863CB">
        <w:t>Modèle – Repository pour User</w:t>
      </w:r>
    </w:p>
    <w:p w14:paraId="343FBD21" w14:textId="77777777" w:rsidR="00813F33" w:rsidRDefault="00813F33" w:rsidP="00813F33">
      <w:r>
        <w:rPr>
          <w:noProof/>
        </w:rPr>
        <w:drawing>
          <wp:inline distT="0" distB="0" distL="0" distR="0" wp14:anchorId="1FDCCA92" wp14:editId="7454031A">
            <wp:extent cx="5760720" cy="3161030"/>
            <wp:effectExtent l="0" t="0" r="0" b="1270"/>
            <wp:docPr id="1934784366" name="Image 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84366" name="Image 4" descr="Une image contenant texte, capture d’écran, logiciel&#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5760720" cy="3161030"/>
                    </a:xfrm>
                    <a:prstGeom prst="rect">
                      <a:avLst/>
                    </a:prstGeom>
                  </pic:spPr>
                </pic:pic>
              </a:graphicData>
            </a:graphic>
          </wp:inline>
        </w:drawing>
      </w:r>
    </w:p>
    <w:p w14:paraId="0C475A9B" w14:textId="77777777" w:rsidR="00813F33" w:rsidRDefault="00813F33" w:rsidP="00813F33"/>
    <w:p w14:paraId="286BA7F4" w14:textId="77777777" w:rsidR="00813F33" w:rsidRDefault="00813F33" w:rsidP="00813F33"/>
    <w:p w14:paraId="45170598" w14:textId="77777777" w:rsidR="00813F33" w:rsidRDefault="00813F33" w:rsidP="00813F33"/>
    <w:p w14:paraId="1F3E7CC6" w14:textId="77777777" w:rsidR="00813F33" w:rsidRDefault="00813F33" w:rsidP="00813F33"/>
    <w:p w14:paraId="3B4588A1" w14:textId="77777777" w:rsidR="00813F33" w:rsidRDefault="00813F33" w:rsidP="00813F33"/>
    <w:p w14:paraId="75975403" w14:textId="77777777" w:rsidR="00813F33" w:rsidRDefault="00813F33" w:rsidP="00813F33"/>
    <w:p w14:paraId="497EFAE3" w14:textId="77777777" w:rsidR="00813F33" w:rsidRDefault="00813F33" w:rsidP="00813F33"/>
    <w:p w14:paraId="276BC3C9" w14:textId="77777777" w:rsidR="00813F33" w:rsidRDefault="00813F33" w:rsidP="00E37CBA">
      <w:pPr>
        <w:pStyle w:val="Titre3"/>
      </w:pPr>
    </w:p>
    <w:p w14:paraId="6C42D061" w14:textId="77777777" w:rsidR="00813F33" w:rsidRPr="00D863CB" w:rsidRDefault="00813F33" w:rsidP="00E37CBA">
      <w:pPr>
        <w:pStyle w:val="Titre3"/>
        <w:rPr>
          <w:u w:val="single"/>
        </w:rPr>
      </w:pPr>
      <w:r w:rsidRPr="00D863CB">
        <w:rPr>
          <w:u w:val="single"/>
        </w:rPr>
        <w:t>Modèle – Repository pour Post</w:t>
      </w:r>
    </w:p>
    <w:p w14:paraId="5A411BB0" w14:textId="77777777" w:rsidR="00813F33" w:rsidRDefault="00813F33" w:rsidP="00813F33">
      <w:r>
        <w:rPr>
          <w:noProof/>
        </w:rPr>
        <w:drawing>
          <wp:inline distT="0" distB="0" distL="0" distR="0" wp14:anchorId="5607E1E6" wp14:editId="07720C4D">
            <wp:extent cx="5201376" cy="6658904"/>
            <wp:effectExtent l="0" t="0" r="0" b="8890"/>
            <wp:docPr id="573476781" name="Image 5"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6781" name="Image 5" descr="Une image contenant texte, capture d’écran, Police, document&#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5201376" cy="6658904"/>
                    </a:xfrm>
                    <a:prstGeom prst="rect">
                      <a:avLst/>
                    </a:prstGeom>
                  </pic:spPr>
                </pic:pic>
              </a:graphicData>
            </a:graphic>
          </wp:inline>
        </w:drawing>
      </w:r>
    </w:p>
    <w:p w14:paraId="0ED011EC" w14:textId="77777777" w:rsidR="00813F33" w:rsidRDefault="00813F33" w:rsidP="00813F33">
      <w:pPr>
        <w:tabs>
          <w:tab w:val="left" w:pos="7520"/>
        </w:tabs>
      </w:pPr>
    </w:p>
    <w:p w14:paraId="5F4C3C2F" w14:textId="77777777" w:rsidR="00813F33" w:rsidRDefault="00813F33" w:rsidP="00813F33">
      <w:pPr>
        <w:tabs>
          <w:tab w:val="left" w:pos="7520"/>
        </w:tabs>
      </w:pPr>
    </w:p>
    <w:p w14:paraId="0AADD2C9" w14:textId="77777777" w:rsidR="00813F33" w:rsidRDefault="00813F33" w:rsidP="00813F33">
      <w:pPr>
        <w:tabs>
          <w:tab w:val="left" w:pos="7520"/>
        </w:tabs>
      </w:pPr>
    </w:p>
    <w:p w14:paraId="497C1839" w14:textId="77777777" w:rsidR="00813F33" w:rsidRDefault="00813F33" w:rsidP="00813F33">
      <w:pPr>
        <w:tabs>
          <w:tab w:val="left" w:pos="7520"/>
        </w:tabs>
      </w:pPr>
    </w:p>
    <w:p w14:paraId="38BA2D2E" w14:textId="77777777" w:rsidR="00813F33" w:rsidRDefault="00813F33" w:rsidP="00813F33">
      <w:pPr>
        <w:tabs>
          <w:tab w:val="left" w:pos="7520"/>
        </w:tabs>
      </w:pPr>
    </w:p>
    <w:p w14:paraId="59641BD2" w14:textId="77777777" w:rsidR="00813F33" w:rsidRPr="00D863CB" w:rsidRDefault="00813F33" w:rsidP="00E37CBA">
      <w:pPr>
        <w:pStyle w:val="Titre3"/>
      </w:pPr>
      <w:r w:rsidRPr="00D863CB">
        <w:lastRenderedPageBreak/>
        <w:t>Controller pour Article</w:t>
      </w:r>
    </w:p>
    <w:p w14:paraId="708C2685" w14:textId="77777777" w:rsidR="00813F33" w:rsidRDefault="00813F33" w:rsidP="00813F33">
      <w:pPr>
        <w:tabs>
          <w:tab w:val="left" w:pos="7520"/>
        </w:tabs>
      </w:pPr>
      <w:r>
        <w:rPr>
          <w:noProof/>
        </w:rPr>
        <w:drawing>
          <wp:inline distT="0" distB="0" distL="0" distR="0" wp14:anchorId="3D4E8DFC" wp14:editId="09A9D63D">
            <wp:extent cx="4411980" cy="4442460"/>
            <wp:effectExtent l="0" t="0" r="7620" b="0"/>
            <wp:docPr id="349003128" name="Image 6"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03128" name="Image 6" descr="Une image contenant texte, capture d’écran&#10;&#10;Description générée automatiquement"/>
                    <pic:cNvPicPr/>
                  </pic:nvPicPr>
                  <pic:blipFill rotWithShape="1">
                    <a:blip r:embed="rId75">
                      <a:extLst>
                        <a:ext uri="{28A0092B-C50C-407E-A947-70E740481C1C}">
                          <a14:useLocalDpi xmlns:a14="http://schemas.microsoft.com/office/drawing/2010/main" val="0"/>
                        </a:ext>
                      </a:extLst>
                    </a:blip>
                    <a:srcRect r="23413"/>
                    <a:stretch/>
                  </pic:blipFill>
                  <pic:spPr bwMode="auto">
                    <a:xfrm>
                      <a:off x="0" y="0"/>
                      <a:ext cx="4411980" cy="4442460"/>
                    </a:xfrm>
                    <a:prstGeom prst="rect">
                      <a:avLst/>
                    </a:prstGeom>
                    <a:ln>
                      <a:noFill/>
                    </a:ln>
                    <a:extLst>
                      <a:ext uri="{53640926-AAD7-44D8-BBD7-CCE9431645EC}">
                        <a14:shadowObscured xmlns:a14="http://schemas.microsoft.com/office/drawing/2010/main"/>
                      </a:ext>
                    </a:extLst>
                  </pic:spPr>
                </pic:pic>
              </a:graphicData>
            </a:graphic>
          </wp:inline>
        </w:drawing>
      </w:r>
    </w:p>
    <w:p w14:paraId="4BAEB759" w14:textId="77777777" w:rsidR="00813F33" w:rsidRDefault="00813F33" w:rsidP="00813F33">
      <w:pPr>
        <w:tabs>
          <w:tab w:val="left" w:pos="7520"/>
        </w:tabs>
        <w:rPr>
          <w:noProof/>
        </w:rPr>
      </w:pPr>
    </w:p>
    <w:p w14:paraId="08BCB511" w14:textId="77777777" w:rsidR="00813F33" w:rsidRDefault="00813F33" w:rsidP="00813F33">
      <w:pPr>
        <w:tabs>
          <w:tab w:val="left" w:pos="7520"/>
        </w:tabs>
        <w:rPr>
          <w:noProof/>
        </w:rPr>
      </w:pPr>
    </w:p>
    <w:p w14:paraId="4A7AF796" w14:textId="77777777" w:rsidR="00813F33" w:rsidRDefault="00813F33" w:rsidP="00813F33">
      <w:pPr>
        <w:tabs>
          <w:tab w:val="left" w:pos="7520"/>
        </w:tabs>
      </w:pPr>
      <w:r>
        <w:rPr>
          <w:noProof/>
        </w:rPr>
        <w:drawing>
          <wp:inline distT="0" distB="0" distL="0" distR="0" wp14:anchorId="538CA5E5" wp14:editId="0D06D5B7">
            <wp:extent cx="3253517" cy="2829560"/>
            <wp:effectExtent l="0" t="0" r="4445" b="8890"/>
            <wp:docPr id="2087008840" name="Image 8"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08840" name="Image 8" descr="Une image contenant texte, capture d’écran, affichage, logiciel&#10;&#10;Description générée automatiquement"/>
                    <pic:cNvPicPr/>
                  </pic:nvPicPr>
                  <pic:blipFill rotWithShape="1">
                    <a:blip r:embed="rId76" cstate="print">
                      <a:extLst>
                        <a:ext uri="{28A0092B-C50C-407E-A947-70E740481C1C}">
                          <a14:useLocalDpi xmlns:a14="http://schemas.microsoft.com/office/drawing/2010/main" val="0"/>
                        </a:ext>
                      </a:extLst>
                    </a:blip>
                    <a:srcRect l="2363" t="3865" r="41138" b="8781"/>
                    <a:stretch/>
                  </pic:blipFill>
                  <pic:spPr bwMode="auto">
                    <a:xfrm>
                      <a:off x="0" y="0"/>
                      <a:ext cx="3254770" cy="2830650"/>
                    </a:xfrm>
                    <a:prstGeom prst="rect">
                      <a:avLst/>
                    </a:prstGeom>
                    <a:ln>
                      <a:noFill/>
                    </a:ln>
                    <a:extLst>
                      <a:ext uri="{53640926-AAD7-44D8-BBD7-CCE9431645EC}">
                        <a14:shadowObscured xmlns:a14="http://schemas.microsoft.com/office/drawing/2010/main"/>
                      </a:ext>
                    </a:extLst>
                  </pic:spPr>
                </pic:pic>
              </a:graphicData>
            </a:graphic>
          </wp:inline>
        </w:drawing>
      </w:r>
    </w:p>
    <w:p w14:paraId="6A7907FC" w14:textId="77777777" w:rsidR="00813F33" w:rsidRDefault="00813F33" w:rsidP="00813F33">
      <w:pPr>
        <w:tabs>
          <w:tab w:val="left" w:pos="7520"/>
        </w:tabs>
      </w:pPr>
    </w:p>
    <w:p w14:paraId="40344E3A" w14:textId="77777777" w:rsidR="00813F33" w:rsidRDefault="00813F33" w:rsidP="00813F33">
      <w:pPr>
        <w:tabs>
          <w:tab w:val="left" w:pos="7520"/>
        </w:tabs>
      </w:pPr>
      <w:r>
        <w:rPr>
          <w:noProof/>
        </w:rPr>
        <w:lastRenderedPageBreak/>
        <w:drawing>
          <wp:inline distT="0" distB="0" distL="0" distR="0" wp14:anchorId="06FC2322" wp14:editId="11DC7BCA">
            <wp:extent cx="5760720" cy="5760720"/>
            <wp:effectExtent l="0" t="0" r="0" b="0"/>
            <wp:docPr id="1659296433" name="Image 9"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96433" name="Image 9" descr="Une image contenant texte, capture d’écran, document&#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14:paraId="31A9CE54" w14:textId="77777777" w:rsidR="00813F33" w:rsidRDefault="00813F33" w:rsidP="00813F33">
      <w:pPr>
        <w:tabs>
          <w:tab w:val="left" w:pos="7520"/>
        </w:tabs>
      </w:pPr>
      <w:r>
        <w:rPr>
          <w:noProof/>
        </w:rPr>
        <w:lastRenderedPageBreak/>
        <w:drawing>
          <wp:inline distT="0" distB="0" distL="0" distR="0" wp14:anchorId="52859CD8" wp14:editId="6ADEE79A">
            <wp:extent cx="5760720" cy="4768215"/>
            <wp:effectExtent l="0" t="0" r="0" b="0"/>
            <wp:docPr id="1894410167" name="Image 10"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10167" name="Image 10" descr="Une image contenant texte, capture d’écran&#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5760720" cy="4768215"/>
                    </a:xfrm>
                    <a:prstGeom prst="rect">
                      <a:avLst/>
                    </a:prstGeom>
                  </pic:spPr>
                </pic:pic>
              </a:graphicData>
            </a:graphic>
          </wp:inline>
        </w:drawing>
      </w:r>
    </w:p>
    <w:p w14:paraId="5A5D3C63" w14:textId="77777777" w:rsidR="00813F33" w:rsidRDefault="00813F33" w:rsidP="00813F33">
      <w:pPr>
        <w:tabs>
          <w:tab w:val="left" w:pos="7520"/>
        </w:tabs>
        <w:rPr>
          <w:noProof/>
        </w:rPr>
      </w:pPr>
    </w:p>
    <w:p w14:paraId="45E293EE" w14:textId="77777777" w:rsidR="00813F33" w:rsidRDefault="00813F33" w:rsidP="00813F33">
      <w:pPr>
        <w:tabs>
          <w:tab w:val="left" w:pos="7520"/>
        </w:tabs>
      </w:pPr>
      <w:r>
        <w:rPr>
          <w:noProof/>
        </w:rPr>
        <w:drawing>
          <wp:inline distT="0" distB="0" distL="0" distR="0" wp14:anchorId="0467F6AF" wp14:editId="236F553E">
            <wp:extent cx="4033158" cy="2606551"/>
            <wp:effectExtent l="0" t="0" r="5715" b="3810"/>
            <wp:docPr id="1963781039" name="Image 1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81039" name="Image 11" descr="Une image contenant texte, capture d’écran, affichage, logiciel&#10;&#10;Description générée automatiquement"/>
                    <pic:cNvPicPr/>
                  </pic:nvPicPr>
                  <pic:blipFill rotWithShape="1">
                    <a:blip r:embed="rId79">
                      <a:extLst>
                        <a:ext uri="{28A0092B-C50C-407E-A947-70E740481C1C}">
                          <a14:useLocalDpi xmlns:a14="http://schemas.microsoft.com/office/drawing/2010/main" val="0"/>
                        </a:ext>
                      </a:extLst>
                    </a:blip>
                    <a:srcRect t="3696" r="59939" b="50277"/>
                    <a:stretch/>
                  </pic:blipFill>
                  <pic:spPr bwMode="auto">
                    <a:xfrm>
                      <a:off x="0" y="0"/>
                      <a:ext cx="4053664" cy="2619804"/>
                    </a:xfrm>
                    <a:prstGeom prst="rect">
                      <a:avLst/>
                    </a:prstGeom>
                    <a:ln>
                      <a:noFill/>
                    </a:ln>
                    <a:extLst>
                      <a:ext uri="{53640926-AAD7-44D8-BBD7-CCE9431645EC}">
                        <a14:shadowObscured xmlns:a14="http://schemas.microsoft.com/office/drawing/2010/main"/>
                      </a:ext>
                    </a:extLst>
                  </pic:spPr>
                </pic:pic>
              </a:graphicData>
            </a:graphic>
          </wp:inline>
        </w:drawing>
      </w:r>
    </w:p>
    <w:p w14:paraId="2051F5DE" w14:textId="77777777" w:rsidR="00813F33" w:rsidRDefault="00813F33" w:rsidP="00813F33">
      <w:pPr>
        <w:tabs>
          <w:tab w:val="left" w:pos="7520"/>
        </w:tabs>
      </w:pPr>
    </w:p>
    <w:p w14:paraId="0352086A" w14:textId="77777777" w:rsidR="00813F33" w:rsidRDefault="00813F33" w:rsidP="00813F33">
      <w:pPr>
        <w:tabs>
          <w:tab w:val="left" w:pos="7520"/>
        </w:tabs>
      </w:pPr>
    </w:p>
    <w:p w14:paraId="7D1977E9" w14:textId="77777777" w:rsidR="00813F33" w:rsidRDefault="00813F33" w:rsidP="00813F33">
      <w:pPr>
        <w:tabs>
          <w:tab w:val="left" w:pos="7520"/>
        </w:tabs>
      </w:pPr>
    </w:p>
    <w:p w14:paraId="551A28B2" w14:textId="77777777" w:rsidR="00813F33" w:rsidRPr="00D863CB" w:rsidRDefault="00813F33" w:rsidP="00E37CBA">
      <w:pPr>
        <w:pStyle w:val="Titre3"/>
      </w:pPr>
      <w:r w:rsidRPr="00D863CB">
        <w:lastRenderedPageBreak/>
        <w:t>Entité Article</w:t>
      </w:r>
    </w:p>
    <w:p w14:paraId="67981997" w14:textId="77777777" w:rsidR="00813F33" w:rsidRDefault="00813F33" w:rsidP="00813F33">
      <w:pPr>
        <w:tabs>
          <w:tab w:val="left" w:pos="7520"/>
        </w:tabs>
      </w:pPr>
      <w:r>
        <w:rPr>
          <w:noProof/>
        </w:rPr>
        <w:drawing>
          <wp:inline distT="0" distB="0" distL="0" distR="0" wp14:anchorId="0125F1CF" wp14:editId="3BB0E9D1">
            <wp:extent cx="2557780" cy="3368353"/>
            <wp:effectExtent l="0" t="0" r="0" b="3810"/>
            <wp:docPr id="1552469803" name="Image 12"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69803" name="Image 12" descr="Une image contenant texte, capture d’écran, affichage, logiciel&#10;&#10;Description générée automatiquement"/>
                    <pic:cNvPicPr/>
                  </pic:nvPicPr>
                  <pic:blipFill rotWithShape="1">
                    <a:blip r:embed="rId80" cstate="print">
                      <a:extLst>
                        <a:ext uri="{28A0092B-C50C-407E-A947-70E740481C1C}">
                          <a14:useLocalDpi xmlns:a14="http://schemas.microsoft.com/office/drawing/2010/main" val="0"/>
                        </a:ext>
                      </a:extLst>
                    </a:blip>
                    <a:srcRect l="2358" t="3862" r="62831" b="6586"/>
                    <a:stretch/>
                  </pic:blipFill>
                  <pic:spPr bwMode="auto">
                    <a:xfrm>
                      <a:off x="0" y="0"/>
                      <a:ext cx="2563181" cy="3375466"/>
                    </a:xfrm>
                    <a:prstGeom prst="rect">
                      <a:avLst/>
                    </a:prstGeom>
                    <a:ln>
                      <a:noFill/>
                    </a:ln>
                    <a:extLst>
                      <a:ext uri="{53640926-AAD7-44D8-BBD7-CCE9431645EC}">
                        <a14:shadowObscured xmlns:a14="http://schemas.microsoft.com/office/drawing/2010/main"/>
                      </a:ext>
                    </a:extLst>
                  </pic:spPr>
                </pic:pic>
              </a:graphicData>
            </a:graphic>
          </wp:inline>
        </w:drawing>
      </w:r>
    </w:p>
    <w:p w14:paraId="511AA965" w14:textId="77777777" w:rsidR="00813F33" w:rsidRDefault="00813F33" w:rsidP="00813F33">
      <w:pPr>
        <w:tabs>
          <w:tab w:val="left" w:pos="7520"/>
        </w:tabs>
        <w:rPr>
          <w:noProof/>
        </w:rPr>
      </w:pPr>
    </w:p>
    <w:p w14:paraId="06E164FB" w14:textId="77777777" w:rsidR="00813F33" w:rsidRDefault="00813F33" w:rsidP="00813F33">
      <w:pPr>
        <w:tabs>
          <w:tab w:val="left" w:pos="7520"/>
        </w:tabs>
      </w:pPr>
      <w:r>
        <w:rPr>
          <w:noProof/>
        </w:rPr>
        <w:drawing>
          <wp:inline distT="0" distB="0" distL="0" distR="0" wp14:anchorId="323D766F" wp14:editId="0133CFA0">
            <wp:extent cx="2998470" cy="3151414"/>
            <wp:effectExtent l="0" t="0" r="0" b="0"/>
            <wp:docPr id="1830467835" name="Image 13"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67835" name="Image 13" descr="Une image contenant texte, capture d’écran, affichage, logiciel&#10;&#10;Description générée automatiquement"/>
                    <pic:cNvPicPr/>
                  </pic:nvPicPr>
                  <pic:blipFill rotWithShape="1">
                    <a:blip r:embed="rId81" cstate="print">
                      <a:extLst>
                        <a:ext uri="{28A0092B-C50C-407E-A947-70E740481C1C}">
                          <a14:useLocalDpi xmlns:a14="http://schemas.microsoft.com/office/drawing/2010/main" val="0"/>
                        </a:ext>
                      </a:extLst>
                    </a:blip>
                    <a:srcRect l="95" t="3698" r="60553" b="10082"/>
                    <a:stretch/>
                  </pic:blipFill>
                  <pic:spPr bwMode="auto">
                    <a:xfrm>
                      <a:off x="0" y="0"/>
                      <a:ext cx="3008891" cy="3162367"/>
                    </a:xfrm>
                    <a:prstGeom prst="rect">
                      <a:avLst/>
                    </a:prstGeom>
                    <a:ln>
                      <a:noFill/>
                    </a:ln>
                    <a:extLst>
                      <a:ext uri="{53640926-AAD7-44D8-BBD7-CCE9431645EC}">
                        <a14:shadowObscured xmlns:a14="http://schemas.microsoft.com/office/drawing/2010/main"/>
                      </a:ext>
                    </a:extLst>
                  </pic:spPr>
                </pic:pic>
              </a:graphicData>
            </a:graphic>
          </wp:inline>
        </w:drawing>
      </w:r>
    </w:p>
    <w:p w14:paraId="0FEBAA22" w14:textId="77777777" w:rsidR="00813F33" w:rsidRDefault="00813F33" w:rsidP="00813F33">
      <w:pPr>
        <w:tabs>
          <w:tab w:val="left" w:pos="7520"/>
        </w:tabs>
        <w:rPr>
          <w:noProof/>
        </w:rPr>
      </w:pPr>
    </w:p>
    <w:p w14:paraId="5EEA8FA0" w14:textId="77777777" w:rsidR="00813F33" w:rsidRDefault="00813F33" w:rsidP="00813F33">
      <w:pPr>
        <w:tabs>
          <w:tab w:val="left" w:pos="7520"/>
        </w:tabs>
      </w:pPr>
      <w:r>
        <w:rPr>
          <w:noProof/>
        </w:rPr>
        <w:lastRenderedPageBreak/>
        <w:drawing>
          <wp:inline distT="0" distB="0" distL="0" distR="0" wp14:anchorId="2E64C377" wp14:editId="6AAB7FC6">
            <wp:extent cx="2541815" cy="3376880"/>
            <wp:effectExtent l="0" t="0" r="0" b="0"/>
            <wp:docPr id="2133412940" name="Image 14"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12940" name="Image 14" descr="Une image contenant texte, capture d’écran, affichage, logiciel&#10;&#10;Description générée automatiquement"/>
                    <pic:cNvPicPr/>
                  </pic:nvPicPr>
                  <pic:blipFill rotWithShape="1">
                    <a:blip r:embed="rId82">
                      <a:extLst>
                        <a:ext uri="{28A0092B-C50C-407E-A947-70E740481C1C}">
                          <a14:useLocalDpi xmlns:a14="http://schemas.microsoft.com/office/drawing/2010/main" val="0"/>
                        </a:ext>
                      </a:extLst>
                    </a:blip>
                    <a:srcRect l="2079" t="3527" r="71749" b="34661"/>
                    <a:stretch/>
                  </pic:blipFill>
                  <pic:spPr bwMode="auto">
                    <a:xfrm>
                      <a:off x="0" y="0"/>
                      <a:ext cx="2545627" cy="3381944"/>
                    </a:xfrm>
                    <a:prstGeom prst="rect">
                      <a:avLst/>
                    </a:prstGeom>
                    <a:ln>
                      <a:noFill/>
                    </a:ln>
                    <a:extLst>
                      <a:ext uri="{53640926-AAD7-44D8-BBD7-CCE9431645EC}">
                        <a14:shadowObscured xmlns:a14="http://schemas.microsoft.com/office/drawing/2010/main"/>
                      </a:ext>
                    </a:extLst>
                  </pic:spPr>
                </pic:pic>
              </a:graphicData>
            </a:graphic>
          </wp:inline>
        </w:drawing>
      </w:r>
    </w:p>
    <w:p w14:paraId="6794CC95" w14:textId="77777777" w:rsidR="00813F33" w:rsidRPr="00D863CB" w:rsidRDefault="00813F33" w:rsidP="00E37CBA">
      <w:pPr>
        <w:pStyle w:val="Titre3"/>
        <w:rPr>
          <w:noProof/>
        </w:rPr>
      </w:pPr>
      <w:r w:rsidRPr="00D863CB">
        <w:t>Template Article</w:t>
      </w:r>
    </w:p>
    <w:p w14:paraId="527959B4" w14:textId="77777777" w:rsidR="00813F33" w:rsidRDefault="00813F33" w:rsidP="00813F33">
      <w:pPr>
        <w:tabs>
          <w:tab w:val="left" w:pos="7520"/>
        </w:tabs>
      </w:pPr>
      <w:r>
        <w:rPr>
          <w:noProof/>
        </w:rPr>
        <w:drawing>
          <wp:inline distT="0" distB="0" distL="0" distR="0" wp14:anchorId="5051BD13" wp14:editId="204138FC">
            <wp:extent cx="3369129" cy="3553794"/>
            <wp:effectExtent l="0" t="0" r="3175" b="8890"/>
            <wp:docPr id="446337271" name="Image 15"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37271" name="Image 15" descr="Une image contenant texte, capture d’écran, affichage, logiciel&#10;&#10;Description générée automatiquement"/>
                    <pic:cNvPicPr/>
                  </pic:nvPicPr>
                  <pic:blipFill rotWithShape="1">
                    <a:blip r:embed="rId83" cstate="print">
                      <a:extLst>
                        <a:ext uri="{28A0092B-C50C-407E-A947-70E740481C1C}">
                          <a14:useLocalDpi xmlns:a14="http://schemas.microsoft.com/office/drawing/2010/main" val="0"/>
                        </a:ext>
                      </a:extLst>
                    </a:blip>
                    <a:srcRect l="2552" t="4032" r="54082" b="14645"/>
                    <a:stretch/>
                  </pic:blipFill>
                  <pic:spPr bwMode="auto">
                    <a:xfrm>
                      <a:off x="0" y="0"/>
                      <a:ext cx="3380571" cy="3565863"/>
                    </a:xfrm>
                    <a:prstGeom prst="rect">
                      <a:avLst/>
                    </a:prstGeom>
                    <a:ln>
                      <a:noFill/>
                    </a:ln>
                    <a:extLst>
                      <a:ext uri="{53640926-AAD7-44D8-BBD7-CCE9431645EC}">
                        <a14:shadowObscured xmlns:a14="http://schemas.microsoft.com/office/drawing/2010/main"/>
                      </a:ext>
                    </a:extLst>
                  </pic:spPr>
                </pic:pic>
              </a:graphicData>
            </a:graphic>
          </wp:inline>
        </w:drawing>
      </w:r>
    </w:p>
    <w:p w14:paraId="1473259C" w14:textId="77777777" w:rsidR="00813F33" w:rsidRDefault="00813F33" w:rsidP="00813F33">
      <w:pPr>
        <w:tabs>
          <w:tab w:val="left" w:pos="7520"/>
        </w:tabs>
      </w:pPr>
    </w:p>
    <w:p w14:paraId="207695A2" w14:textId="77777777" w:rsidR="00813F33" w:rsidRDefault="00813F33" w:rsidP="00813F33">
      <w:pPr>
        <w:tabs>
          <w:tab w:val="left" w:pos="7520"/>
        </w:tabs>
      </w:pPr>
    </w:p>
    <w:p w14:paraId="00573807" w14:textId="77777777" w:rsidR="00813F33" w:rsidRDefault="00813F33" w:rsidP="00813F33">
      <w:pPr>
        <w:tabs>
          <w:tab w:val="left" w:pos="7520"/>
        </w:tabs>
      </w:pPr>
    </w:p>
    <w:p w14:paraId="2D0D25A8" w14:textId="77777777" w:rsidR="00813F33" w:rsidRDefault="00813F33" w:rsidP="00813F33">
      <w:pPr>
        <w:tabs>
          <w:tab w:val="left" w:pos="7520"/>
        </w:tabs>
      </w:pPr>
    </w:p>
    <w:p w14:paraId="64368C24" w14:textId="77777777" w:rsidR="00E37CBA" w:rsidRDefault="00E37CBA" w:rsidP="00813F33">
      <w:pPr>
        <w:tabs>
          <w:tab w:val="left" w:pos="7520"/>
        </w:tabs>
      </w:pPr>
    </w:p>
    <w:p w14:paraId="117055CD" w14:textId="77777777" w:rsidR="00E37CBA" w:rsidRDefault="00E37CBA" w:rsidP="00813F33">
      <w:pPr>
        <w:tabs>
          <w:tab w:val="left" w:pos="7520"/>
        </w:tabs>
      </w:pPr>
    </w:p>
    <w:p w14:paraId="6C6A71F3" w14:textId="77777777" w:rsidR="00813F33" w:rsidRPr="00D863CB" w:rsidRDefault="00813F33" w:rsidP="00E37CBA">
      <w:pPr>
        <w:pStyle w:val="Titre3"/>
      </w:pPr>
      <w:proofErr w:type="spellStart"/>
      <w:r w:rsidRPr="00D863CB">
        <w:lastRenderedPageBreak/>
        <w:t>Form</w:t>
      </w:r>
      <w:proofErr w:type="spellEnd"/>
      <w:r w:rsidRPr="00D863CB">
        <w:t xml:space="preserve"> </w:t>
      </w:r>
      <w:proofErr w:type="spellStart"/>
      <w:r w:rsidRPr="00D863CB">
        <w:t>ArticleType</w:t>
      </w:r>
      <w:proofErr w:type="spellEnd"/>
    </w:p>
    <w:p w14:paraId="4AA27049" w14:textId="77777777" w:rsidR="00813F33" w:rsidRDefault="00813F33" w:rsidP="00813F33">
      <w:pPr>
        <w:tabs>
          <w:tab w:val="left" w:pos="7520"/>
        </w:tabs>
      </w:pPr>
      <w:r>
        <w:rPr>
          <w:noProof/>
        </w:rPr>
        <w:drawing>
          <wp:inline distT="0" distB="0" distL="0" distR="0" wp14:anchorId="301098EC" wp14:editId="07C75667">
            <wp:extent cx="2699658" cy="3246284"/>
            <wp:effectExtent l="0" t="0" r="5715" b="0"/>
            <wp:docPr id="1382656938" name="Image 16"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56938" name="Image 16" descr="Une image contenant texte, capture d’écran, affichage, logiciel&#10;&#10;Description générée automatiquement"/>
                    <pic:cNvPicPr/>
                  </pic:nvPicPr>
                  <pic:blipFill rotWithShape="1">
                    <a:blip r:embed="rId84">
                      <a:extLst>
                        <a:ext uri="{28A0092B-C50C-407E-A947-70E740481C1C}">
                          <a14:useLocalDpi xmlns:a14="http://schemas.microsoft.com/office/drawing/2010/main" val="0"/>
                        </a:ext>
                      </a:extLst>
                    </a:blip>
                    <a:srcRect l="2080" t="4199" r="64758" b="24907"/>
                    <a:stretch/>
                  </pic:blipFill>
                  <pic:spPr bwMode="auto">
                    <a:xfrm>
                      <a:off x="0" y="0"/>
                      <a:ext cx="2704404" cy="3251992"/>
                    </a:xfrm>
                    <a:prstGeom prst="rect">
                      <a:avLst/>
                    </a:prstGeom>
                    <a:ln>
                      <a:noFill/>
                    </a:ln>
                    <a:extLst>
                      <a:ext uri="{53640926-AAD7-44D8-BBD7-CCE9431645EC}">
                        <a14:shadowObscured xmlns:a14="http://schemas.microsoft.com/office/drawing/2010/main"/>
                      </a:ext>
                    </a:extLst>
                  </pic:spPr>
                </pic:pic>
              </a:graphicData>
            </a:graphic>
          </wp:inline>
        </w:drawing>
      </w:r>
    </w:p>
    <w:p w14:paraId="54BA87D8" w14:textId="77777777" w:rsidR="00813F33" w:rsidRPr="00456377" w:rsidRDefault="00813F33" w:rsidP="00E37CBA">
      <w:pPr>
        <w:pStyle w:val="Titre3"/>
      </w:pPr>
      <w:r w:rsidRPr="00D863CB">
        <w:t>Template Visuel du formulaire d’ajout d’article</w:t>
      </w:r>
    </w:p>
    <w:p w14:paraId="12FA55D1" w14:textId="77777777" w:rsidR="00813F33" w:rsidRDefault="00813F33" w:rsidP="00813F33">
      <w:pPr>
        <w:tabs>
          <w:tab w:val="left" w:pos="7520"/>
        </w:tabs>
      </w:pPr>
      <w:r>
        <w:rPr>
          <w:noProof/>
        </w:rPr>
        <w:drawing>
          <wp:inline distT="0" distB="0" distL="0" distR="0" wp14:anchorId="054A5788" wp14:editId="0E103EAD">
            <wp:extent cx="6654626" cy="2917372"/>
            <wp:effectExtent l="0" t="0" r="0" b="0"/>
            <wp:docPr id="437713304"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13304" name="Image 32"/>
                    <pic:cNvPicPr/>
                  </pic:nvPicPr>
                  <pic:blipFill>
                    <a:blip r:embed="rId85" cstate="print">
                      <a:extLst>
                        <a:ext uri="{28A0092B-C50C-407E-A947-70E740481C1C}">
                          <a14:useLocalDpi xmlns:a14="http://schemas.microsoft.com/office/drawing/2010/main" val="0"/>
                        </a:ext>
                      </a:extLst>
                    </a:blip>
                    <a:srcRect t="134" b="134"/>
                    <a:stretch>
                      <a:fillRect/>
                    </a:stretch>
                  </pic:blipFill>
                  <pic:spPr bwMode="auto">
                    <a:xfrm>
                      <a:off x="0" y="0"/>
                      <a:ext cx="6691130" cy="2933375"/>
                    </a:xfrm>
                    <a:prstGeom prst="rect">
                      <a:avLst/>
                    </a:prstGeom>
                    <a:ln>
                      <a:noFill/>
                    </a:ln>
                    <a:extLst>
                      <a:ext uri="{53640926-AAD7-44D8-BBD7-CCE9431645EC}">
                        <a14:shadowObscured xmlns:a14="http://schemas.microsoft.com/office/drawing/2010/main"/>
                      </a:ext>
                    </a:extLst>
                  </pic:spPr>
                </pic:pic>
              </a:graphicData>
            </a:graphic>
          </wp:inline>
        </w:drawing>
      </w:r>
    </w:p>
    <w:p w14:paraId="28BAFF6E" w14:textId="77777777" w:rsidR="00813F33" w:rsidRDefault="00813F33" w:rsidP="00813F33">
      <w:pPr>
        <w:tabs>
          <w:tab w:val="left" w:pos="7520"/>
        </w:tabs>
      </w:pPr>
    </w:p>
    <w:p w14:paraId="28E5E3E6" w14:textId="77777777" w:rsidR="00813F33" w:rsidRDefault="00813F33" w:rsidP="00813F33">
      <w:pPr>
        <w:tabs>
          <w:tab w:val="left" w:pos="7520"/>
        </w:tabs>
      </w:pPr>
    </w:p>
    <w:p w14:paraId="1664A63B" w14:textId="77777777" w:rsidR="00813F33" w:rsidRDefault="00813F33" w:rsidP="00813F33">
      <w:pPr>
        <w:tabs>
          <w:tab w:val="left" w:pos="7520"/>
        </w:tabs>
      </w:pPr>
    </w:p>
    <w:p w14:paraId="2E49D756" w14:textId="77777777" w:rsidR="00813F33" w:rsidRDefault="00813F33" w:rsidP="00813F33">
      <w:pPr>
        <w:tabs>
          <w:tab w:val="left" w:pos="7520"/>
        </w:tabs>
      </w:pPr>
    </w:p>
    <w:p w14:paraId="61D6D708" w14:textId="77777777" w:rsidR="00813F33" w:rsidRDefault="00813F33" w:rsidP="00813F33">
      <w:pPr>
        <w:tabs>
          <w:tab w:val="left" w:pos="7520"/>
        </w:tabs>
      </w:pPr>
    </w:p>
    <w:p w14:paraId="0A04311D" w14:textId="77777777" w:rsidR="00813F33" w:rsidRDefault="00813F33" w:rsidP="00813F33">
      <w:pPr>
        <w:tabs>
          <w:tab w:val="left" w:pos="7520"/>
        </w:tabs>
      </w:pPr>
    </w:p>
    <w:p w14:paraId="5DDCEBE4" w14:textId="77777777" w:rsidR="00813F33" w:rsidRDefault="00813F33" w:rsidP="00813F33">
      <w:pPr>
        <w:tabs>
          <w:tab w:val="left" w:pos="7520"/>
        </w:tabs>
      </w:pPr>
    </w:p>
    <w:p w14:paraId="7F52792B" w14:textId="77777777" w:rsidR="00813F33" w:rsidRPr="0076129A" w:rsidRDefault="00813F33" w:rsidP="00E37CBA">
      <w:pPr>
        <w:pStyle w:val="Titre3"/>
      </w:pPr>
      <w:r w:rsidRPr="0076129A">
        <w:lastRenderedPageBreak/>
        <w:t>Les Routes correspond aux actions dans un contrôleur</w:t>
      </w:r>
    </w:p>
    <w:p w14:paraId="19FF63AE" w14:textId="77777777" w:rsidR="00813F33" w:rsidRDefault="00813F33" w:rsidP="00813F33">
      <w:pPr>
        <w:tabs>
          <w:tab w:val="left" w:pos="7520"/>
        </w:tabs>
      </w:pPr>
      <w:r>
        <w:rPr>
          <w:noProof/>
        </w:rPr>
        <w:drawing>
          <wp:inline distT="0" distB="0" distL="0" distR="0" wp14:anchorId="523CFD57" wp14:editId="08CFDEBB">
            <wp:extent cx="6117772" cy="6955790"/>
            <wp:effectExtent l="0" t="0" r="0" b="0"/>
            <wp:docPr id="1049292368" name="Image 3"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2368" name="Image 3" descr="Une image contenant texte, capture d’écran, affichage, logiciel&#10;&#10;Description générée automatiquement"/>
                    <pic:cNvPicPr/>
                  </pic:nvPicPr>
                  <pic:blipFill rotWithShape="1">
                    <a:blip r:embed="rId86">
                      <a:extLst>
                        <a:ext uri="{28A0092B-C50C-407E-A947-70E740481C1C}">
                          <a14:useLocalDpi xmlns:a14="http://schemas.microsoft.com/office/drawing/2010/main" val="0"/>
                        </a:ext>
                      </a:extLst>
                    </a:blip>
                    <a:srcRect l="2457" t="4033" r="53893" b="11594"/>
                    <a:stretch/>
                  </pic:blipFill>
                  <pic:spPr bwMode="auto">
                    <a:xfrm>
                      <a:off x="0" y="0"/>
                      <a:ext cx="6155243" cy="6998394"/>
                    </a:xfrm>
                    <a:prstGeom prst="rect">
                      <a:avLst/>
                    </a:prstGeom>
                    <a:ln>
                      <a:noFill/>
                    </a:ln>
                    <a:extLst>
                      <a:ext uri="{53640926-AAD7-44D8-BBD7-CCE9431645EC}">
                        <a14:shadowObscured xmlns:a14="http://schemas.microsoft.com/office/drawing/2010/main"/>
                      </a:ext>
                    </a:extLst>
                  </pic:spPr>
                </pic:pic>
              </a:graphicData>
            </a:graphic>
          </wp:inline>
        </w:drawing>
      </w:r>
    </w:p>
    <w:p w14:paraId="759FC3D4" w14:textId="77777777" w:rsidR="00813F33" w:rsidRDefault="00813F33" w:rsidP="00813F33">
      <w:pPr>
        <w:tabs>
          <w:tab w:val="left" w:pos="7520"/>
        </w:tabs>
      </w:pPr>
    </w:p>
    <w:p w14:paraId="0D289002" w14:textId="77777777" w:rsidR="00813F33" w:rsidRDefault="00813F33" w:rsidP="00813F33">
      <w:pPr>
        <w:tabs>
          <w:tab w:val="left" w:pos="7520"/>
        </w:tabs>
      </w:pPr>
    </w:p>
    <w:p w14:paraId="68295718" w14:textId="77777777" w:rsidR="00813F33" w:rsidRDefault="00813F33" w:rsidP="00813F33">
      <w:pPr>
        <w:tabs>
          <w:tab w:val="left" w:pos="7520"/>
        </w:tabs>
      </w:pPr>
    </w:p>
    <w:p w14:paraId="14FF20AB" w14:textId="77777777" w:rsidR="00813F33" w:rsidRDefault="00813F33" w:rsidP="00813F33">
      <w:pPr>
        <w:tabs>
          <w:tab w:val="left" w:pos="7520"/>
        </w:tabs>
      </w:pPr>
    </w:p>
    <w:p w14:paraId="1A94F7A5" w14:textId="77777777" w:rsidR="00813F33" w:rsidRDefault="00813F33" w:rsidP="00813F33">
      <w:pPr>
        <w:tabs>
          <w:tab w:val="left" w:pos="7520"/>
        </w:tabs>
      </w:pPr>
    </w:p>
    <w:p w14:paraId="5FED3F45" w14:textId="77777777" w:rsidR="00813F33" w:rsidRDefault="00813F33" w:rsidP="00E37CBA">
      <w:pPr>
        <w:pStyle w:val="Titre3"/>
      </w:pPr>
      <w:r w:rsidRPr="00456377">
        <w:lastRenderedPageBreak/>
        <w:t>Présentation d’une fonctionnalité principale</w:t>
      </w:r>
    </w:p>
    <w:p w14:paraId="2BA11B1A" w14:textId="77777777" w:rsidR="00813F33" w:rsidRDefault="00813F33" w:rsidP="00813F33">
      <w:pPr>
        <w:rPr>
          <w:u w:val="single"/>
        </w:rPr>
      </w:pPr>
      <w:r>
        <w:rPr>
          <w:noProof/>
          <w:u w:val="single"/>
        </w:rPr>
        <w:drawing>
          <wp:inline distT="0" distB="0" distL="0" distR="0" wp14:anchorId="29A06388" wp14:editId="091729B5">
            <wp:extent cx="5760720" cy="2628900"/>
            <wp:effectExtent l="0" t="0" r="0" b="0"/>
            <wp:docPr id="2061738108" name="Image 3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38108" name="Image 31" descr="Une image contenant texte, capture d’écran, logiciel, Icône d’ordinateur&#10;&#10;Description générée automatiquement"/>
                    <pic:cNvPicPr/>
                  </pic:nvPicPr>
                  <pic:blipFill rotWithShape="1">
                    <a:blip r:embed="rId87" cstate="print">
                      <a:extLst>
                        <a:ext uri="{28A0092B-C50C-407E-A947-70E740481C1C}">
                          <a14:useLocalDpi xmlns:a14="http://schemas.microsoft.com/office/drawing/2010/main" val="0"/>
                        </a:ext>
                      </a:extLst>
                    </a:blip>
                    <a:srcRect t="14110" b="4762"/>
                    <a:stretch/>
                  </pic:blipFill>
                  <pic:spPr bwMode="auto">
                    <a:xfrm>
                      <a:off x="0" y="0"/>
                      <a:ext cx="5760720" cy="2628900"/>
                    </a:xfrm>
                    <a:prstGeom prst="rect">
                      <a:avLst/>
                    </a:prstGeom>
                    <a:ln>
                      <a:noFill/>
                    </a:ln>
                    <a:extLst>
                      <a:ext uri="{53640926-AAD7-44D8-BBD7-CCE9431645EC}">
                        <a14:shadowObscured xmlns:a14="http://schemas.microsoft.com/office/drawing/2010/main"/>
                      </a:ext>
                    </a:extLst>
                  </pic:spPr>
                </pic:pic>
              </a:graphicData>
            </a:graphic>
          </wp:inline>
        </w:drawing>
      </w:r>
    </w:p>
    <w:p w14:paraId="5E997089" w14:textId="77777777" w:rsidR="00813F33" w:rsidRPr="00456377" w:rsidRDefault="00813F33" w:rsidP="00813F33">
      <w:pPr>
        <w:rPr>
          <w:rStyle w:val="ui-provider"/>
          <w:u w:val="single"/>
        </w:rPr>
      </w:pPr>
    </w:p>
    <w:p w14:paraId="3F7F2B89" w14:textId="77777777" w:rsidR="00813F33" w:rsidRDefault="00813F33" w:rsidP="00813F33">
      <w:pPr>
        <w:tabs>
          <w:tab w:val="left" w:pos="7520"/>
        </w:tabs>
      </w:pPr>
    </w:p>
    <w:p w14:paraId="0CB5F29A" w14:textId="77777777" w:rsidR="00813F33" w:rsidRPr="0047118B" w:rsidRDefault="00813F33" w:rsidP="00E37CBA">
      <w:pPr>
        <w:pStyle w:val="Titre3"/>
      </w:pPr>
      <w:r w:rsidRPr="0047118B">
        <w:t>Redirection après déconnexion</w:t>
      </w:r>
    </w:p>
    <w:p w14:paraId="3B28AA87" w14:textId="77777777" w:rsidR="00813F33" w:rsidRDefault="00813F33" w:rsidP="00813F33">
      <w:pPr>
        <w:tabs>
          <w:tab w:val="left" w:pos="7520"/>
        </w:tabs>
        <w:rPr>
          <w:noProof/>
        </w:rPr>
      </w:pPr>
    </w:p>
    <w:p w14:paraId="2222D9CE" w14:textId="77777777" w:rsidR="00813F33" w:rsidRDefault="00813F33" w:rsidP="00813F33">
      <w:pPr>
        <w:tabs>
          <w:tab w:val="left" w:pos="7520"/>
        </w:tabs>
      </w:pPr>
      <w:r>
        <w:rPr>
          <w:noProof/>
        </w:rPr>
        <w:drawing>
          <wp:inline distT="0" distB="0" distL="0" distR="0" wp14:anchorId="58A7BB4D" wp14:editId="35C95BCE">
            <wp:extent cx="6048375" cy="3152775"/>
            <wp:effectExtent l="0" t="0" r="9525" b="9525"/>
            <wp:docPr id="116858073"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8073" name="Image 1" descr="Une image contenant texte, capture d’écran, logiciel, Icône d’ordinateur&#10;&#10;Description générée automatiquement"/>
                    <pic:cNvPicPr/>
                  </pic:nvPicPr>
                  <pic:blipFill rotWithShape="1">
                    <a:blip r:embed="rId88">
                      <a:extLst>
                        <a:ext uri="{28A0092B-C50C-407E-A947-70E740481C1C}">
                          <a14:useLocalDpi xmlns:a14="http://schemas.microsoft.com/office/drawing/2010/main" val="0"/>
                        </a:ext>
                      </a:extLst>
                    </a:blip>
                    <a:srcRect l="52174" r="19928" b="80594"/>
                    <a:stretch/>
                  </pic:blipFill>
                  <pic:spPr bwMode="auto">
                    <a:xfrm>
                      <a:off x="0" y="0"/>
                      <a:ext cx="6058384" cy="3157992"/>
                    </a:xfrm>
                    <a:prstGeom prst="rect">
                      <a:avLst/>
                    </a:prstGeom>
                    <a:ln>
                      <a:noFill/>
                    </a:ln>
                    <a:extLst>
                      <a:ext uri="{53640926-AAD7-44D8-BBD7-CCE9431645EC}">
                        <a14:shadowObscured xmlns:a14="http://schemas.microsoft.com/office/drawing/2010/main"/>
                      </a:ext>
                    </a:extLst>
                  </pic:spPr>
                </pic:pic>
              </a:graphicData>
            </a:graphic>
          </wp:inline>
        </w:drawing>
      </w:r>
    </w:p>
    <w:p w14:paraId="2E0A88BB" w14:textId="77777777" w:rsidR="00813F33" w:rsidRPr="007D1518" w:rsidRDefault="00813F33" w:rsidP="00813F33">
      <w:pPr>
        <w:shd w:val="clear" w:color="auto" w:fill="FFFFFF"/>
        <w:spacing w:line="285" w:lineRule="atLeast"/>
        <w:rPr>
          <w:rFonts w:ascii="Consolas" w:eastAsia="Times New Roman" w:hAnsi="Consolas" w:cs="Times New Roman"/>
          <w:color w:val="3B3B3B"/>
          <w:sz w:val="21"/>
          <w:szCs w:val="21"/>
          <w:lang w:eastAsia="fr-FR"/>
        </w:rPr>
      </w:pPr>
    </w:p>
    <w:p w14:paraId="652C400E" w14:textId="77777777" w:rsidR="00813F33" w:rsidRDefault="00813F33" w:rsidP="00813F33">
      <w:pPr>
        <w:rPr>
          <w:u w:val="single"/>
        </w:rPr>
      </w:pPr>
    </w:p>
    <w:p w14:paraId="6DA235EB" w14:textId="77777777" w:rsidR="00813F33" w:rsidRDefault="00813F33" w:rsidP="00813F33">
      <w:pPr>
        <w:rPr>
          <w:u w:val="single"/>
        </w:rPr>
      </w:pPr>
    </w:p>
    <w:p w14:paraId="02FB7A9A" w14:textId="77777777" w:rsidR="00813F33" w:rsidRDefault="00813F33" w:rsidP="00813F33">
      <w:pPr>
        <w:rPr>
          <w:u w:val="single"/>
        </w:rPr>
      </w:pPr>
    </w:p>
    <w:p w14:paraId="049B0DBC" w14:textId="77777777" w:rsidR="00813F33" w:rsidRPr="00E573E5" w:rsidRDefault="00813F33" w:rsidP="00E37CBA">
      <w:pPr>
        <w:pStyle w:val="Titre3"/>
      </w:pPr>
      <w:r w:rsidRPr="00E573E5">
        <w:lastRenderedPageBreak/>
        <w:t>Un post pour un Utilisateur Déconnecté et ou non inscrit</w:t>
      </w:r>
    </w:p>
    <w:p w14:paraId="4B6AAA15" w14:textId="77777777" w:rsidR="00813F33" w:rsidRDefault="00813F33" w:rsidP="00813F33">
      <w:pPr>
        <w:tabs>
          <w:tab w:val="left" w:pos="7520"/>
        </w:tabs>
      </w:pPr>
      <w:r>
        <w:rPr>
          <w:noProof/>
        </w:rPr>
        <w:drawing>
          <wp:inline distT="0" distB="0" distL="0" distR="0" wp14:anchorId="08D3B7B8" wp14:editId="3D3BC511">
            <wp:extent cx="6476818" cy="3744487"/>
            <wp:effectExtent l="0" t="0" r="635" b="8890"/>
            <wp:docPr id="1791046153" name="Image 2"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46153" name="Image 2" descr="Une image contenant texte, capture d’écran, logiciel, Page web&#10;&#10;Description générée automatiquement"/>
                    <pic:cNvPicPr/>
                  </pic:nvPicPr>
                  <pic:blipFill rotWithShape="1">
                    <a:blip r:embed="rId89">
                      <a:extLst>
                        <a:ext uri="{28A0092B-C50C-407E-A947-70E740481C1C}">
                          <a14:useLocalDpi xmlns:a14="http://schemas.microsoft.com/office/drawing/2010/main" val="0"/>
                        </a:ext>
                      </a:extLst>
                    </a:blip>
                    <a:srcRect t="14111" b="8279"/>
                    <a:stretch/>
                  </pic:blipFill>
                  <pic:spPr bwMode="auto">
                    <a:xfrm>
                      <a:off x="0" y="0"/>
                      <a:ext cx="6502359" cy="3759253"/>
                    </a:xfrm>
                    <a:prstGeom prst="rect">
                      <a:avLst/>
                    </a:prstGeom>
                    <a:ln>
                      <a:noFill/>
                    </a:ln>
                    <a:extLst>
                      <a:ext uri="{53640926-AAD7-44D8-BBD7-CCE9431645EC}">
                        <a14:shadowObscured xmlns:a14="http://schemas.microsoft.com/office/drawing/2010/main"/>
                      </a:ext>
                    </a:extLst>
                  </pic:spPr>
                </pic:pic>
              </a:graphicData>
            </a:graphic>
          </wp:inline>
        </w:drawing>
      </w:r>
    </w:p>
    <w:p w14:paraId="560BCEB8" w14:textId="77777777" w:rsidR="00813F33" w:rsidRPr="00322688" w:rsidRDefault="00813F33" w:rsidP="00813F33">
      <w:pPr>
        <w:tabs>
          <w:tab w:val="left" w:pos="7520"/>
        </w:tabs>
      </w:pPr>
    </w:p>
    <w:p w14:paraId="09127561" w14:textId="2CB1086E" w:rsidR="00D077E9" w:rsidRDefault="00622F60" w:rsidP="00001C85">
      <w:pPr>
        <w:pStyle w:val="Titre3"/>
      </w:pPr>
      <w:r w:rsidRPr="00622F60">
        <w:t>Affichage d’un blog</w:t>
      </w:r>
    </w:p>
    <w:p w14:paraId="0D4B01D6" w14:textId="2CE17F68" w:rsidR="00622F60" w:rsidRDefault="00622F60">
      <w:pPr>
        <w:spacing w:after="200"/>
        <w:rPr>
          <w:b w:val="0"/>
          <w:bCs/>
        </w:rPr>
      </w:pPr>
      <w:r>
        <w:rPr>
          <w:b w:val="0"/>
          <w:bCs/>
          <w:noProof/>
        </w:rPr>
        <w:drawing>
          <wp:inline distT="0" distB="0" distL="0" distR="0" wp14:anchorId="61E189DA" wp14:editId="5B274F0B">
            <wp:extent cx="6371590" cy="3396343"/>
            <wp:effectExtent l="0" t="0" r="0" b="0"/>
            <wp:docPr id="2010746527" name="Image 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46527" name="Image 6" descr="Une image contenant texte, capture d’écran, logiciel, Page web&#10;&#10;Description générée automatiquemen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375796" cy="3398585"/>
                    </a:xfrm>
                    <a:prstGeom prst="rect">
                      <a:avLst/>
                    </a:prstGeom>
                  </pic:spPr>
                </pic:pic>
              </a:graphicData>
            </a:graphic>
          </wp:inline>
        </w:drawing>
      </w:r>
    </w:p>
    <w:p w14:paraId="6290ADA3" w14:textId="77777777" w:rsidR="00001C85" w:rsidRDefault="00001C85">
      <w:pPr>
        <w:spacing w:after="200"/>
        <w:rPr>
          <w:b w:val="0"/>
          <w:bCs/>
        </w:rPr>
      </w:pPr>
    </w:p>
    <w:p w14:paraId="4EFC69B1" w14:textId="77777777" w:rsidR="005644DB" w:rsidRDefault="005644DB">
      <w:pPr>
        <w:spacing w:after="200"/>
        <w:rPr>
          <w:b w:val="0"/>
          <w:bCs/>
        </w:rPr>
      </w:pPr>
    </w:p>
    <w:p w14:paraId="46F30511" w14:textId="2E97A078" w:rsidR="00001C85" w:rsidRDefault="00001C85">
      <w:pPr>
        <w:spacing w:after="200"/>
        <w:rPr>
          <w:b w:val="0"/>
          <w:bCs/>
        </w:rPr>
      </w:pPr>
    </w:p>
    <w:p w14:paraId="1BA75FA4" w14:textId="63622359" w:rsidR="00001C85" w:rsidRDefault="00001C85">
      <w:pPr>
        <w:spacing w:after="200"/>
        <w:rPr>
          <w:b w:val="0"/>
          <w:bCs/>
        </w:rPr>
      </w:pPr>
      <w:r>
        <w:rPr>
          <w:b w:val="0"/>
          <w:bCs/>
        </w:rPr>
        <w:t>Affichage d’un blog avec une réponse d’un utilisateur supprimé</w:t>
      </w:r>
    </w:p>
    <w:p w14:paraId="14CA94CC" w14:textId="4DB46C39" w:rsidR="00001C85" w:rsidRDefault="00001C85">
      <w:pPr>
        <w:spacing w:after="200"/>
        <w:rPr>
          <w:b w:val="0"/>
          <w:bCs/>
        </w:rPr>
      </w:pPr>
      <w:r>
        <w:rPr>
          <w:b w:val="0"/>
          <w:bCs/>
          <w:noProof/>
        </w:rPr>
        <w:drawing>
          <wp:inline distT="0" distB="0" distL="0" distR="0" wp14:anchorId="114A9069" wp14:editId="63FE2486">
            <wp:extent cx="6371590" cy="3015343"/>
            <wp:effectExtent l="0" t="0" r="0" b="0"/>
            <wp:docPr id="1914542062" name="Image 7" descr="Une image contenant texte, capture d’écran, logiciel,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42062" name="Image 7" descr="Une image contenant texte, capture d’écran, logiciel, Site web&#10;&#10;Description générée automatiquemen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381859" cy="3020203"/>
                    </a:xfrm>
                    <a:prstGeom prst="rect">
                      <a:avLst/>
                    </a:prstGeom>
                  </pic:spPr>
                </pic:pic>
              </a:graphicData>
            </a:graphic>
          </wp:inline>
        </w:drawing>
      </w:r>
    </w:p>
    <w:p w14:paraId="39851BFE" w14:textId="77777777" w:rsidR="005644DB" w:rsidRDefault="005644DB">
      <w:pPr>
        <w:spacing w:after="200"/>
        <w:rPr>
          <w:b w:val="0"/>
          <w:bCs/>
        </w:rPr>
      </w:pPr>
    </w:p>
    <w:p w14:paraId="1B2B4856" w14:textId="6682C469" w:rsidR="005644DB" w:rsidRDefault="005644DB">
      <w:pPr>
        <w:spacing w:after="200"/>
        <w:rPr>
          <w:b w:val="0"/>
          <w:bCs/>
        </w:rPr>
      </w:pPr>
      <w:r>
        <w:rPr>
          <w:b w:val="0"/>
          <w:bCs/>
        </w:rPr>
        <w:t>Affichage de la politique de Confidentialité</w:t>
      </w:r>
    </w:p>
    <w:p w14:paraId="02D00FD3" w14:textId="5E382730" w:rsidR="005644DB" w:rsidRPr="00622F60" w:rsidRDefault="005644DB">
      <w:pPr>
        <w:spacing w:after="200"/>
        <w:rPr>
          <w:b w:val="0"/>
          <w:bCs/>
        </w:rPr>
      </w:pPr>
      <w:r>
        <w:rPr>
          <w:b w:val="0"/>
          <w:bCs/>
          <w:noProof/>
        </w:rPr>
        <w:drawing>
          <wp:inline distT="0" distB="0" distL="0" distR="0" wp14:anchorId="2B445012" wp14:editId="439F0073">
            <wp:extent cx="6371590" cy="2913380"/>
            <wp:effectExtent l="0" t="0" r="0" b="1270"/>
            <wp:docPr id="62611070" name="Image 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1070" name="Image 6" descr="Une image contenant texte, capture d’écran, Police, nombre&#10;&#10;Description générée automatiquemen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371590" cy="2913380"/>
                    </a:xfrm>
                    <a:prstGeom prst="rect">
                      <a:avLst/>
                    </a:prstGeom>
                  </pic:spPr>
                </pic:pic>
              </a:graphicData>
            </a:graphic>
          </wp:inline>
        </w:drawing>
      </w:r>
    </w:p>
    <w:sectPr w:rsidR="005644DB" w:rsidRPr="00622F60" w:rsidSect="00AB02A7">
      <w:headerReference w:type="default" r:id="rId93"/>
      <w:footerReference w:type="default" r:id="rId94"/>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88ECE8" w14:textId="77777777" w:rsidR="00A75862" w:rsidRDefault="00A75862">
      <w:r>
        <w:separator/>
      </w:r>
    </w:p>
    <w:p w14:paraId="1FF52333" w14:textId="77777777" w:rsidR="00A75862" w:rsidRDefault="00A75862"/>
  </w:endnote>
  <w:endnote w:type="continuationSeparator" w:id="0">
    <w:p w14:paraId="29850BDC" w14:textId="77777777" w:rsidR="00A75862" w:rsidRDefault="00A75862">
      <w:r>
        <w:continuationSeparator/>
      </w:r>
    </w:p>
    <w:p w14:paraId="7024CDB9" w14:textId="77777777" w:rsidR="00A75862" w:rsidRDefault="00A758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erlana">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0194395"/>
      <w:docPartObj>
        <w:docPartGallery w:val="Page Numbers (Bottom of Page)"/>
        <w:docPartUnique/>
      </w:docPartObj>
    </w:sdtPr>
    <w:sdtEndPr>
      <w:rPr>
        <w:noProof/>
      </w:rPr>
    </w:sdtEndPr>
    <w:sdtContent>
      <w:p w14:paraId="558B3D02"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59B06B10"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0727F9" w14:textId="77777777" w:rsidR="00A75862" w:rsidRDefault="00A75862">
      <w:r>
        <w:separator/>
      </w:r>
    </w:p>
    <w:p w14:paraId="0C9574B2" w14:textId="77777777" w:rsidR="00A75862" w:rsidRDefault="00A75862"/>
  </w:footnote>
  <w:footnote w:type="continuationSeparator" w:id="0">
    <w:p w14:paraId="1406B17A" w14:textId="77777777" w:rsidR="00A75862" w:rsidRDefault="00A75862">
      <w:r>
        <w:continuationSeparator/>
      </w:r>
    </w:p>
    <w:p w14:paraId="5FD35ED3" w14:textId="77777777" w:rsidR="00A75862" w:rsidRDefault="00A7586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36040B1C" w14:textId="77777777" w:rsidTr="00360494">
      <w:trPr>
        <w:trHeight w:val="978"/>
      </w:trPr>
      <w:tc>
        <w:tcPr>
          <w:tcW w:w="10035" w:type="dxa"/>
          <w:tcBorders>
            <w:top w:val="nil"/>
            <w:left w:val="nil"/>
            <w:bottom w:val="single" w:sz="36" w:space="0" w:color="34ABA2" w:themeColor="accent3"/>
            <w:right w:val="nil"/>
          </w:tcBorders>
        </w:tcPr>
        <w:p w14:paraId="7CC53EB8" w14:textId="77777777" w:rsidR="00D077E9" w:rsidRDefault="00D077E9">
          <w:pPr>
            <w:pStyle w:val="En-tte"/>
          </w:pPr>
        </w:p>
      </w:tc>
    </w:tr>
  </w:tbl>
  <w:p w14:paraId="542B0B29"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68B"/>
    <w:multiLevelType w:val="hybridMultilevel"/>
    <w:tmpl w:val="95A420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D95DAE"/>
    <w:multiLevelType w:val="hybridMultilevel"/>
    <w:tmpl w:val="A738ACC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50E1EF4"/>
    <w:multiLevelType w:val="hybridMultilevel"/>
    <w:tmpl w:val="E14481EC"/>
    <w:lvl w:ilvl="0" w:tplc="386E25A8">
      <w:start w:val="1"/>
      <w:numFmt w:val="lowerLetter"/>
      <w:lvlText w:val="%1)"/>
      <w:lvlJc w:val="left"/>
      <w:pPr>
        <w:ind w:left="2136" w:hanging="360"/>
      </w:pPr>
      <w:rPr>
        <w:rFonts w:hint="default"/>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3" w15:restartNumberingAfterBreak="0">
    <w:nsid w:val="05F54551"/>
    <w:multiLevelType w:val="hybridMultilevel"/>
    <w:tmpl w:val="60AE51EE"/>
    <w:lvl w:ilvl="0" w:tplc="040C0001">
      <w:start w:val="1"/>
      <w:numFmt w:val="bullet"/>
      <w:lvlText w:val=""/>
      <w:lvlJc w:val="left"/>
      <w:pPr>
        <w:ind w:left="720" w:hanging="360"/>
      </w:pPr>
      <w:rPr>
        <w:rFonts w:ascii="Symbol" w:hAnsi="Symbol"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CC6CC0"/>
    <w:multiLevelType w:val="hybridMultilevel"/>
    <w:tmpl w:val="6F5EF94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7087BB2"/>
    <w:multiLevelType w:val="hybridMultilevel"/>
    <w:tmpl w:val="0A801A1A"/>
    <w:lvl w:ilvl="0" w:tplc="FFFFFFFF">
      <w:start w:val="1"/>
      <w:numFmt w:val="lowerLetter"/>
      <w:lvlText w:val="%1)"/>
      <w:lvlJc w:val="left"/>
      <w:pPr>
        <w:ind w:left="2136" w:hanging="360"/>
      </w:pPr>
      <w:rPr>
        <w:rFonts w:hint="default"/>
      </w:rPr>
    </w:lvl>
    <w:lvl w:ilvl="1" w:tplc="FFFFFFFF" w:tentative="1">
      <w:start w:val="1"/>
      <w:numFmt w:val="lowerLetter"/>
      <w:lvlText w:val="%2."/>
      <w:lvlJc w:val="left"/>
      <w:pPr>
        <w:ind w:left="2856" w:hanging="360"/>
      </w:pPr>
    </w:lvl>
    <w:lvl w:ilvl="2" w:tplc="FFFFFFFF" w:tentative="1">
      <w:start w:val="1"/>
      <w:numFmt w:val="lowerRoman"/>
      <w:lvlText w:val="%3."/>
      <w:lvlJc w:val="right"/>
      <w:pPr>
        <w:ind w:left="3576" w:hanging="180"/>
      </w:pPr>
    </w:lvl>
    <w:lvl w:ilvl="3" w:tplc="FFFFFFFF" w:tentative="1">
      <w:start w:val="1"/>
      <w:numFmt w:val="decimal"/>
      <w:lvlText w:val="%4."/>
      <w:lvlJc w:val="left"/>
      <w:pPr>
        <w:ind w:left="4296" w:hanging="360"/>
      </w:pPr>
    </w:lvl>
    <w:lvl w:ilvl="4" w:tplc="FFFFFFFF" w:tentative="1">
      <w:start w:val="1"/>
      <w:numFmt w:val="lowerLetter"/>
      <w:lvlText w:val="%5."/>
      <w:lvlJc w:val="left"/>
      <w:pPr>
        <w:ind w:left="5016" w:hanging="360"/>
      </w:pPr>
    </w:lvl>
    <w:lvl w:ilvl="5" w:tplc="FFFFFFFF" w:tentative="1">
      <w:start w:val="1"/>
      <w:numFmt w:val="lowerRoman"/>
      <w:lvlText w:val="%6."/>
      <w:lvlJc w:val="right"/>
      <w:pPr>
        <w:ind w:left="5736" w:hanging="180"/>
      </w:pPr>
    </w:lvl>
    <w:lvl w:ilvl="6" w:tplc="FFFFFFFF" w:tentative="1">
      <w:start w:val="1"/>
      <w:numFmt w:val="decimal"/>
      <w:lvlText w:val="%7."/>
      <w:lvlJc w:val="left"/>
      <w:pPr>
        <w:ind w:left="6456" w:hanging="360"/>
      </w:pPr>
    </w:lvl>
    <w:lvl w:ilvl="7" w:tplc="FFFFFFFF" w:tentative="1">
      <w:start w:val="1"/>
      <w:numFmt w:val="lowerLetter"/>
      <w:lvlText w:val="%8."/>
      <w:lvlJc w:val="left"/>
      <w:pPr>
        <w:ind w:left="7176" w:hanging="360"/>
      </w:pPr>
    </w:lvl>
    <w:lvl w:ilvl="8" w:tplc="FFFFFFFF" w:tentative="1">
      <w:start w:val="1"/>
      <w:numFmt w:val="lowerRoman"/>
      <w:lvlText w:val="%9."/>
      <w:lvlJc w:val="right"/>
      <w:pPr>
        <w:ind w:left="7896" w:hanging="180"/>
      </w:pPr>
    </w:lvl>
  </w:abstractNum>
  <w:abstractNum w:abstractNumId="6" w15:restartNumberingAfterBreak="0">
    <w:nsid w:val="07F33078"/>
    <w:multiLevelType w:val="hybridMultilevel"/>
    <w:tmpl w:val="A9FE0CE6"/>
    <w:lvl w:ilvl="0" w:tplc="79A2C5D8">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095E1F30"/>
    <w:multiLevelType w:val="hybridMultilevel"/>
    <w:tmpl w:val="3D46F47E"/>
    <w:lvl w:ilvl="0" w:tplc="7CFE7B16">
      <w:start w:val="2"/>
      <w:numFmt w:val="bullet"/>
      <w:lvlText w:val="-"/>
      <w:lvlJc w:val="left"/>
      <w:pPr>
        <w:ind w:left="720" w:hanging="360"/>
      </w:pPr>
      <w:rPr>
        <w:rFonts w:ascii="Aptos" w:eastAsiaTheme="minorHAnsi" w:hAnsi="Apto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9E973DC"/>
    <w:multiLevelType w:val="hybridMultilevel"/>
    <w:tmpl w:val="05C83084"/>
    <w:lvl w:ilvl="0" w:tplc="3932B2B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0A2C7981"/>
    <w:multiLevelType w:val="hybridMultilevel"/>
    <w:tmpl w:val="6E1218D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0A7F6B09"/>
    <w:multiLevelType w:val="hybridMultilevel"/>
    <w:tmpl w:val="A738ACC4"/>
    <w:lvl w:ilvl="0" w:tplc="C9462BC6">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0A936649"/>
    <w:multiLevelType w:val="hybridMultilevel"/>
    <w:tmpl w:val="ABD6DD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B4E4EA5"/>
    <w:multiLevelType w:val="hybridMultilevel"/>
    <w:tmpl w:val="5CACC258"/>
    <w:lvl w:ilvl="0" w:tplc="040C0001">
      <w:start w:val="1"/>
      <w:numFmt w:val="bullet"/>
      <w:lvlText w:val=""/>
      <w:lvlJc w:val="left"/>
      <w:pPr>
        <w:ind w:left="1080" w:hanging="360"/>
      </w:pPr>
      <w:rPr>
        <w:rFonts w:ascii="Symbol" w:hAnsi="Symbol" w:hint="default"/>
        <w:sz w:val="24"/>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0E3959EA"/>
    <w:multiLevelType w:val="hybridMultilevel"/>
    <w:tmpl w:val="B382F5A0"/>
    <w:lvl w:ilvl="0" w:tplc="1B94783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0E4F1951"/>
    <w:multiLevelType w:val="hybridMultilevel"/>
    <w:tmpl w:val="E7880850"/>
    <w:lvl w:ilvl="0" w:tplc="D03C2398">
      <w:start w:val="10"/>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5" w15:restartNumberingAfterBreak="0">
    <w:nsid w:val="0E5A359C"/>
    <w:multiLevelType w:val="hybridMultilevel"/>
    <w:tmpl w:val="A7668728"/>
    <w:lvl w:ilvl="0" w:tplc="040C0001">
      <w:start w:val="1"/>
      <w:numFmt w:val="bullet"/>
      <w:lvlText w:val=""/>
      <w:lvlJc w:val="left"/>
      <w:pPr>
        <w:ind w:left="720" w:hanging="360"/>
      </w:pPr>
      <w:rPr>
        <w:rFonts w:ascii="Symbol" w:hAnsi="Symbol" w:hint="default"/>
      </w:rPr>
    </w:lvl>
    <w:lvl w:ilvl="1" w:tplc="96E65DA2">
      <w:numFmt w:val="bullet"/>
      <w:lvlText w:val="-"/>
      <w:lvlJc w:val="left"/>
      <w:pPr>
        <w:ind w:left="1440" w:hanging="360"/>
      </w:pPr>
      <w:rPr>
        <w:rFonts w:ascii="Calibri" w:eastAsiaTheme="minorEastAsia"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0EA916C6"/>
    <w:multiLevelType w:val="hybridMultilevel"/>
    <w:tmpl w:val="DCFE9B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0F47445D"/>
    <w:multiLevelType w:val="hybridMultilevel"/>
    <w:tmpl w:val="4D7E2D1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1018246D"/>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04A17FC"/>
    <w:multiLevelType w:val="hybridMultilevel"/>
    <w:tmpl w:val="934655CE"/>
    <w:lvl w:ilvl="0" w:tplc="6F4E659A">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10FB2861"/>
    <w:multiLevelType w:val="hybridMultilevel"/>
    <w:tmpl w:val="4B72EB7E"/>
    <w:lvl w:ilvl="0" w:tplc="5672D25A">
      <w:start w:val="1"/>
      <w:numFmt w:val="upp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1" w15:restartNumberingAfterBreak="0">
    <w:nsid w:val="131E0CD6"/>
    <w:multiLevelType w:val="hybridMultilevel"/>
    <w:tmpl w:val="F8264AD4"/>
    <w:lvl w:ilvl="0" w:tplc="040C0001">
      <w:start w:val="1"/>
      <w:numFmt w:val="bullet"/>
      <w:lvlText w:val=""/>
      <w:lvlJc w:val="left"/>
      <w:pPr>
        <w:ind w:left="720" w:hanging="360"/>
      </w:pPr>
      <w:rPr>
        <w:rFonts w:ascii="Symbol" w:hAnsi="Symbol" w:hint="default"/>
      </w:rPr>
    </w:lvl>
    <w:lvl w:ilvl="1" w:tplc="19AAF172">
      <w:numFmt w:val="bullet"/>
      <w:lvlText w:val="•"/>
      <w:lvlJc w:val="left"/>
      <w:pPr>
        <w:ind w:left="1440" w:hanging="360"/>
      </w:pPr>
      <w:rPr>
        <w:rFonts w:ascii="Calibri" w:eastAsiaTheme="minorEastAsia"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135D1DFC"/>
    <w:multiLevelType w:val="hybridMultilevel"/>
    <w:tmpl w:val="0CE06E6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14F230AA"/>
    <w:multiLevelType w:val="hybridMultilevel"/>
    <w:tmpl w:val="740ED492"/>
    <w:lvl w:ilvl="0" w:tplc="6F4E659A">
      <w:numFmt w:val="bullet"/>
      <w:lvlText w:val="-"/>
      <w:lvlJc w:val="left"/>
      <w:pPr>
        <w:ind w:left="720" w:hanging="360"/>
      </w:pPr>
      <w:rPr>
        <w:rFonts w:ascii="Aptos" w:eastAsiaTheme="minorHAnsi" w:hAnsi="Aptos" w:cstheme="minorBidi"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18DD0C0F"/>
    <w:multiLevelType w:val="hybridMultilevel"/>
    <w:tmpl w:val="81503902"/>
    <w:lvl w:ilvl="0" w:tplc="25A8FA3C">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5" w15:restartNumberingAfterBreak="0">
    <w:nsid w:val="19492C72"/>
    <w:multiLevelType w:val="hybridMultilevel"/>
    <w:tmpl w:val="19ECF7BC"/>
    <w:lvl w:ilvl="0" w:tplc="FFFFFFFF">
      <w:numFmt w:val="bullet"/>
      <w:lvlText w:val="-"/>
      <w:lvlJc w:val="left"/>
      <w:pPr>
        <w:ind w:left="720" w:hanging="360"/>
      </w:pPr>
      <w:rPr>
        <w:rFonts w:ascii="Aptos" w:eastAsiaTheme="minorHAnsi" w:hAnsi="Aptos" w:cstheme="minorBidi" w:hint="default"/>
      </w:rPr>
    </w:lvl>
    <w:lvl w:ilvl="1" w:tplc="7CFE7B16">
      <w:start w:val="2"/>
      <w:numFmt w:val="bullet"/>
      <w:lvlText w:val="-"/>
      <w:lvlJc w:val="left"/>
      <w:pPr>
        <w:ind w:left="1440" w:hanging="360"/>
      </w:pPr>
      <w:rPr>
        <w:rFonts w:ascii="Aptos" w:eastAsiaTheme="minorHAnsi" w:hAnsi="Aptos" w:cstheme="minorBidi" w:hint="default"/>
        <w:sz w:val="24"/>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1A07236C"/>
    <w:multiLevelType w:val="hybridMultilevel"/>
    <w:tmpl w:val="A9B4F804"/>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27" w15:restartNumberingAfterBreak="0">
    <w:nsid w:val="1A45072F"/>
    <w:multiLevelType w:val="hybridMultilevel"/>
    <w:tmpl w:val="3DA06BE6"/>
    <w:lvl w:ilvl="0" w:tplc="1D7A306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1AFE42E1"/>
    <w:multiLevelType w:val="hybridMultilevel"/>
    <w:tmpl w:val="DEC81E90"/>
    <w:lvl w:ilvl="0" w:tplc="6F4E659A">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1BE30AAF"/>
    <w:multiLevelType w:val="hybridMultilevel"/>
    <w:tmpl w:val="29BC75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1C7727F5"/>
    <w:multiLevelType w:val="hybridMultilevel"/>
    <w:tmpl w:val="3B301B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1D4771B6"/>
    <w:multiLevelType w:val="hybridMultilevel"/>
    <w:tmpl w:val="97A6669A"/>
    <w:lvl w:ilvl="0" w:tplc="040C0001">
      <w:start w:val="1"/>
      <w:numFmt w:val="bullet"/>
      <w:lvlText w:val=""/>
      <w:lvlJc w:val="left"/>
      <w:pPr>
        <w:ind w:left="1080" w:hanging="360"/>
      </w:pPr>
      <w:rPr>
        <w:rFonts w:ascii="Symbol" w:hAnsi="Symbol" w:hint="default"/>
        <w:sz w:val="24"/>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1DFF6EBD"/>
    <w:multiLevelType w:val="hybridMultilevel"/>
    <w:tmpl w:val="64E6367A"/>
    <w:lvl w:ilvl="0" w:tplc="FFFFFFFF">
      <w:start w:val="1"/>
      <w:numFmt w:val="bullet"/>
      <w:lvlText w:val=""/>
      <w:lvlJc w:val="left"/>
      <w:pPr>
        <w:ind w:left="720" w:hanging="360"/>
      </w:pPr>
      <w:rPr>
        <w:rFonts w:ascii="Symbol" w:hAnsi="Symbol" w:hint="default"/>
      </w:rPr>
    </w:lvl>
    <w:lvl w:ilvl="1" w:tplc="040C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201903E5"/>
    <w:multiLevelType w:val="hybridMultilevel"/>
    <w:tmpl w:val="2CBC7A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207E47EB"/>
    <w:multiLevelType w:val="hybridMultilevel"/>
    <w:tmpl w:val="B1DA683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22485D8B"/>
    <w:multiLevelType w:val="hybridMultilevel"/>
    <w:tmpl w:val="71A2CD4C"/>
    <w:lvl w:ilvl="0" w:tplc="FFC6098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6" w15:restartNumberingAfterBreak="0">
    <w:nsid w:val="233152E1"/>
    <w:multiLevelType w:val="hybridMultilevel"/>
    <w:tmpl w:val="641CDA8C"/>
    <w:lvl w:ilvl="0" w:tplc="4B0C9B96">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7" w15:restartNumberingAfterBreak="0">
    <w:nsid w:val="2443477E"/>
    <w:multiLevelType w:val="hybridMultilevel"/>
    <w:tmpl w:val="8788DCE4"/>
    <w:lvl w:ilvl="0" w:tplc="7CFE7B16">
      <w:start w:val="2"/>
      <w:numFmt w:val="bullet"/>
      <w:lvlText w:val="-"/>
      <w:lvlJc w:val="left"/>
      <w:pPr>
        <w:ind w:left="720" w:hanging="360"/>
      </w:pPr>
      <w:rPr>
        <w:rFonts w:ascii="Aptos" w:eastAsiaTheme="minorHAnsi" w:hAnsi="Apto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24993EF6"/>
    <w:multiLevelType w:val="hybridMultilevel"/>
    <w:tmpl w:val="DD4C6634"/>
    <w:lvl w:ilvl="0" w:tplc="DA300EAA">
      <w:start w:val="1"/>
      <w:numFmt w:val="lowerLetter"/>
      <w:lvlText w:val="%1)"/>
      <w:lvlJc w:val="left"/>
      <w:pPr>
        <w:ind w:left="2136" w:hanging="360"/>
      </w:pPr>
      <w:rPr>
        <w:rFonts w:hint="default"/>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39" w15:restartNumberingAfterBreak="0">
    <w:nsid w:val="265B2538"/>
    <w:multiLevelType w:val="hybridMultilevel"/>
    <w:tmpl w:val="F94097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26C03F68"/>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6FB3565"/>
    <w:multiLevelType w:val="hybridMultilevel"/>
    <w:tmpl w:val="8FDC8F7A"/>
    <w:lvl w:ilvl="0" w:tplc="040C0001">
      <w:start w:val="1"/>
      <w:numFmt w:val="bullet"/>
      <w:lvlText w:val=""/>
      <w:lvlJc w:val="left"/>
      <w:pPr>
        <w:ind w:left="720" w:hanging="360"/>
      </w:pPr>
      <w:rPr>
        <w:rFonts w:ascii="Symbol" w:hAnsi="Symbol"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2702427D"/>
    <w:multiLevelType w:val="hybridMultilevel"/>
    <w:tmpl w:val="B20E3A90"/>
    <w:lvl w:ilvl="0" w:tplc="45401822">
      <w:start w:val="1"/>
      <w:numFmt w:val="upperLetter"/>
      <w:lvlText w:val="%1)"/>
      <w:lvlJc w:val="left"/>
      <w:pPr>
        <w:ind w:left="720" w:hanging="360"/>
      </w:pPr>
      <w:rPr>
        <w:rFonts w:hint="default"/>
      </w:rPr>
    </w:lvl>
    <w:lvl w:ilvl="1" w:tplc="F2D0A1CA">
      <w:start w:val="404"/>
      <w:numFmt w:val="bullet"/>
      <w:lvlText w:val="•"/>
      <w:lvlJc w:val="left"/>
      <w:pPr>
        <w:ind w:left="1440" w:hanging="360"/>
      </w:pPr>
      <w:rPr>
        <w:rFonts w:ascii="Calibri" w:eastAsiaTheme="minorEastAsia" w:hAnsi="Calibri" w:cs="Calibri" w:hint="default"/>
      </w:rPr>
    </w:lvl>
    <w:lvl w:ilvl="2" w:tplc="FDFAF432">
      <w:start w:val="1"/>
      <w:numFmt w:val="decimal"/>
      <w:lvlText w:val="%3)"/>
      <w:lvlJc w:val="left"/>
      <w:pPr>
        <w:ind w:left="2340" w:hanging="360"/>
      </w:pPr>
      <w:rPr>
        <w:rFonts w:hint="default"/>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271A4E97"/>
    <w:multiLevelType w:val="hybridMultilevel"/>
    <w:tmpl w:val="AF8E7D22"/>
    <w:lvl w:ilvl="0" w:tplc="222C3ECE">
      <w:start w:val="1"/>
      <w:numFmt w:val="decimal"/>
      <w:lvlText w:val="%1)"/>
      <w:lvlJc w:val="left"/>
      <w:pPr>
        <w:ind w:left="4896" w:hanging="360"/>
      </w:pPr>
      <w:rPr>
        <w:rFonts w:hint="default"/>
        <w:b w:val="0"/>
        <w:bCs w:val="0"/>
      </w:rPr>
    </w:lvl>
    <w:lvl w:ilvl="1" w:tplc="040C0019" w:tentative="1">
      <w:start w:val="1"/>
      <w:numFmt w:val="lowerLetter"/>
      <w:lvlText w:val="%2."/>
      <w:lvlJc w:val="left"/>
      <w:pPr>
        <w:ind w:left="5616" w:hanging="360"/>
      </w:pPr>
    </w:lvl>
    <w:lvl w:ilvl="2" w:tplc="040C001B" w:tentative="1">
      <w:start w:val="1"/>
      <w:numFmt w:val="lowerRoman"/>
      <w:lvlText w:val="%3."/>
      <w:lvlJc w:val="right"/>
      <w:pPr>
        <w:ind w:left="6336" w:hanging="180"/>
      </w:pPr>
    </w:lvl>
    <w:lvl w:ilvl="3" w:tplc="040C000F" w:tentative="1">
      <w:start w:val="1"/>
      <w:numFmt w:val="decimal"/>
      <w:lvlText w:val="%4."/>
      <w:lvlJc w:val="left"/>
      <w:pPr>
        <w:ind w:left="7056" w:hanging="360"/>
      </w:pPr>
    </w:lvl>
    <w:lvl w:ilvl="4" w:tplc="040C0019" w:tentative="1">
      <w:start w:val="1"/>
      <w:numFmt w:val="lowerLetter"/>
      <w:lvlText w:val="%5."/>
      <w:lvlJc w:val="left"/>
      <w:pPr>
        <w:ind w:left="7776" w:hanging="360"/>
      </w:pPr>
    </w:lvl>
    <w:lvl w:ilvl="5" w:tplc="040C001B" w:tentative="1">
      <w:start w:val="1"/>
      <w:numFmt w:val="lowerRoman"/>
      <w:lvlText w:val="%6."/>
      <w:lvlJc w:val="right"/>
      <w:pPr>
        <w:ind w:left="8496" w:hanging="180"/>
      </w:pPr>
    </w:lvl>
    <w:lvl w:ilvl="6" w:tplc="040C000F" w:tentative="1">
      <w:start w:val="1"/>
      <w:numFmt w:val="decimal"/>
      <w:lvlText w:val="%7."/>
      <w:lvlJc w:val="left"/>
      <w:pPr>
        <w:ind w:left="9216" w:hanging="360"/>
      </w:pPr>
    </w:lvl>
    <w:lvl w:ilvl="7" w:tplc="040C0019" w:tentative="1">
      <w:start w:val="1"/>
      <w:numFmt w:val="lowerLetter"/>
      <w:lvlText w:val="%8."/>
      <w:lvlJc w:val="left"/>
      <w:pPr>
        <w:ind w:left="9936" w:hanging="360"/>
      </w:pPr>
    </w:lvl>
    <w:lvl w:ilvl="8" w:tplc="040C001B" w:tentative="1">
      <w:start w:val="1"/>
      <w:numFmt w:val="lowerRoman"/>
      <w:lvlText w:val="%9."/>
      <w:lvlJc w:val="right"/>
      <w:pPr>
        <w:ind w:left="10656" w:hanging="180"/>
      </w:pPr>
    </w:lvl>
  </w:abstractNum>
  <w:abstractNum w:abstractNumId="44" w15:restartNumberingAfterBreak="0">
    <w:nsid w:val="274962AE"/>
    <w:multiLevelType w:val="hybridMultilevel"/>
    <w:tmpl w:val="A81AA1B2"/>
    <w:lvl w:ilvl="0" w:tplc="87A2F25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5" w15:restartNumberingAfterBreak="0">
    <w:nsid w:val="27563B6E"/>
    <w:multiLevelType w:val="hybridMultilevel"/>
    <w:tmpl w:val="CAC4665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28296A0C"/>
    <w:multiLevelType w:val="hybridMultilevel"/>
    <w:tmpl w:val="895055E2"/>
    <w:lvl w:ilvl="0" w:tplc="D6C6E2E2">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2A04133E"/>
    <w:multiLevelType w:val="hybridMultilevel"/>
    <w:tmpl w:val="E8F242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2B3D74A1"/>
    <w:multiLevelType w:val="hybridMultilevel"/>
    <w:tmpl w:val="5DC263C6"/>
    <w:lvl w:ilvl="0" w:tplc="7CFE7B16">
      <w:start w:val="2"/>
      <w:numFmt w:val="bullet"/>
      <w:lvlText w:val="-"/>
      <w:lvlJc w:val="left"/>
      <w:pPr>
        <w:ind w:left="1080" w:hanging="360"/>
      </w:pPr>
      <w:rPr>
        <w:rFonts w:ascii="Aptos" w:eastAsiaTheme="minorHAnsi" w:hAnsi="Aptos" w:cstheme="minorBidi" w:hint="default"/>
        <w:sz w:val="24"/>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9" w15:restartNumberingAfterBreak="0">
    <w:nsid w:val="2BEB16DC"/>
    <w:multiLevelType w:val="hybridMultilevel"/>
    <w:tmpl w:val="3EBAE0CE"/>
    <w:lvl w:ilvl="0" w:tplc="7CFE7B16">
      <w:start w:val="2"/>
      <w:numFmt w:val="bullet"/>
      <w:lvlText w:val="-"/>
      <w:lvlJc w:val="left"/>
      <w:pPr>
        <w:ind w:left="720" w:hanging="360"/>
      </w:pPr>
      <w:rPr>
        <w:rFonts w:ascii="Aptos" w:eastAsiaTheme="minorHAnsi" w:hAnsi="Apto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2BFA5951"/>
    <w:multiLevelType w:val="hybridMultilevel"/>
    <w:tmpl w:val="9102A332"/>
    <w:lvl w:ilvl="0" w:tplc="5810F50C">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1" w15:restartNumberingAfterBreak="0">
    <w:nsid w:val="2C1433EC"/>
    <w:multiLevelType w:val="hybridMultilevel"/>
    <w:tmpl w:val="A9B4F804"/>
    <w:lvl w:ilvl="0" w:tplc="1E981728">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52" w15:restartNumberingAfterBreak="0">
    <w:nsid w:val="2C382081"/>
    <w:multiLevelType w:val="hybridMultilevel"/>
    <w:tmpl w:val="EE5A7B1A"/>
    <w:lvl w:ilvl="0" w:tplc="CC2C610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2C422113"/>
    <w:multiLevelType w:val="hybridMultilevel"/>
    <w:tmpl w:val="F03E4272"/>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2C783363"/>
    <w:multiLevelType w:val="hybridMultilevel"/>
    <w:tmpl w:val="4224E902"/>
    <w:lvl w:ilvl="0" w:tplc="8B92FAF6">
      <w:start w:val="1"/>
      <w:numFmt w:val="decimal"/>
      <w:lvlText w:val="%1)"/>
      <w:lvlJc w:val="left"/>
      <w:pPr>
        <w:ind w:left="720" w:hanging="360"/>
      </w:pPr>
      <w:rPr>
        <w:rFonts w:hint="default"/>
        <w:sz w:val="24"/>
        <w:szCs w:val="24"/>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2DD9183D"/>
    <w:multiLevelType w:val="hybridMultilevel"/>
    <w:tmpl w:val="6FBCF142"/>
    <w:lvl w:ilvl="0" w:tplc="FFFFFFFF">
      <w:start w:val="15"/>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6" w15:restartNumberingAfterBreak="0">
    <w:nsid w:val="2FA16923"/>
    <w:multiLevelType w:val="hybridMultilevel"/>
    <w:tmpl w:val="A9B4F804"/>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57" w15:restartNumberingAfterBreak="0">
    <w:nsid w:val="300B58E2"/>
    <w:multiLevelType w:val="hybridMultilevel"/>
    <w:tmpl w:val="0A801A1A"/>
    <w:lvl w:ilvl="0" w:tplc="FD06922C">
      <w:start w:val="1"/>
      <w:numFmt w:val="lowerLetter"/>
      <w:lvlText w:val="%1)"/>
      <w:lvlJc w:val="left"/>
      <w:pPr>
        <w:ind w:left="2136" w:hanging="360"/>
      </w:pPr>
      <w:rPr>
        <w:rFonts w:hint="default"/>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58" w15:restartNumberingAfterBreak="0">
    <w:nsid w:val="30376389"/>
    <w:multiLevelType w:val="hybridMultilevel"/>
    <w:tmpl w:val="836E9126"/>
    <w:lvl w:ilvl="0" w:tplc="7CFE7B16">
      <w:start w:val="2"/>
      <w:numFmt w:val="bullet"/>
      <w:lvlText w:val="-"/>
      <w:lvlJc w:val="left"/>
      <w:pPr>
        <w:ind w:left="720" w:hanging="360"/>
      </w:pPr>
      <w:rPr>
        <w:rFonts w:ascii="Aptos" w:eastAsiaTheme="minorHAnsi" w:hAnsi="Aptos" w:cstheme="minorBidi" w:hint="default"/>
        <w:sz w:val="24"/>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30515E93"/>
    <w:multiLevelType w:val="hybridMultilevel"/>
    <w:tmpl w:val="ED2412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32AD57E3"/>
    <w:multiLevelType w:val="hybridMultilevel"/>
    <w:tmpl w:val="BAAC0BE0"/>
    <w:lvl w:ilvl="0" w:tplc="EE8AC1D6">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1" w15:restartNumberingAfterBreak="0">
    <w:nsid w:val="3308048A"/>
    <w:multiLevelType w:val="hybridMultilevel"/>
    <w:tmpl w:val="23327636"/>
    <w:lvl w:ilvl="0" w:tplc="7BBEB51A">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33255492"/>
    <w:multiLevelType w:val="hybridMultilevel"/>
    <w:tmpl w:val="48C05D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34D16D85"/>
    <w:multiLevelType w:val="hybridMultilevel"/>
    <w:tmpl w:val="B5843026"/>
    <w:lvl w:ilvl="0" w:tplc="9CB43E9E">
      <w:start w:val="7"/>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4" w15:restartNumberingAfterBreak="0">
    <w:nsid w:val="35D5711C"/>
    <w:multiLevelType w:val="hybridMultilevel"/>
    <w:tmpl w:val="1D443D46"/>
    <w:lvl w:ilvl="0" w:tplc="7CFE7B16">
      <w:start w:val="2"/>
      <w:numFmt w:val="bullet"/>
      <w:lvlText w:val="-"/>
      <w:lvlJc w:val="left"/>
      <w:pPr>
        <w:ind w:left="720" w:hanging="360"/>
      </w:pPr>
      <w:rPr>
        <w:rFonts w:ascii="Aptos" w:eastAsiaTheme="minorHAnsi" w:hAnsi="Apto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36232365"/>
    <w:multiLevelType w:val="hybridMultilevel"/>
    <w:tmpl w:val="CE2E5340"/>
    <w:lvl w:ilvl="0" w:tplc="040C0001">
      <w:start w:val="1"/>
      <w:numFmt w:val="bullet"/>
      <w:lvlText w:val=""/>
      <w:lvlJc w:val="left"/>
      <w:pPr>
        <w:ind w:left="1080" w:hanging="360"/>
      </w:pPr>
      <w:rPr>
        <w:rFonts w:ascii="Symbol" w:hAnsi="Symbol" w:hint="default"/>
        <w:sz w:val="24"/>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6" w15:restartNumberingAfterBreak="0">
    <w:nsid w:val="378E0B12"/>
    <w:multiLevelType w:val="hybridMultilevel"/>
    <w:tmpl w:val="D766FCD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7" w15:restartNumberingAfterBreak="0">
    <w:nsid w:val="396B01B1"/>
    <w:multiLevelType w:val="hybridMultilevel"/>
    <w:tmpl w:val="A9B4F804"/>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68" w15:restartNumberingAfterBreak="0">
    <w:nsid w:val="39AB1953"/>
    <w:multiLevelType w:val="hybridMultilevel"/>
    <w:tmpl w:val="1BE44DA6"/>
    <w:lvl w:ilvl="0" w:tplc="6B5643CE">
      <w:start w:val="1"/>
      <w:numFmt w:val="decimal"/>
      <w:lvlText w:val="%1)"/>
      <w:lvlJc w:val="left"/>
      <w:pPr>
        <w:ind w:left="1080" w:hanging="360"/>
      </w:pPr>
      <w:rPr>
        <w:rFonts w:hint="default"/>
        <w:sz w:val="24"/>
        <w:szCs w:val="24"/>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9" w15:restartNumberingAfterBreak="0">
    <w:nsid w:val="39E71322"/>
    <w:multiLevelType w:val="hybridMultilevel"/>
    <w:tmpl w:val="4CFCCB4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0" w15:restartNumberingAfterBreak="0">
    <w:nsid w:val="3AA807C6"/>
    <w:multiLevelType w:val="hybridMultilevel"/>
    <w:tmpl w:val="C6D0B8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3B492ACF"/>
    <w:multiLevelType w:val="hybridMultilevel"/>
    <w:tmpl w:val="80D633BE"/>
    <w:lvl w:ilvl="0" w:tplc="640A66FE">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2" w15:restartNumberingAfterBreak="0">
    <w:nsid w:val="3B492CED"/>
    <w:multiLevelType w:val="hybridMultilevel"/>
    <w:tmpl w:val="04B26C6C"/>
    <w:lvl w:ilvl="0" w:tplc="30C45966">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3" w15:restartNumberingAfterBreak="0">
    <w:nsid w:val="3B5277C6"/>
    <w:multiLevelType w:val="hybridMultilevel"/>
    <w:tmpl w:val="47A848E4"/>
    <w:lvl w:ilvl="0" w:tplc="040C0001">
      <w:start w:val="1"/>
      <w:numFmt w:val="bullet"/>
      <w:lvlText w:val=""/>
      <w:lvlJc w:val="left"/>
      <w:pPr>
        <w:ind w:left="720" w:hanging="360"/>
      </w:pPr>
      <w:rPr>
        <w:rFonts w:ascii="Symbol" w:hAnsi="Symbol"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3BBE1E9F"/>
    <w:multiLevelType w:val="hybridMultilevel"/>
    <w:tmpl w:val="F4201F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5" w15:restartNumberingAfterBreak="0">
    <w:nsid w:val="3C183494"/>
    <w:multiLevelType w:val="hybridMultilevel"/>
    <w:tmpl w:val="49861B3E"/>
    <w:lvl w:ilvl="0" w:tplc="4C585B70">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6" w15:restartNumberingAfterBreak="0">
    <w:nsid w:val="3C747D81"/>
    <w:multiLevelType w:val="hybridMultilevel"/>
    <w:tmpl w:val="F3BC0D04"/>
    <w:lvl w:ilvl="0" w:tplc="040C0001">
      <w:start w:val="1"/>
      <w:numFmt w:val="bullet"/>
      <w:lvlText w:val=""/>
      <w:lvlJc w:val="left"/>
      <w:pPr>
        <w:ind w:left="720" w:hanging="360"/>
      </w:pPr>
      <w:rPr>
        <w:rFonts w:ascii="Symbol" w:hAnsi="Symbol"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3E0D2765"/>
    <w:multiLevelType w:val="hybridMultilevel"/>
    <w:tmpl w:val="D1703B10"/>
    <w:lvl w:ilvl="0" w:tplc="BA24AA46">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8" w15:restartNumberingAfterBreak="0">
    <w:nsid w:val="3E2554FD"/>
    <w:multiLevelType w:val="hybridMultilevel"/>
    <w:tmpl w:val="0990352C"/>
    <w:lvl w:ilvl="0" w:tplc="DC5C4F7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9" w15:restartNumberingAfterBreak="0">
    <w:nsid w:val="3F1D0A0E"/>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40AC5038"/>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41BD2B55"/>
    <w:multiLevelType w:val="hybridMultilevel"/>
    <w:tmpl w:val="CCE4DF90"/>
    <w:lvl w:ilvl="0" w:tplc="040C0001">
      <w:start w:val="1"/>
      <w:numFmt w:val="bullet"/>
      <w:lvlText w:val=""/>
      <w:lvlJc w:val="left"/>
      <w:pPr>
        <w:ind w:left="720" w:hanging="360"/>
      </w:pPr>
      <w:rPr>
        <w:rFonts w:ascii="Symbol" w:hAnsi="Symbol"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4210251A"/>
    <w:multiLevelType w:val="hybridMultilevel"/>
    <w:tmpl w:val="2FBA4B2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3" w15:restartNumberingAfterBreak="0">
    <w:nsid w:val="424B06C6"/>
    <w:multiLevelType w:val="hybridMultilevel"/>
    <w:tmpl w:val="C9D47F9A"/>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425C05A5"/>
    <w:multiLevelType w:val="hybridMultilevel"/>
    <w:tmpl w:val="AF96B534"/>
    <w:lvl w:ilvl="0" w:tplc="7CFE7B16">
      <w:start w:val="2"/>
      <w:numFmt w:val="bullet"/>
      <w:lvlText w:val="-"/>
      <w:lvlJc w:val="left"/>
      <w:pPr>
        <w:ind w:left="720" w:hanging="360"/>
      </w:pPr>
      <w:rPr>
        <w:rFonts w:ascii="Aptos" w:eastAsiaTheme="minorHAnsi" w:hAnsi="Aptos" w:cstheme="minorBidi"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46295F51"/>
    <w:multiLevelType w:val="hybridMultilevel"/>
    <w:tmpl w:val="09E613C4"/>
    <w:lvl w:ilvl="0" w:tplc="872E8C48">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86" w15:restartNumberingAfterBreak="0">
    <w:nsid w:val="477B745E"/>
    <w:multiLevelType w:val="hybridMultilevel"/>
    <w:tmpl w:val="07B4EC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7" w15:restartNumberingAfterBreak="0">
    <w:nsid w:val="47A41D34"/>
    <w:multiLevelType w:val="hybridMultilevel"/>
    <w:tmpl w:val="A738ACC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8" w15:restartNumberingAfterBreak="0">
    <w:nsid w:val="484F4CD6"/>
    <w:multiLevelType w:val="hybridMultilevel"/>
    <w:tmpl w:val="CD7A759A"/>
    <w:lvl w:ilvl="0" w:tplc="F662907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9" w15:restartNumberingAfterBreak="0">
    <w:nsid w:val="48A24514"/>
    <w:multiLevelType w:val="hybridMultilevel"/>
    <w:tmpl w:val="6FBCF142"/>
    <w:lvl w:ilvl="0" w:tplc="BC548734">
      <w:start w:val="15"/>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0" w15:restartNumberingAfterBreak="0">
    <w:nsid w:val="497A124F"/>
    <w:multiLevelType w:val="hybridMultilevel"/>
    <w:tmpl w:val="108625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1" w15:restartNumberingAfterBreak="0">
    <w:nsid w:val="4A932C50"/>
    <w:multiLevelType w:val="hybridMultilevel"/>
    <w:tmpl w:val="EA7E8492"/>
    <w:lvl w:ilvl="0" w:tplc="5E50ADC4">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2" w15:restartNumberingAfterBreak="0">
    <w:nsid w:val="4ABB2D03"/>
    <w:multiLevelType w:val="hybridMultilevel"/>
    <w:tmpl w:val="F14A67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3" w15:restartNumberingAfterBreak="0">
    <w:nsid w:val="4C163D88"/>
    <w:multiLevelType w:val="hybridMultilevel"/>
    <w:tmpl w:val="AEF8D2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4" w15:restartNumberingAfterBreak="0">
    <w:nsid w:val="4D324E8A"/>
    <w:multiLevelType w:val="hybridMultilevel"/>
    <w:tmpl w:val="7A661B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5" w15:restartNumberingAfterBreak="0">
    <w:nsid w:val="4E794DE7"/>
    <w:multiLevelType w:val="hybridMultilevel"/>
    <w:tmpl w:val="A344D5F2"/>
    <w:lvl w:ilvl="0" w:tplc="7CFE7B16">
      <w:start w:val="2"/>
      <w:numFmt w:val="bullet"/>
      <w:lvlText w:val="-"/>
      <w:lvlJc w:val="left"/>
      <w:pPr>
        <w:ind w:left="720" w:hanging="360"/>
      </w:pPr>
      <w:rPr>
        <w:rFonts w:ascii="Aptos" w:eastAsiaTheme="minorHAnsi" w:hAnsi="Apto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6" w15:restartNumberingAfterBreak="0">
    <w:nsid w:val="4F010E8E"/>
    <w:multiLevelType w:val="hybridMultilevel"/>
    <w:tmpl w:val="0E4497A6"/>
    <w:lvl w:ilvl="0" w:tplc="7CFE7B16">
      <w:start w:val="2"/>
      <w:numFmt w:val="bullet"/>
      <w:lvlText w:val="-"/>
      <w:lvlJc w:val="left"/>
      <w:pPr>
        <w:ind w:left="720" w:hanging="360"/>
      </w:pPr>
      <w:rPr>
        <w:rFonts w:ascii="Aptos" w:eastAsiaTheme="minorHAnsi" w:hAnsi="Apto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7" w15:restartNumberingAfterBreak="0">
    <w:nsid w:val="4F2203BE"/>
    <w:multiLevelType w:val="hybridMultilevel"/>
    <w:tmpl w:val="5A6C39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8" w15:restartNumberingAfterBreak="0">
    <w:nsid w:val="50A9284E"/>
    <w:multiLevelType w:val="hybridMultilevel"/>
    <w:tmpl w:val="35F2E052"/>
    <w:lvl w:ilvl="0" w:tplc="6F4E659A">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9" w15:restartNumberingAfterBreak="0">
    <w:nsid w:val="51E1623E"/>
    <w:multiLevelType w:val="hybridMultilevel"/>
    <w:tmpl w:val="47FCFA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0" w15:restartNumberingAfterBreak="0">
    <w:nsid w:val="520E215D"/>
    <w:multiLevelType w:val="hybridMultilevel"/>
    <w:tmpl w:val="654A30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1" w15:restartNumberingAfterBreak="0">
    <w:nsid w:val="525141EA"/>
    <w:multiLevelType w:val="hybridMultilevel"/>
    <w:tmpl w:val="ED94DE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2" w15:restartNumberingAfterBreak="0">
    <w:nsid w:val="54F6187F"/>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569C722E"/>
    <w:multiLevelType w:val="hybridMultilevel"/>
    <w:tmpl w:val="2FA4F7D8"/>
    <w:lvl w:ilvl="0" w:tplc="1F58CB92">
      <w:start w:val="2"/>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4" w15:restartNumberingAfterBreak="0">
    <w:nsid w:val="588C4560"/>
    <w:multiLevelType w:val="hybridMultilevel"/>
    <w:tmpl w:val="4FCCBB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5" w15:restartNumberingAfterBreak="0">
    <w:nsid w:val="5A595EC4"/>
    <w:multiLevelType w:val="hybridMultilevel"/>
    <w:tmpl w:val="4D226D4E"/>
    <w:lvl w:ilvl="0" w:tplc="B82ABBAC">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6" w15:restartNumberingAfterBreak="0">
    <w:nsid w:val="5B244D07"/>
    <w:multiLevelType w:val="hybridMultilevel"/>
    <w:tmpl w:val="B1CA2EBE"/>
    <w:lvl w:ilvl="0" w:tplc="7CFE7B16">
      <w:start w:val="2"/>
      <w:numFmt w:val="bullet"/>
      <w:lvlText w:val="-"/>
      <w:lvlJc w:val="left"/>
      <w:pPr>
        <w:ind w:left="720" w:hanging="360"/>
      </w:pPr>
      <w:rPr>
        <w:rFonts w:ascii="Aptos" w:eastAsiaTheme="minorHAnsi" w:hAnsi="Apto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7" w15:restartNumberingAfterBreak="0">
    <w:nsid w:val="5D747860"/>
    <w:multiLevelType w:val="hybridMultilevel"/>
    <w:tmpl w:val="9006C2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8" w15:restartNumberingAfterBreak="0">
    <w:nsid w:val="5FE11803"/>
    <w:multiLevelType w:val="hybridMultilevel"/>
    <w:tmpl w:val="AFD2A26A"/>
    <w:lvl w:ilvl="0" w:tplc="6F4E659A">
      <w:numFmt w:val="bullet"/>
      <w:lvlText w:val="-"/>
      <w:lvlJc w:val="left"/>
      <w:pPr>
        <w:ind w:left="720" w:hanging="360"/>
      </w:pPr>
      <w:rPr>
        <w:rFonts w:ascii="Aptos" w:eastAsiaTheme="minorHAnsi" w:hAnsi="Apto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9" w15:restartNumberingAfterBreak="0">
    <w:nsid w:val="603F1053"/>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605A1F3C"/>
    <w:multiLevelType w:val="hybridMultilevel"/>
    <w:tmpl w:val="C6D2F194"/>
    <w:lvl w:ilvl="0" w:tplc="F2BA7980">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11" w15:restartNumberingAfterBreak="0">
    <w:nsid w:val="61264C84"/>
    <w:multiLevelType w:val="hybridMultilevel"/>
    <w:tmpl w:val="F9222EC8"/>
    <w:lvl w:ilvl="0" w:tplc="7CFE7B16">
      <w:start w:val="2"/>
      <w:numFmt w:val="bullet"/>
      <w:lvlText w:val="-"/>
      <w:lvlJc w:val="left"/>
      <w:pPr>
        <w:ind w:left="720" w:hanging="360"/>
      </w:pPr>
      <w:rPr>
        <w:rFonts w:ascii="Aptos" w:eastAsiaTheme="minorHAnsi" w:hAnsi="Aptos" w:cstheme="minorBidi"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61682AE7"/>
    <w:multiLevelType w:val="hybridMultilevel"/>
    <w:tmpl w:val="C76025F2"/>
    <w:lvl w:ilvl="0" w:tplc="040C0011">
      <w:start w:val="1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3" w15:restartNumberingAfterBreak="0">
    <w:nsid w:val="61B4083D"/>
    <w:multiLevelType w:val="hybridMultilevel"/>
    <w:tmpl w:val="A9B4F804"/>
    <w:lvl w:ilvl="0" w:tplc="FFFFFFFF">
      <w:start w:val="1"/>
      <w:numFmt w:val="decimal"/>
      <w:lvlText w:val="%1)"/>
      <w:lvlJc w:val="left"/>
      <w:pPr>
        <w:ind w:left="1776" w:hanging="360"/>
      </w:pPr>
      <w:rPr>
        <w:rFonts w:hint="default"/>
      </w:rPr>
    </w:lvl>
    <w:lvl w:ilvl="1" w:tplc="FFFFFFFF">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114" w15:restartNumberingAfterBreak="0">
    <w:nsid w:val="62231A68"/>
    <w:multiLevelType w:val="hybridMultilevel"/>
    <w:tmpl w:val="E7880850"/>
    <w:lvl w:ilvl="0" w:tplc="FFFFFFFF">
      <w:start w:val="10"/>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15" w15:restartNumberingAfterBreak="0">
    <w:nsid w:val="6246545E"/>
    <w:multiLevelType w:val="hybridMultilevel"/>
    <w:tmpl w:val="DCFA0D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6" w15:restartNumberingAfterBreak="0">
    <w:nsid w:val="624B1DC8"/>
    <w:multiLevelType w:val="hybridMultilevel"/>
    <w:tmpl w:val="FB0A3EE2"/>
    <w:lvl w:ilvl="0" w:tplc="E926F20A">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17" w15:restartNumberingAfterBreak="0">
    <w:nsid w:val="62E3754C"/>
    <w:multiLevelType w:val="hybridMultilevel"/>
    <w:tmpl w:val="186670E0"/>
    <w:lvl w:ilvl="0" w:tplc="A0B4BB6C">
      <w:start w:val="13"/>
      <w:numFmt w:val="decimal"/>
      <w:lvlText w:val="%1)"/>
      <w:lvlJc w:val="left"/>
      <w:pPr>
        <w:ind w:left="1272" w:hanging="552"/>
      </w:pPr>
      <w:rPr>
        <w:rFonts w:hint="default"/>
        <w:sz w:val="24"/>
        <w:szCs w:val="24"/>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8" w15:restartNumberingAfterBreak="0">
    <w:nsid w:val="633F3196"/>
    <w:multiLevelType w:val="hybridMultilevel"/>
    <w:tmpl w:val="21669F50"/>
    <w:lvl w:ilvl="0" w:tplc="040C0011">
      <w:start w:val="1"/>
      <w:numFmt w:val="decimal"/>
      <w:lvlText w:val="%1)"/>
      <w:lvlJc w:val="left"/>
      <w:pPr>
        <w:ind w:left="720" w:hanging="360"/>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9" w15:restartNumberingAfterBreak="0">
    <w:nsid w:val="63B26C2D"/>
    <w:multiLevelType w:val="hybridMultilevel"/>
    <w:tmpl w:val="7DCA0E7E"/>
    <w:lvl w:ilvl="0" w:tplc="040C0001">
      <w:start w:val="1"/>
      <w:numFmt w:val="bullet"/>
      <w:lvlText w:val=""/>
      <w:lvlJc w:val="left"/>
      <w:pPr>
        <w:ind w:left="720" w:hanging="360"/>
      </w:pPr>
      <w:rPr>
        <w:rFonts w:ascii="Symbol" w:hAnsi="Symbol"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641C4C20"/>
    <w:multiLevelType w:val="hybridMultilevel"/>
    <w:tmpl w:val="C750ECFA"/>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1" w15:restartNumberingAfterBreak="0">
    <w:nsid w:val="64AB3209"/>
    <w:multiLevelType w:val="hybridMultilevel"/>
    <w:tmpl w:val="9C50262C"/>
    <w:lvl w:ilvl="0" w:tplc="49FCC99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2" w15:restartNumberingAfterBreak="0">
    <w:nsid w:val="6503028B"/>
    <w:multiLevelType w:val="hybridMultilevel"/>
    <w:tmpl w:val="5DBA0A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3" w15:restartNumberingAfterBreak="0">
    <w:nsid w:val="653A361B"/>
    <w:multiLevelType w:val="hybridMultilevel"/>
    <w:tmpl w:val="C096F1C4"/>
    <w:lvl w:ilvl="0" w:tplc="6F4E659A">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4" w15:restartNumberingAfterBreak="0">
    <w:nsid w:val="65467A3E"/>
    <w:multiLevelType w:val="hybridMultilevel"/>
    <w:tmpl w:val="DF1861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5" w15:restartNumberingAfterBreak="0">
    <w:nsid w:val="65E008A7"/>
    <w:multiLevelType w:val="hybridMultilevel"/>
    <w:tmpl w:val="35D8F0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6" w15:restartNumberingAfterBreak="0">
    <w:nsid w:val="67395254"/>
    <w:multiLevelType w:val="hybridMultilevel"/>
    <w:tmpl w:val="BCE882CC"/>
    <w:lvl w:ilvl="0" w:tplc="7CFE7B16">
      <w:start w:val="2"/>
      <w:numFmt w:val="bullet"/>
      <w:lvlText w:val="-"/>
      <w:lvlJc w:val="left"/>
      <w:pPr>
        <w:ind w:left="720" w:hanging="360"/>
      </w:pPr>
      <w:rPr>
        <w:rFonts w:ascii="Aptos" w:eastAsiaTheme="minorHAnsi" w:hAnsi="Aptos" w:cstheme="minorBidi"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7" w15:restartNumberingAfterBreak="0">
    <w:nsid w:val="6764363E"/>
    <w:multiLevelType w:val="hybridMultilevel"/>
    <w:tmpl w:val="BD981B4C"/>
    <w:lvl w:ilvl="0" w:tplc="7CFE7B16">
      <w:start w:val="2"/>
      <w:numFmt w:val="bullet"/>
      <w:lvlText w:val="-"/>
      <w:lvlJc w:val="left"/>
      <w:pPr>
        <w:ind w:left="1080" w:hanging="360"/>
      </w:pPr>
      <w:rPr>
        <w:rFonts w:ascii="Aptos" w:eastAsiaTheme="minorHAnsi" w:hAnsi="Aptos" w:cstheme="minorBidi" w:hint="default"/>
        <w:sz w:val="24"/>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8" w15:restartNumberingAfterBreak="0">
    <w:nsid w:val="67D23AF1"/>
    <w:multiLevelType w:val="hybridMultilevel"/>
    <w:tmpl w:val="C1F20E2E"/>
    <w:lvl w:ilvl="0" w:tplc="568801C8">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9" w15:restartNumberingAfterBreak="0">
    <w:nsid w:val="68683C71"/>
    <w:multiLevelType w:val="hybridMultilevel"/>
    <w:tmpl w:val="147C47E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0" w15:restartNumberingAfterBreak="0">
    <w:nsid w:val="68C406FA"/>
    <w:multiLevelType w:val="hybridMultilevel"/>
    <w:tmpl w:val="B8808B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1" w15:restartNumberingAfterBreak="0">
    <w:nsid w:val="6ABE5700"/>
    <w:multiLevelType w:val="hybridMultilevel"/>
    <w:tmpl w:val="AA702F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2" w15:restartNumberingAfterBreak="0">
    <w:nsid w:val="6B7D61BE"/>
    <w:multiLevelType w:val="hybridMultilevel"/>
    <w:tmpl w:val="4F40BCBA"/>
    <w:lvl w:ilvl="0" w:tplc="2D8CA20C">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3" w15:restartNumberingAfterBreak="0">
    <w:nsid w:val="6CC468B0"/>
    <w:multiLevelType w:val="hybridMultilevel"/>
    <w:tmpl w:val="ECE6DA98"/>
    <w:lvl w:ilvl="0" w:tplc="7CFE7B16">
      <w:start w:val="2"/>
      <w:numFmt w:val="bullet"/>
      <w:lvlText w:val="-"/>
      <w:lvlJc w:val="left"/>
      <w:pPr>
        <w:ind w:left="720" w:hanging="360"/>
      </w:pPr>
      <w:rPr>
        <w:rFonts w:ascii="Aptos" w:eastAsiaTheme="minorHAnsi" w:hAnsi="Apto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4" w15:restartNumberingAfterBreak="0">
    <w:nsid w:val="6CF952BA"/>
    <w:multiLevelType w:val="hybridMultilevel"/>
    <w:tmpl w:val="43127350"/>
    <w:lvl w:ilvl="0" w:tplc="AEB27B1C">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5" w15:restartNumberingAfterBreak="0">
    <w:nsid w:val="6D482088"/>
    <w:multiLevelType w:val="hybridMultilevel"/>
    <w:tmpl w:val="59F446F0"/>
    <w:lvl w:ilvl="0" w:tplc="89D8B20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6" w15:restartNumberingAfterBreak="0">
    <w:nsid w:val="6F1009ED"/>
    <w:multiLevelType w:val="hybridMultilevel"/>
    <w:tmpl w:val="0B645D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7" w15:restartNumberingAfterBreak="0">
    <w:nsid w:val="71051249"/>
    <w:multiLevelType w:val="hybridMultilevel"/>
    <w:tmpl w:val="684C93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8" w15:restartNumberingAfterBreak="0">
    <w:nsid w:val="722B2BD0"/>
    <w:multiLevelType w:val="hybridMultilevel"/>
    <w:tmpl w:val="C03685CC"/>
    <w:lvl w:ilvl="0" w:tplc="B70A9DE4">
      <w:start w:val="17"/>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9" w15:restartNumberingAfterBreak="0">
    <w:nsid w:val="724468BC"/>
    <w:multiLevelType w:val="hybridMultilevel"/>
    <w:tmpl w:val="9F4A53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0" w15:restartNumberingAfterBreak="0">
    <w:nsid w:val="72480182"/>
    <w:multiLevelType w:val="hybridMultilevel"/>
    <w:tmpl w:val="A294B610"/>
    <w:lvl w:ilvl="0" w:tplc="1FE01764">
      <w:start w:val="1"/>
      <w:numFmt w:val="upperLetter"/>
      <w:lvlText w:val="%1)"/>
      <w:lvlJc w:val="left"/>
      <w:pPr>
        <w:ind w:left="720" w:hanging="360"/>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1" w15:restartNumberingAfterBreak="0">
    <w:nsid w:val="72AA45B3"/>
    <w:multiLevelType w:val="hybridMultilevel"/>
    <w:tmpl w:val="69820C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2" w15:restartNumberingAfterBreak="0">
    <w:nsid w:val="7552281E"/>
    <w:multiLevelType w:val="hybridMultilevel"/>
    <w:tmpl w:val="8B0CD2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3" w15:restartNumberingAfterBreak="0">
    <w:nsid w:val="757A0D1F"/>
    <w:multiLevelType w:val="hybridMultilevel"/>
    <w:tmpl w:val="74FEB20C"/>
    <w:lvl w:ilvl="0" w:tplc="20BE6948">
      <w:start w:val="1"/>
      <w:numFmt w:val="upperLetter"/>
      <w:lvlText w:val="%1)"/>
      <w:lvlJc w:val="left"/>
      <w:pPr>
        <w:ind w:left="720" w:hanging="360"/>
      </w:pPr>
      <w:rPr>
        <w:rFonts w:hint="default"/>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4" w15:restartNumberingAfterBreak="0">
    <w:nsid w:val="75C67A73"/>
    <w:multiLevelType w:val="hybridMultilevel"/>
    <w:tmpl w:val="ADFE8CCE"/>
    <w:lvl w:ilvl="0" w:tplc="7CFE7B16">
      <w:start w:val="2"/>
      <w:numFmt w:val="bullet"/>
      <w:lvlText w:val="-"/>
      <w:lvlJc w:val="left"/>
      <w:pPr>
        <w:ind w:left="720" w:hanging="360"/>
      </w:pPr>
      <w:rPr>
        <w:rFonts w:ascii="Aptos" w:eastAsiaTheme="minorHAnsi" w:hAnsi="Apto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5" w15:restartNumberingAfterBreak="0">
    <w:nsid w:val="761D0AE2"/>
    <w:multiLevelType w:val="hybridMultilevel"/>
    <w:tmpl w:val="5E8C85D6"/>
    <w:lvl w:ilvl="0" w:tplc="040C0001">
      <w:start w:val="1"/>
      <w:numFmt w:val="bullet"/>
      <w:lvlText w:val=""/>
      <w:lvlJc w:val="left"/>
      <w:pPr>
        <w:ind w:left="1080" w:hanging="360"/>
      </w:pPr>
      <w:rPr>
        <w:rFonts w:ascii="Symbol" w:hAnsi="Symbol" w:hint="default"/>
        <w:sz w:val="24"/>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6" w15:restartNumberingAfterBreak="0">
    <w:nsid w:val="77610D92"/>
    <w:multiLevelType w:val="hybridMultilevel"/>
    <w:tmpl w:val="7A62A096"/>
    <w:lvl w:ilvl="0" w:tplc="040C0011">
      <w:start w:val="1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7" w15:restartNumberingAfterBreak="0">
    <w:nsid w:val="7A2B0433"/>
    <w:multiLevelType w:val="hybridMultilevel"/>
    <w:tmpl w:val="AB1AB336"/>
    <w:lvl w:ilvl="0" w:tplc="7CFE7B16">
      <w:start w:val="2"/>
      <w:numFmt w:val="bullet"/>
      <w:lvlText w:val="-"/>
      <w:lvlJc w:val="left"/>
      <w:pPr>
        <w:ind w:left="720" w:hanging="360"/>
      </w:pPr>
      <w:rPr>
        <w:rFonts w:ascii="Aptos" w:eastAsiaTheme="minorHAnsi" w:hAnsi="Aptos" w:cstheme="minorBidi" w:hint="default"/>
        <w:sz w:val="24"/>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8" w15:restartNumberingAfterBreak="0">
    <w:nsid w:val="7B5712F9"/>
    <w:multiLevelType w:val="hybridMultilevel"/>
    <w:tmpl w:val="40CAE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9" w15:restartNumberingAfterBreak="0">
    <w:nsid w:val="7BD74BD1"/>
    <w:multiLevelType w:val="hybridMultilevel"/>
    <w:tmpl w:val="92544654"/>
    <w:lvl w:ilvl="0" w:tplc="7CFE7B16">
      <w:start w:val="2"/>
      <w:numFmt w:val="bullet"/>
      <w:lvlText w:val="-"/>
      <w:lvlJc w:val="left"/>
      <w:pPr>
        <w:ind w:left="720" w:hanging="360"/>
      </w:pPr>
      <w:rPr>
        <w:rFonts w:ascii="Aptos" w:eastAsiaTheme="minorHAnsi" w:hAnsi="Apto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0" w15:restartNumberingAfterBreak="0">
    <w:nsid w:val="7CE073F6"/>
    <w:multiLevelType w:val="hybridMultilevel"/>
    <w:tmpl w:val="BDCA9BB0"/>
    <w:lvl w:ilvl="0" w:tplc="8850CB74">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1" w15:restartNumberingAfterBreak="0">
    <w:nsid w:val="7D4B071B"/>
    <w:multiLevelType w:val="hybridMultilevel"/>
    <w:tmpl w:val="6D98D01A"/>
    <w:lvl w:ilvl="0" w:tplc="AB6A8B8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2" w15:restartNumberingAfterBreak="0">
    <w:nsid w:val="7F1F1ABF"/>
    <w:multiLevelType w:val="hybridMultilevel"/>
    <w:tmpl w:val="94D42218"/>
    <w:lvl w:ilvl="0" w:tplc="7CFE7B16">
      <w:start w:val="2"/>
      <w:numFmt w:val="bullet"/>
      <w:lvlText w:val="-"/>
      <w:lvlJc w:val="left"/>
      <w:pPr>
        <w:ind w:left="720" w:hanging="360"/>
      </w:pPr>
      <w:rPr>
        <w:rFonts w:ascii="Aptos" w:eastAsiaTheme="minorHAnsi" w:hAnsi="Aptos" w:cstheme="minorBidi" w:hint="default"/>
        <w:sz w:val="24"/>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3" w15:restartNumberingAfterBreak="0">
    <w:nsid w:val="7F8A33CA"/>
    <w:multiLevelType w:val="hybridMultilevel"/>
    <w:tmpl w:val="0374BF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811245688">
    <w:abstractNumId w:val="61"/>
  </w:num>
  <w:num w:numId="2" w16cid:durableId="1441951258">
    <w:abstractNumId w:val="98"/>
  </w:num>
  <w:num w:numId="3" w16cid:durableId="58792549">
    <w:abstractNumId w:val="43"/>
  </w:num>
  <w:num w:numId="4" w16cid:durableId="801850985">
    <w:abstractNumId w:val="45"/>
  </w:num>
  <w:num w:numId="5" w16cid:durableId="2056138">
    <w:abstractNumId w:val="75"/>
  </w:num>
  <w:num w:numId="6" w16cid:durableId="1667827667">
    <w:abstractNumId w:val="112"/>
  </w:num>
  <w:num w:numId="7" w16cid:durableId="2011525186">
    <w:abstractNumId w:val="105"/>
  </w:num>
  <w:num w:numId="8" w16cid:durableId="1077898360">
    <w:abstractNumId w:val="68"/>
  </w:num>
  <w:num w:numId="9" w16cid:durableId="236672562">
    <w:abstractNumId w:val="35"/>
  </w:num>
  <w:num w:numId="10" w16cid:durableId="2005744796">
    <w:abstractNumId w:val="110"/>
  </w:num>
  <w:num w:numId="11" w16cid:durableId="1305040969">
    <w:abstractNumId w:val="71"/>
  </w:num>
  <w:num w:numId="12" w16cid:durableId="1968511384">
    <w:abstractNumId w:val="24"/>
  </w:num>
  <w:num w:numId="13" w16cid:durableId="253589675">
    <w:abstractNumId w:val="132"/>
  </w:num>
  <w:num w:numId="14" w16cid:durableId="14306713">
    <w:abstractNumId w:val="36"/>
  </w:num>
  <w:num w:numId="15" w16cid:durableId="297801409">
    <w:abstractNumId w:val="51"/>
  </w:num>
  <w:num w:numId="16" w16cid:durableId="2118214515">
    <w:abstractNumId w:val="116"/>
  </w:num>
  <w:num w:numId="17" w16cid:durableId="1326132921">
    <w:abstractNumId w:val="128"/>
  </w:num>
  <w:num w:numId="18" w16cid:durableId="1426145152">
    <w:abstractNumId w:val="150"/>
  </w:num>
  <w:num w:numId="19" w16cid:durableId="1098017418">
    <w:abstractNumId w:val="54"/>
  </w:num>
  <w:num w:numId="20" w16cid:durableId="468286777">
    <w:abstractNumId w:val="151"/>
  </w:num>
  <w:num w:numId="21" w16cid:durableId="1256784786">
    <w:abstractNumId w:val="20"/>
  </w:num>
  <w:num w:numId="22" w16cid:durableId="286088932">
    <w:abstractNumId w:val="103"/>
  </w:num>
  <w:num w:numId="23" w16cid:durableId="1857815409">
    <w:abstractNumId w:val="48"/>
  </w:num>
  <w:num w:numId="24" w16cid:durableId="1952279002">
    <w:abstractNumId w:val="79"/>
  </w:num>
  <w:num w:numId="25" w16cid:durableId="858811327">
    <w:abstractNumId w:val="80"/>
  </w:num>
  <w:num w:numId="26" w16cid:durableId="1702050439">
    <w:abstractNumId w:val="102"/>
  </w:num>
  <w:num w:numId="27" w16cid:durableId="863445453">
    <w:abstractNumId w:val="40"/>
  </w:num>
  <w:num w:numId="28" w16cid:durableId="2134443513">
    <w:abstractNumId w:val="109"/>
  </w:num>
  <w:num w:numId="29" w16cid:durableId="532351358">
    <w:abstractNumId w:val="63"/>
  </w:num>
  <w:num w:numId="30" w16cid:durableId="744765274">
    <w:abstractNumId w:val="143"/>
  </w:num>
  <w:num w:numId="31" w16cid:durableId="963468096">
    <w:abstractNumId w:val="77"/>
  </w:num>
  <w:num w:numId="32" w16cid:durableId="2067607907">
    <w:abstractNumId w:val="134"/>
  </w:num>
  <w:num w:numId="33" w16cid:durableId="831026830">
    <w:abstractNumId w:val="10"/>
  </w:num>
  <w:num w:numId="34" w16cid:durableId="65154591">
    <w:abstractNumId w:val="87"/>
  </w:num>
  <w:num w:numId="35" w16cid:durableId="786118154">
    <w:abstractNumId w:val="113"/>
  </w:num>
  <w:num w:numId="36" w16cid:durableId="536086850">
    <w:abstractNumId w:val="56"/>
  </w:num>
  <w:num w:numId="37" w16cid:durableId="147482448">
    <w:abstractNumId w:val="67"/>
  </w:num>
  <w:num w:numId="38" w16cid:durableId="393821329">
    <w:abstractNumId w:val="1"/>
  </w:num>
  <w:num w:numId="39" w16cid:durableId="2091344952">
    <w:abstractNumId w:val="57"/>
  </w:num>
  <w:num w:numId="40" w16cid:durableId="799884028">
    <w:abstractNumId w:val="38"/>
  </w:num>
  <w:num w:numId="41" w16cid:durableId="960110975">
    <w:abstractNumId w:val="5"/>
  </w:num>
  <w:num w:numId="42" w16cid:durableId="2084060511">
    <w:abstractNumId w:val="2"/>
  </w:num>
  <w:num w:numId="43" w16cid:durableId="375546599">
    <w:abstractNumId w:val="26"/>
  </w:num>
  <w:num w:numId="44" w16cid:durableId="933054248">
    <w:abstractNumId w:val="88"/>
  </w:num>
  <w:num w:numId="45" w16cid:durableId="2110084134">
    <w:abstractNumId w:val="78"/>
  </w:num>
  <w:num w:numId="46" w16cid:durableId="1672634792">
    <w:abstractNumId w:val="44"/>
  </w:num>
  <w:num w:numId="47" w16cid:durableId="302081892">
    <w:abstractNumId w:val="121"/>
  </w:num>
  <w:num w:numId="48" w16cid:durableId="1331448457">
    <w:abstractNumId w:val="8"/>
  </w:num>
  <w:num w:numId="49" w16cid:durableId="93725680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237477581">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709377581">
    <w:abstractNumId w:val="18"/>
  </w:num>
  <w:num w:numId="52" w16cid:durableId="1919438103">
    <w:abstractNumId w:val="146"/>
  </w:num>
  <w:num w:numId="53" w16cid:durableId="1837841109">
    <w:abstractNumId w:val="91"/>
  </w:num>
  <w:num w:numId="54" w16cid:durableId="1155875064">
    <w:abstractNumId w:val="117"/>
  </w:num>
  <w:num w:numId="55" w16cid:durableId="69809571">
    <w:abstractNumId w:val="89"/>
  </w:num>
  <w:num w:numId="56" w16cid:durableId="704409102">
    <w:abstractNumId w:val="138"/>
  </w:num>
  <w:num w:numId="57" w16cid:durableId="226771355">
    <w:abstractNumId w:val="72"/>
  </w:num>
  <w:num w:numId="58" w16cid:durableId="1927955798">
    <w:abstractNumId w:val="6"/>
  </w:num>
  <w:num w:numId="59" w16cid:durableId="1557622383">
    <w:abstractNumId w:val="46"/>
  </w:num>
  <w:num w:numId="60" w16cid:durableId="297148254">
    <w:abstractNumId w:val="13"/>
  </w:num>
  <w:num w:numId="61" w16cid:durableId="1123959733">
    <w:abstractNumId w:val="50"/>
  </w:num>
  <w:num w:numId="62" w16cid:durableId="80413180">
    <w:abstractNumId w:val="55"/>
  </w:num>
  <w:num w:numId="63" w16cid:durableId="1218274672">
    <w:abstractNumId w:val="85"/>
  </w:num>
  <w:num w:numId="64" w16cid:durableId="1330211706">
    <w:abstractNumId w:val="14"/>
  </w:num>
  <w:num w:numId="65" w16cid:durableId="979766872">
    <w:abstractNumId w:val="114"/>
  </w:num>
  <w:num w:numId="66" w16cid:durableId="343363623">
    <w:abstractNumId w:val="74"/>
  </w:num>
  <w:num w:numId="67" w16cid:durableId="101924022">
    <w:abstractNumId w:val="83"/>
  </w:num>
  <w:num w:numId="68" w16cid:durableId="1659571721">
    <w:abstractNumId w:val="16"/>
  </w:num>
  <w:num w:numId="69" w16cid:durableId="1062601051">
    <w:abstractNumId w:val="145"/>
  </w:num>
  <w:num w:numId="70" w16cid:durableId="89815787">
    <w:abstractNumId w:val="65"/>
  </w:num>
  <w:num w:numId="71" w16cid:durableId="714281372">
    <w:abstractNumId w:val="31"/>
  </w:num>
  <w:num w:numId="72" w16cid:durableId="813064968">
    <w:abstractNumId w:val="144"/>
  </w:num>
  <w:num w:numId="73" w16cid:durableId="389617487">
    <w:abstractNumId w:val="81"/>
  </w:num>
  <w:num w:numId="74" w16cid:durableId="1439063050">
    <w:abstractNumId w:val="69"/>
  </w:num>
  <w:num w:numId="75" w16cid:durableId="444229898">
    <w:abstractNumId w:val="60"/>
  </w:num>
  <w:num w:numId="76" w16cid:durableId="2137674860">
    <w:abstractNumId w:val="139"/>
  </w:num>
  <w:num w:numId="77" w16cid:durableId="1706785272">
    <w:abstractNumId w:val="137"/>
  </w:num>
  <w:num w:numId="78" w16cid:durableId="460195728">
    <w:abstractNumId w:val="127"/>
  </w:num>
  <w:num w:numId="79" w16cid:durableId="1874031726">
    <w:abstractNumId w:val="133"/>
  </w:num>
  <w:num w:numId="80" w16cid:durableId="529682368">
    <w:abstractNumId w:val="64"/>
  </w:num>
  <w:num w:numId="81" w16cid:durableId="370305921">
    <w:abstractNumId w:val="76"/>
  </w:num>
  <w:num w:numId="82" w16cid:durableId="501968691">
    <w:abstractNumId w:val="9"/>
  </w:num>
  <w:num w:numId="83" w16cid:durableId="1131822068">
    <w:abstractNumId w:val="97"/>
  </w:num>
  <w:num w:numId="84" w16cid:durableId="2145390929">
    <w:abstractNumId w:val="15"/>
  </w:num>
  <w:num w:numId="85" w16cid:durableId="185023471">
    <w:abstractNumId w:val="21"/>
  </w:num>
  <w:num w:numId="86" w16cid:durableId="407700381">
    <w:abstractNumId w:val="82"/>
  </w:num>
  <w:num w:numId="87" w16cid:durableId="45687669">
    <w:abstractNumId w:val="125"/>
  </w:num>
  <w:num w:numId="88" w16cid:durableId="904877113">
    <w:abstractNumId w:val="86"/>
  </w:num>
  <w:num w:numId="89" w16cid:durableId="814568183">
    <w:abstractNumId w:val="118"/>
  </w:num>
  <w:num w:numId="90" w16cid:durableId="13894548">
    <w:abstractNumId w:val="22"/>
  </w:num>
  <w:num w:numId="91" w16cid:durableId="478695563">
    <w:abstractNumId w:val="4"/>
  </w:num>
  <w:num w:numId="92" w16cid:durableId="381517596">
    <w:abstractNumId w:val="58"/>
  </w:num>
  <w:num w:numId="93" w16cid:durableId="1602448734">
    <w:abstractNumId w:val="148"/>
  </w:num>
  <w:num w:numId="94" w16cid:durableId="781999415">
    <w:abstractNumId w:val="126"/>
  </w:num>
  <w:num w:numId="95" w16cid:durableId="1747605113">
    <w:abstractNumId w:val="3"/>
  </w:num>
  <w:num w:numId="96" w16cid:durableId="772674301">
    <w:abstractNumId w:val="49"/>
  </w:num>
  <w:num w:numId="97" w16cid:durableId="824589060">
    <w:abstractNumId w:val="96"/>
  </w:num>
  <w:num w:numId="98" w16cid:durableId="1071464330">
    <w:abstractNumId w:val="84"/>
  </w:num>
  <w:num w:numId="99" w16cid:durableId="818497366">
    <w:abstractNumId w:val="111"/>
  </w:num>
  <w:num w:numId="100" w16cid:durableId="1673795661">
    <w:abstractNumId w:val="7"/>
  </w:num>
  <w:num w:numId="101" w16cid:durableId="372534807">
    <w:abstractNumId w:val="23"/>
  </w:num>
  <w:num w:numId="102" w16cid:durableId="1154030447">
    <w:abstractNumId w:val="42"/>
  </w:num>
  <w:num w:numId="103" w16cid:durableId="41056793">
    <w:abstractNumId w:val="108"/>
  </w:num>
  <w:num w:numId="104" w16cid:durableId="1192690714">
    <w:abstractNumId w:val="25"/>
  </w:num>
  <w:num w:numId="105" w16cid:durableId="639774361">
    <w:abstractNumId w:val="123"/>
  </w:num>
  <w:num w:numId="106" w16cid:durableId="198664561">
    <w:abstractNumId w:val="149"/>
  </w:num>
  <w:num w:numId="107" w16cid:durableId="538443950">
    <w:abstractNumId w:val="41"/>
  </w:num>
  <w:num w:numId="108" w16cid:durableId="579412582">
    <w:abstractNumId w:val="99"/>
  </w:num>
  <w:num w:numId="109" w16cid:durableId="786002402">
    <w:abstractNumId w:val="70"/>
  </w:num>
  <w:num w:numId="110" w16cid:durableId="208613434">
    <w:abstractNumId w:val="131"/>
  </w:num>
  <w:num w:numId="111" w16cid:durableId="1067606578">
    <w:abstractNumId w:val="120"/>
  </w:num>
  <w:num w:numId="112" w16cid:durableId="1391609020">
    <w:abstractNumId w:val="59"/>
  </w:num>
  <w:num w:numId="113" w16cid:durableId="2011591228">
    <w:abstractNumId w:val="92"/>
  </w:num>
  <w:num w:numId="114" w16cid:durableId="57286803">
    <w:abstractNumId w:val="95"/>
  </w:num>
  <w:num w:numId="115" w16cid:durableId="1415929570">
    <w:abstractNumId w:val="106"/>
  </w:num>
  <w:num w:numId="116" w16cid:durableId="1845363862">
    <w:abstractNumId w:val="28"/>
  </w:num>
  <w:num w:numId="117" w16cid:durableId="1419445843">
    <w:abstractNumId w:val="135"/>
  </w:num>
  <w:num w:numId="118" w16cid:durableId="109591681">
    <w:abstractNumId w:val="129"/>
  </w:num>
  <w:num w:numId="119" w16cid:durableId="1493059822">
    <w:abstractNumId w:val="37"/>
  </w:num>
  <w:num w:numId="120" w16cid:durableId="1507863965">
    <w:abstractNumId w:val="19"/>
  </w:num>
  <w:num w:numId="121" w16cid:durableId="159933837">
    <w:abstractNumId w:val="33"/>
  </w:num>
  <w:num w:numId="122" w16cid:durableId="535000240">
    <w:abstractNumId w:val="122"/>
  </w:num>
  <w:num w:numId="123" w16cid:durableId="301277877">
    <w:abstractNumId w:val="47"/>
  </w:num>
  <w:num w:numId="124" w16cid:durableId="950666659">
    <w:abstractNumId w:val="124"/>
  </w:num>
  <w:num w:numId="125" w16cid:durableId="211430296">
    <w:abstractNumId w:val="29"/>
  </w:num>
  <w:num w:numId="126" w16cid:durableId="1245842474">
    <w:abstractNumId w:val="104"/>
  </w:num>
  <w:num w:numId="127" w16cid:durableId="1806967802">
    <w:abstractNumId w:val="17"/>
  </w:num>
  <w:num w:numId="128" w16cid:durableId="42025480">
    <w:abstractNumId w:val="53"/>
  </w:num>
  <w:num w:numId="129" w16cid:durableId="382603851">
    <w:abstractNumId w:val="0"/>
  </w:num>
  <w:num w:numId="130" w16cid:durableId="2044669827">
    <w:abstractNumId w:val="141"/>
  </w:num>
  <w:num w:numId="131" w16cid:durableId="985090921">
    <w:abstractNumId w:val="119"/>
  </w:num>
  <w:num w:numId="132" w16cid:durableId="493302855">
    <w:abstractNumId w:val="94"/>
  </w:num>
  <w:num w:numId="133" w16cid:durableId="736980943">
    <w:abstractNumId w:val="73"/>
  </w:num>
  <w:num w:numId="134" w16cid:durableId="1456632402">
    <w:abstractNumId w:val="27"/>
  </w:num>
  <w:num w:numId="135" w16cid:durableId="796996176">
    <w:abstractNumId w:val="100"/>
  </w:num>
  <w:num w:numId="136" w16cid:durableId="1627352958">
    <w:abstractNumId w:val="142"/>
  </w:num>
  <w:num w:numId="137" w16cid:durableId="1660386012">
    <w:abstractNumId w:val="30"/>
  </w:num>
  <w:num w:numId="138" w16cid:durableId="952252671">
    <w:abstractNumId w:val="90"/>
  </w:num>
  <w:num w:numId="139" w16cid:durableId="2088260651">
    <w:abstractNumId w:val="62"/>
  </w:num>
  <w:num w:numId="140" w16cid:durableId="615212237">
    <w:abstractNumId w:val="115"/>
  </w:num>
  <w:num w:numId="141" w16cid:durableId="772745118">
    <w:abstractNumId w:val="11"/>
  </w:num>
  <w:num w:numId="142" w16cid:durableId="1345934773">
    <w:abstractNumId w:val="93"/>
  </w:num>
  <w:num w:numId="143" w16cid:durableId="1477643649">
    <w:abstractNumId w:val="12"/>
  </w:num>
  <w:num w:numId="144" w16cid:durableId="726417835">
    <w:abstractNumId w:val="153"/>
  </w:num>
  <w:num w:numId="145" w16cid:durableId="1043484844">
    <w:abstractNumId w:val="140"/>
  </w:num>
  <w:num w:numId="146" w16cid:durableId="608706897">
    <w:abstractNumId w:val="52"/>
  </w:num>
  <w:num w:numId="147" w16cid:durableId="900335517">
    <w:abstractNumId w:val="101"/>
  </w:num>
  <w:num w:numId="148" w16cid:durableId="140848278">
    <w:abstractNumId w:val="32"/>
  </w:num>
  <w:num w:numId="149" w16cid:durableId="846022436">
    <w:abstractNumId w:val="136"/>
  </w:num>
  <w:num w:numId="150" w16cid:durableId="167719905">
    <w:abstractNumId w:val="152"/>
  </w:num>
  <w:num w:numId="151" w16cid:durableId="1061367873">
    <w:abstractNumId w:val="147"/>
  </w:num>
  <w:num w:numId="152" w16cid:durableId="707074219">
    <w:abstractNumId w:val="34"/>
  </w:num>
  <w:num w:numId="153" w16cid:durableId="800539720">
    <w:abstractNumId w:val="66"/>
  </w:num>
  <w:num w:numId="154" w16cid:durableId="1493519300">
    <w:abstractNumId w:val="130"/>
  </w:num>
  <w:num w:numId="155" w16cid:durableId="1003630335">
    <w:abstractNumId w:val="39"/>
  </w:num>
  <w:num w:numId="156" w16cid:durableId="449009898">
    <w:abstractNumId w:val="1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F33"/>
    <w:rsid w:val="00001C85"/>
    <w:rsid w:val="0002482E"/>
    <w:rsid w:val="00050324"/>
    <w:rsid w:val="00074DC1"/>
    <w:rsid w:val="000A0150"/>
    <w:rsid w:val="000B52CF"/>
    <w:rsid w:val="000D5718"/>
    <w:rsid w:val="000E63C9"/>
    <w:rsid w:val="00130E9D"/>
    <w:rsid w:val="00150A6D"/>
    <w:rsid w:val="001558C7"/>
    <w:rsid w:val="001567FA"/>
    <w:rsid w:val="001639F3"/>
    <w:rsid w:val="00185B35"/>
    <w:rsid w:val="001F21EE"/>
    <w:rsid w:val="001F2BC8"/>
    <w:rsid w:val="001F5F6B"/>
    <w:rsid w:val="00241D48"/>
    <w:rsid w:val="00243EBC"/>
    <w:rsid w:val="00246A35"/>
    <w:rsid w:val="00270C80"/>
    <w:rsid w:val="00284348"/>
    <w:rsid w:val="00297F5E"/>
    <w:rsid w:val="002F51F5"/>
    <w:rsid w:val="00312137"/>
    <w:rsid w:val="00330359"/>
    <w:rsid w:val="0033762F"/>
    <w:rsid w:val="00350FEC"/>
    <w:rsid w:val="00360494"/>
    <w:rsid w:val="00366C7E"/>
    <w:rsid w:val="00384EA3"/>
    <w:rsid w:val="003A39A1"/>
    <w:rsid w:val="003C2191"/>
    <w:rsid w:val="003D3863"/>
    <w:rsid w:val="004110DE"/>
    <w:rsid w:val="004367BA"/>
    <w:rsid w:val="0044085A"/>
    <w:rsid w:val="004857F5"/>
    <w:rsid w:val="004B21A5"/>
    <w:rsid w:val="004D5B1E"/>
    <w:rsid w:val="005037F0"/>
    <w:rsid w:val="00516A86"/>
    <w:rsid w:val="005275F6"/>
    <w:rsid w:val="00532541"/>
    <w:rsid w:val="005644DB"/>
    <w:rsid w:val="00572102"/>
    <w:rsid w:val="005766F7"/>
    <w:rsid w:val="005B2895"/>
    <w:rsid w:val="005F1BB0"/>
    <w:rsid w:val="00622F60"/>
    <w:rsid w:val="00656C4D"/>
    <w:rsid w:val="006E5716"/>
    <w:rsid w:val="007133AD"/>
    <w:rsid w:val="007302B3"/>
    <w:rsid w:val="00730733"/>
    <w:rsid w:val="00730E3A"/>
    <w:rsid w:val="00736AAF"/>
    <w:rsid w:val="00765B2A"/>
    <w:rsid w:val="00770DC9"/>
    <w:rsid w:val="00783A34"/>
    <w:rsid w:val="007C5E40"/>
    <w:rsid w:val="007C6B52"/>
    <w:rsid w:val="007D16C5"/>
    <w:rsid w:val="007F0678"/>
    <w:rsid w:val="00813F33"/>
    <w:rsid w:val="00844EE7"/>
    <w:rsid w:val="00862FE4"/>
    <w:rsid w:val="0086389A"/>
    <w:rsid w:val="0087605E"/>
    <w:rsid w:val="008B1FEE"/>
    <w:rsid w:val="00903C32"/>
    <w:rsid w:val="0091275B"/>
    <w:rsid w:val="00916B16"/>
    <w:rsid w:val="009173B9"/>
    <w:rsid w:val="00923688"/>
    <w:rsid w:val="00924E6A"/>
    <w:rsid w:val="0093335D"/>
    <w:rsid w:val="0093613E"/>
    <w:rsid w:val="00943026"/>
    <w:rsid w:val="00966B81"/>
    <w:rsid w:val="00977C3E"/>
    <w:rsid w:val="009B6548"/>
    <w:rsid w:val="009C7720"/>
    <w:rsid w:val="00A029EE"/>
    <w:rsid w:val="00A23AFA"/>
    <w:rsid w:val="00A31B3E"/>
    <w:rsid w:val="00A532F3"/>
    <w:rsid w:val="00A61747"/>
    <w:rsid w:val="00A73D94"/>
    <w:rsid w:val="00A75862"/>
    <w:rsid w:val="00A8489E"/>
    <w:rsid w:val="00AB02A7"/>
    <w:rsid w:val="00AC29F3"/>
    <w:rsid w:val="00B231E5"/>
    <w:rsid w:val="00B24BE9"/>
    <w:rsid w:val="00BA18E9"/>
    <w:rsid w:val="00BF47D8"/>
    <w:rsid w:val="00BF58D5"/>
    <w:rsid w:val="00C02B87"/>
    <w:rsid w:val="00C4086D"/>
    <w:rsid w:val="00C71B4E"/>
    <w:rsid w:val="00CA1896"/>
    <w:rsid w:val="00CA2EFE"/>
    <w:rsid w:val="00CB5B28"/>
    <w:rsid w:val="00CF5371"/>
    <w:rsid w:val="00D0323A"/>
    <w:rsid w:val="00D0559F"/>
    <w:rsid w:val="00D077E9"/>
    <w:rsid w:val="00D42CB7"/>
    <w:rsid w:val="00D5413D"/>
    <w:rsid w:val="00D570A9"/>
    <w:rsid w:val="00D70D02"/>
    <w:rsid w:val="00D770C7"/>
    <w:rsid w:val="00D86945"/>
    <w:rsid w:val="00D90290"/>
    <w:rsid w:val="00DB68A4"/>
    <w:rsid w:val="00DD152F"/>
    <w:rsid w:val="00DE213F"/>
    <w:rsid w:val="00DF027C"/>
    <w:rsid w:val="00DF3EDE"/>
    <w:rsid w:val="00E00A32"/>
    <w:rsid w:val="00E16849"/>
    <w:rsid w:val="00E22ACD"/>
    <w:rsid w:val="00E37CBA"/>
    <w:rsid w:val="00E620B0"/>
    <w:rsid w:val="00E73CE1"/>
    <w:rsid w:val="00E81B40"/>
    <w:rsid w:val="00EB0726"/>
    <w:rsid w:val="00EF555B"/>
    <w:rsid w:val="00F027BB"/>
    <w:rsid w:val="00F11DCF"/>
    <w:rsid w:val="00F162EA"/>
    <w:rsid w:val="00F52D27"/>
    <w:rsid w:val="00F83527"/>
    <w:rsid w:val="00F83D5F"/>
    <w:rsid w:val="00FB26E1"/>
    <w:rsid w:val="00FD583F"/>
    <w:rsid w:val="00FD6943"/>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FBAF61"/>
  <w15:docId w15:val="{62DF00A2-499D-4C64-BC38-F59F6F1BE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9"/>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9"/>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9"/>
    <w:unhideWhenUsed/>
    <w:qFormat/>
    <w:rsid w:val="00813F33"/>
    <w:pPr>
      <w:keepNext/>
      <w:keepLines/>
      <w:spacing w:before="160" w:after="80" w:line="278" w:lineRule="auto"/>
      <w:outlineLvl w:val="2"/>
    </w:pPr>
    <w:rPr>
      <w:rFonts w:eastAsiaTheme="majorEastAsia" w:cstheme="majorBidi"/>
      <w:b w:val="0"/>
      <w:color w:val="013A57" w:themeColor="accent1" w:themeShade="BF"/>
      <w:kern w:val="2"/>
      <w:szCs w:val="28"/>
      <w14:ligatures w14:val="standardContextual"/>
    </w:rPr>
  </w:style>
  <w:style w:type="paragraph" w:styleId="Titre4">
    <w:name w:val="heading 4"/>
    <w:basedOn w:val="Normal"/>
    <w:next w:val="Normal"/>
    <w:link w:val="Titre4Car"/>
    <w:uiPriority w:val="9"/>
    <w:unhideWhenUsed/>
    <w:qFormat/>
    <w:rsid w:val="00813F33"/>
    <w:pPr>
      <w:keepNext/>
      <w:keepLines/>
      <w:spacing w:before="80" w:after="40" w:line="278" w:lineRule="auto"/>
      <w:outlineLvl w:val="3"/>
    </w:pPr>
    <w:rPr>
      <w:rFonts w:eastAsiaTheme="majorEastAsia" w:cstheme="majorBidi"/>
      <w:b w:val="0"/>
      <w:i/>
      <w:iCs/>
      <w:color w:val="013A57" w:themeColor="accent1" w:themeShade="BF"/>
      <w:kern w:val="2"/>
      <w:sz w:val="24"/>
      <w:szCs w:val="24"/>
      <w14:ligatures w14:val="standardContextual"/>
    </w:rPr>
  </w:style>
  <w:style w:type="paragraph" w:styleId="Titre5">
    <w:name w:val="heading 5"/>
    <w:basedOn w:val="Normal"/>
    <w:next w:val="Normal"/>
    <w:link w:val="Titre5Car"/>
    <w:uiPriority w:val="9"/>
    <w:semiHidden/>
    <w:unhideWhenUsed/>
    <w:qFormat/>
    <w:rsid w:val="00813F33"/>
    <w:pPr>
      <w:keepNext/>
      <w:keepLines/>
      <w:spacing w:before="80" w:after="40" w:line="278" w:lineRule="auto"/>
      <w:outlineLvl w:val="4"/>
    </w:pPr>
    <w:rPr>
      <w:rFonts w:eastAsiaTheme="majorEastAsia" w:cstheme="majorBidi"/>
      <w:b w:val="0"/>
      <w:color w:val="013A57" w:themeColor="accent1" w:themeShade="BF"/>
      <w:kern w:val="2"/>
      <w:sz w:val="24"/>
      <w:szCs w:val="24"/>
      <w14:ligatures w14:val="standardContextual"/>
    </w:rPr>
  </w:style>
  <w:style w:type="paragraph" w:styleId="Titre6">
    <w:name w:val="heading 6"/>
    <w:basedOn w:val="Normal"/>
    <w:next w:val="Normal"/>
    <w:link w:val="Titre6Car"/>
    <w:uiPriority w:val="9"/>
    <w:semiHidden/>
    <w:unhideWhenUsed/>
    <w:qFormat/>
    <w:rsid w:val="00813F33"/>
    <w:pPr>
      <w:keepNext/>
      <w:keepLines/>
      <w:spacing w:before="40" w:line="278" w:lineRule="auto"/>
      <w:outlineLvl w:val="5"/>
    </w:pPr>
    <w:rPr>
      <w:rFonts w:eastAsiaTheme="majorEastAsia" w:cstheme="majorBidi"/>
      <w:b w:val="0"/>
      <w:i/>
      <w:iCs/>
      <w:color w:val="3B33A1" w:themeColor="text1" w:themeTint="A6"/>
      <w:kern w:val="2"/>
      <w:sz w:val="24"/>
      <w:szCs w:val="24"/>
      <w14:ligatures w14:val="standardContextual"/>
    </w:rPr>
  </w:style>
  <w:style w:type="paragraph" w:styleId="Titre7">
    <w:name w:val="heading 7"/>
    <w:basedOn w:val="Normal"/>
    <w:next w:val="Normal"/>
    <w:link w:val="Titre7Car"/>
    <w:uiPriority w:val="9"/>
    <w:semiHidden/>
    <w:unhideWhenUsed/>
    <w:qFormat/>
    <w:rsid w:val="00813F33"/>
    <w:pPr>
      <w:keepNext/>
      <w:keepLines/>
      <w:spacing w:before="40" w:line="278" w:lineRule="auto"/>
      <w:outlineLvl w:val="6"/>
    </w:pPr>
    <w:rPr>
      <w:rFonts w:eastAsiaTheme="majorEastAsia" w:cstheme="majorBidi"/>
      <w:b w:val="0"/>
      <w:color w:val="3B33A1" w:themeColor="text1" w:themeTint="A6"/>
      <w:kern w:val="2"/>
      <w:sz w:val="24"/>
      <w:szCs w:val="24"/>
      <w14:ligatures w14:val="standardContextual"/>
    </w:rPr>
  </w:style>
  <w:style w:type="paragraph" w:styleId="Titre8">
    <w:name w:val="heading 8"/>
    <w:basedOn w:val="Normal"/>
    <w:next w:val="Normal"/>
    <w:link w:val="Titre8Car"/>
    <w:uiPriority w:val="9"/>
    <w:semiHidden/>
    <w:unhideWhenUsed/>
    <w:qFormat/>
    <w:rsid w:val="00813F33"/>
    <w:pPr>
      <w:keepNext/>
      <w:keepLines/>
      <w:spacing w:line="278" w:lineRule="auto"/>
      <w:outlineLvl w:val="7"/>
    </w:pPr>
    <w:rPr>
      <w:rFonts w:eastAsiaTheme="majorEastAsia" w:cstheme="majorBidi"/>
      <w:b w:val="0"/>
      <w:i/>
      <w:iCs/>
      <w:color w:val="221D5D" w:themeColor="text1" w:themeTint="D8"/>
      <w:kern w:val="2"/>
      <w:sz w:val="24"/>
      <w:szCs w:val="24"/>
      <w14:ligatures w14:val="standardContextual"/>
    </w:rPr>
  </w:style>
  <w:style w:type="paragraph" w:styleId="Titre9">
    <w:name w:val="heading 9"/>
    <w:basedOn w:val="Normal"/>
    <w:next w:val="Normal"/>
    <w:link w:val="Titre9Car"/>
    <w:uiPriority w:val="9"/>
    <w:semiHidden/>
    <w:unhideWhenUsed/>
    <w:qFormat/>
    <w:rsid w:val="00813F33"/>
    <w:pPr>
      <w:keepNext/>
      <w:keepLines/>
      <w:spacing w:line="278" w:lineRule="auto"/>
      <w:outlineLvl w:val="8"/>
    </w:pPr>
    <w:rPr>
      <w:rFonts w:eastAsiaTheme="majorEastAsia" w:cstheme="majorBidi"/>
      <w:b w:val="0"/>
      <w:color w:val="221D5D" w:themeColor="text1" w:themeTint="D8"/>
      <w:kern w:val="2"/>
      <w:sz w:val="24"/>
      <w:szCs w:val="24"/>
      <w14:ligatures w14:val="standardContextu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0"/>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0"/>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11"/>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11"/>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9"/>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9"/>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character" w:customStyle="1" w:styleId="Titre3Car">
    <w:name w:val="Titre 3 Car"/>
    <w:basedOn w:val="Policepardfaut"/>
    <w:link w:val="Titre3"/>
    <w:uiPriority w:val="9"/>
    <w:rsid w:val="00813F33"/>
    <w:rPr>
      <w:rFonts w:eastAsiaTheme="majorEastAsia" w:cstheme="majorBidi"/>
      <w:color w:val="013A57" w:themeColor="accent1" w:themeShade="BF"/>
      <w:kern w:val="2"/>
      <w:sz w:val="28"/>
      <w:szCs w:val="28"/>
      <w14:ligatures w14:val="standardContextual"/>
    </w:rPr>
  </w:style>
  <w:style w:type="character" w:customStyle="1" w:styleId="Titre4Car">
    <w:name w:val="Titre 4 Car"/>
    <w:basedOn w:val="Policepardfaut"/>
    <w:link w:val="Titre4"/>
    <w:uiPriority w:val="9"/>
    <w:rsid w:val="00813F33"/>
    <w:rPr>
      <w:rFonts w:eastAsiaTheme="majorEastAsia" w:cstheme="majorBidi"/>
      <w:i/>
      <w:iCs/>
      <w:color w:val="013A57" w:themeColor="accent1" w:themeShade="BF"/>
      <w:kern w:val="2"/>
      <w14:ligatures w14:val="standardContextual"/>
    </w:rPr>
  </w:style>
  <w:style w:type="character" w:customStyle="1" w:styleId="Titre5Car">
    <w:name w:val="Titre 5 Car"/>
    <w:basedOn w:val="Policepardfaut"/>
    <w:link w:val="Titre5"/>
    <w:uiPriority w:val="9"/>
    <w:semiHidden/>
    <w:rsid w:val="00813F33"/>
    <w:rPr>
      <w:rFonts w:eastAsiaTheme="majorEastAsia" w:cstheme="majorBidi"/>
      <w:color w:val="013A57" w:themeColor="accent1" w:themeShade="BF"/>
      <w:kern w:val="2"/>
      <w14:ligatures w14:val="standardContextual"/>
    </w:rPr>
  </w:style>
  <w:style w:type="character" w:customStyle="1" w:styleId="Titre6Car">
    <w:name w:val="Titre 6 Car"/>
    <w:basedOn w:val="Policepardfaut"/>
    <w:link w:val="Titre6"/>
    <w:uiPriority w:val="9"/>
    <w:semiHidden/>
    <w:rsid w:val="00813F33"/>
    <w:rPr>
      <w:rFonts w:eastAsiaTheme="majorEastAsia" w:cstheme="majorBidi"/>
      <w:i/>
      <w:iCs/>
      <w:color w:val="3B33A1" w:themeColor="text1" w:themeTint="A6"/>
      <w:kern w:val="2"/>
      <w14:ligatures w14:val="standardContextual"/>
    </w:rPr>
  </w:style>
  <w:style w:type="character" w:customStyle="1" w:styleId="Titre7Car">
    <w:name w:val="Titre 7 Car"/>
    <w:basedOn w:val="Policepardfaut"/>
    <w:link w:val="Titre7"/>
    <w:uiPriority w:val="9"/>
    <w:semiHidden/>
    <w:rsid w:val="00813F33"/>
    <w:rPr>
      <w:rFonts w:eastAsiaTheme="majorEastAsia" w:cstheme="majorBidi"/>
      <w:color w:val="3B33A1" w:themeColor="text1" w:themeTint="A6"/>
      <w:kern w:val="2"/>
      <w14:ligatures w14:val="standardContextual"/>
    </w:rPr>
  </w:style>
  <w:style w:type="character" w:customStyle="1" w:styleId="Titre8Car">
    <w:name w:val="Titre 8 Car"/>
    <w:basedOn w:val="Policepardfaut"/>
    <w:link w:val="Titre8"/>
    <w:uiPriority w:val="9"/>
    <w:semiHidden/>
    <w:rsid w:val="00813F33"/>
    <w:rPr>
      <w:rFonts w:eastAsiaTheme="majorEastAsia" w:cstheme="majorBidi"/>
      <w:i/>
      <w:iCs/>
      <w:color w:val="221D5D" w:themeColor="text1" w:themeTint="D8"/>
      <w:kern w:val="2"/>
      <w14:ligatures w14:val="standardContextual"/>
    </w:rPr>
  </w:style>
  <w:style w:type="character" w:customStyle="1" w:styleId="Titre9Car">
    <w:name w:val="Titre 9 Car"/>
    <w:basedOn w:val="Policepardfaut"/>
    <w:link w:val="Titre9"/>
    <w:uiPriority w:val="9"/>
    <w:semiHidden/>
    <w:rsid w:val="00813F33"/>
    <w:rPr>
      <w:rFonts w:eastAsiaTheme="majorEastAsia" w:cstheme="majorBidi"/>
      <w:color w:val="221D5D" w:themeColor="text1" w:themeTint="D8"/>
      <w:kern w:val="2"/>
      <w14:ligatures w14:val="standardContextual"/>
    </w:rPr>
  </w:style>
  <w:style w:type="paragraph" w:styleId="Citation">
    <w:name w:val="Quote"/>
    <w:basedOn w:val="Normal"/>
    <w:next w:val="Normal"/>
    <w:link w:val="CitationCar"/>
    <w:uiPriority w:val="29"/>
    <w:qFormat/>
    <w:rsid w:val="00813F33"/>
    <w:pPr>
      <w:spacing w:before="160" w:after="160" w:line="278" w:lineRule="auto"/>
      <w:jc w:val="center"/>
    </w:pPr>
    <w:rPr>
      <w:rFonts w:eastAsiaTheme="minorHAnsi"/>
      <w:b w:val="0"/>
      <w:i/>
      <w:iCs/>
      <w:color w:val="2E287F" w:themeColor="text1" w:themeTint="BF"/>
      <w:kern w:val="2"/>
      <w:sz w:val="24"/>
      <w:szCs w:val="24"/>
      <w14:ligatures w14:val="standardContextual"/>
    </w:rPr>
  </w:style>
  <w:style w:type="character" w:customStyle="1" w:styleId="CitationCar">
    <w:name w:val="Citation Car"/>
    <w:basedOn w:val="Policepardfaut"/>
    <w:link w:val="Citation"/>
    <w:uiPriority w:val="29"/>
    <w:rsid w:val="00813F33"/>
    <w:rPr>
      <w:i/>
      <w:iCs/>
      <w:color w:val="2E287F" w:themeColor="text1" w:themeTint="BF"/>
      <w:kern w:val="2"/>
      <w14:ligatures w14:val="standardContextual"/>
    </w:rPr>
  </w:style>
  <w:style w:type="paragraph" w:styleId="Paragraphedeliste">
    <w:name w:val="List Paragraph"/>
    <w:basedOn w:val="Normal"/>
    <w:uiPriority w:val="34"/>
    <w:qFormat/>
    <w:rsid w:val="00813F33"/>
    <w:pPr>
      <w:spacing w:after="160" w:line="278" w:lineRule="auto"/>
      <w:ind w:left="720"/>
      <w:contextualSpacing/>
    </w:pPr>
    <w:rPr>
      <w:rFonts w:eastAsiaTheme="minorHAnsi"/>
      <w:b w:val="0"/>
      <w:color w:val="auto"/>
      <w:kern w:val="2"/>
      <w:sz w:val="24"/>
      <w:szCs w:val="24"/>
      <w14:ligatures w14:val="standardContextual"/>
    </w:rPr>
  </w:style>
  <w:style w:type="character" w:styleId="Accentuationintense">
    <w:name w:val="Intense Emphasis"/>
    <w:basedOn w:val="Policepardfaut"/>
    <w:uiPriority w:val="21"/>
    <w:qFormat/>
    <w:rsid w:val="00813F33"/>
    <w:rPr>
      <w:i/>
      <w:iCs/>
      <w:color w:val="013A57" w:themeColor="accent1" w:themeShade="BF"/>
    </w:rPr>
  </w:style>
  <w:style w:type="paragraph" w:styleId="Citationintense">
    <w:name w:val="Intense Quote"/>
    <w:basedOn w:val="Normal"/>
    <w:next w:val="Normal"/>
    <w:link w:val="CitationintenseCar"/>
    <w:uiPriority w:val="30"/>
    <w:qFormat/>
    <w:rsid w:val="00813F33"/>
    <w:pPr>
      <w:pBdr>
        <w:top w:val="single" w:sz="4" w:space="10" w:color="013A57" w:themeColor="accent1" w:themeShade="BF"/>
        <w:bottom w:val="single" w:sz="4" w:space="10" w:color="013A57" w:themeColor="accent1" w:themeShade="BF"/>
      </w:pBdr>
      <w:spacing w:before="360" w:after="360" w:line="278" w:lineRule="auto"/>
      <w:ind w:left="864" w:right="864"/>
      <w:jc w:val="center"/>
    </w:pPr>
    <w:rPr>
      <w:rFonts w:eastAsiaTheme="minorHAnsi"/>
      <w:b w:val="0"/>
      <w:i/>
      <w:iCs/>
      <w:color w:val="013A57" w:themeColor="accent1" w:themeShade="BF"/>
      <w:kern w:val="2"/>
      <w:sz w:val="24"/>
      <w:szCs w:val="24"/>
      <w14:ligatures w14:val="standardContextual"/>
    </w:rPr>
  </w:style>
  <w:style w:type="character" w:customStyle="1" w:styleId="CitationintenseCar">
    <w:name w:val="Citation intense Car"/>
    <w:basedOn w:val="Policepardfaut"/>
    <w:link w:val="Citationintense"/>
    <w:uiPriority w:val="30"/>
    <w:rsid w:val="00813F33"/>
    <w:rPr>
      <w:i/>
      <w:iCs/>
      <w:color w:val="013A57" w:themeColor="accent1" w:themeShade="BF"/>
      <w:kern w:val="2"/>
      <w14:ligatures w14:val="standardContextual"/>
    </w:rPr>
  </w:style>
  <w:style w:type="character" w:styleId="Rfrenceintense">
    <w:name w:val="Intense Reference"/>
    <w:basedOn w:val="Policepardfaut"/>
    <w:uiPriority w:val="32"/>
    <w:qFormat/>
    <w:rsid w:val="00813F33"/>
    <w:rPr>
      <w:b/>
      <w:bCs/>
      <w:smallCaps/>
      <w:color w:val="013A57" w:themeColor="accent1" w:themeShade="BF"/>
      <w:spacing w:val="5"/>
    </w:rPr>
  </w:style>
  <w:style w:type="character" w:customStyle="1" w:styleId="ui-provider">
    <w:name w:val="ui-provider"/>
    <w:basedOn w:val="Policepardfaut"/>
    <w:rsid w:val="00813F33"/>
  </w:style>
  <w:style w:type="character" w:styleId="Lienhypertexte">
    <w:name w:val="Hyperlink"/>
    <w:basedOn w:val="Policepardfaut"/>
    <w:uiPriority w:val="99"/>
    <w:unhideWhenUsed/>
    <w:rsid w:val="00813F33"/>
    <w:rPr>
      <w:color w:val="0000FF"/>
      <w:u w:val="single"/>
    </w:rPr>
  </w:style>
  <w:style w:type="character" w:styleId="Mentionnonrsolue">
    <w:name w:val="Unresolved Mention"/>
    <w:basedOn w:val="Policepardfaut"/>
    <w:uiPriority w:val="99"/>
    <w:semiHidden/>
    <w:unhideWhenUsed/>
    <w:rsid w:val="00813F33"/>
    <w:rPr>
      <w:color w:val="605E5C"/>
      <w:shd w:val="clear" w:color="auto" w:fill="E1DFDD"/>
    </w:rPr>
  </w:style>
  <w:style w:type="character" w:styleId="Lienhypertextesuivivisit">
    <w:name w:val="FollowedHyperlink"/>
    <w:basedOn w:val="Policepardfaut"/>
    <w:uiPriority w:val="99"/>
    <w:semiHidden/>
    <w:unhideWhenUsed/>
    <w:rsid w:val="00813F33"/>
    <w:rPr>
      <w:color w:val="3592CF" w:themeColor="followedHyperlink"/>
      <w:u w:val="single"/>
    </w:rPr>
  </w:style>
  <w:style w:type="character" w:styleId="lev">
    <w:name w:val="Strong"/>
    <w:basedOn w:val="Policepardfaut"/>
    <w:uiPriority w:val="22"/>
    <w:qFormat/>
    <w:rsid w:val="00813F33"/>
    <w:rPr>
      <w:b/>
      <w:bCs/>
    </w:rPr>
  </w:style>
  <w:style w:type="paragraph" w:styleId="Sansinterligne">
    <w:name w:val="No Spacing"/>
    <w:uiPriority w:val="1"/>
    <w:qFormat/>
    <w:rsid w:val="00813F33"/>
    <w:pPr>
      <w:spacing w:after="0" w:line="240" w:lineRule="auto"/>
    </w:pPr>
    <w:rPr>
      <w:kern w:val="2"/>
      <w14:ligatures w14:val="standardContextual"/>
    </w:rPr>
  </w:style>
  <w:style w:type="character" w:styleId="CodeHTML">
    <w:name w:val="HTML Code"/>
    <w:basedOn w:val="Policepardfaut"/>
    <w:uiPriority w:val="99"/>
    <w:semiHidden/>
    <w:unhideWhenUsed/>
    <w:rsid w:val="00813F3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yperlink" Target="https://getcomposer.org/download/" TargetMode="External"/><Relationship Id="rId11" Type="http://schemas.openxmlformats.org/officeDocument/2006/relationships/image" Target="media/image3.png"/><Relationship Id="rId32" Type="http://schemas.openxmlformats.org/officeDocument/2006/relationships/image" Target="media/image18.jp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hyperlink" Target="https://code.visualstudio.com/"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symfony.com/download"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wampserver.aviatechno.net/" TargetMode="External"/><Relationship Id="rId18" Type="http://schemas.openxmlformats.org/officeDocument/2006/relationships/hyperlink" Target="https://fonts.google.com/"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scoop.sh/"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15-500738\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7ED75E638644B53B05543AA98B8BBA7"/>
        <w:category>
          <w:name w:val="Général"/>
          <w:gallery w:val="placeholder"/>
        </w:category>
        <w:types>
          <w:type w:val="bbPlcHdr"/>
        </w:types>
        <w:behaviors>
          <w:behavior w:val="content"/>
        </w:behaviors>
        <w:guid w:val="{8D14BE6A-7090-4F58-B0D1-1AF2024B4388}"/>
      </w:docPartPr>
      <w:docPartBody>
        <w:p w:rsidR="009679E6" w:rsidRDefault="00000000">
          <w:pPr>
            <w:pStyle w:val="27ED75E638644B53B05543AA98B8BBA7"/>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juillet 5</w:t>
          </w:r>
          <w:r w:rsidRPr="00D86945">
            <w:rPr>
              <w:rStyle w:val="Sous-titreCar"/>
              <w:b/>
              <w:lang w:bidi="fr-FR"/>
            </w:rPr>
            <w:fldChar w:fldCharType="end"/>
          </w:r>
        </w:p>
      </w:docPartBody>
    </w:docPart>
    <w:docPart>
      <w:docPartPr>
        <w:name w:val="3BBCFCC5AC5C4BDB9A6FACF4DB733C1D"/>
        <w:category>
          <w:name w:val="Général"/>
          <w:gallery w:val="placeholder"/>
        </w:category>
        <w:types>
          <w:type w:val="bbPlcHdr"/>
        </w:types>
        <w:behaviors>
          <w:behavior w:val="content"/>
        </w:behaviors>
        <w:guid w:val="{8542203C-F9F8-488C-A59A-517404BF037D}"/>
      </w:docPartPr>
      <w:docPartBody>
        <w:p w:rsidR="009679E6" w:rsidRDefault="00000000">
          <w:pPr>
            <w:pStyle w:val="3BBCFCC5AC5C4BDB9A6FACF4DB733C1D"/>
          </w:pPr>
          <w:r>
            <w:rPr>
              <w:lang w:bidi="fr-FR"/>
            </w:rPr>
            <w:t>NOM DE LA SOCIÉTÉ</w:t>
          </w:r>
        </w:p>
      </w:docPartBody>
    </w:docPart>
    <w:docPart>
      <w:docPartPr>
        <w:name w:val="F88E198442DD478B9739628FF88C2280"/>
        <w:category>
          <w:name w:val="Général"/>
          <w:gallery w:val="placeholder"/>
        </w:category>
        <w:types>
          <w:type w:val="bbPlcHdr"/>
        </w:types>
        <w:behaviors>
          <w:behavior w:val="content"/>
        </w:behaviors>
        <w:guid w:val="{1BDC7471-45D9-4CBE-92AC-739FA110C28D}"/>
      </w:docPartPr>
      <w:docPartBody>
        <w:p w:rsidR="009679E6" w:rsidRDefault="00000000">
          <w:pPr>
            <w:pStyle w:val="F88E198442DD478B9739628FF88C2280"/>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erlana">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3122"/>
    <w:rsid w:val="00033122"/>
    <w:rsid w:val="00074DC1"/>
    <w:rsid w:val="00246AF1"/>
    <w:rsid w:val="00530BCC"/>
    <w:rsid w:val="006D3E64"/>
    <w:rsid w:val="00714C64"/>
    <w:rsid w:val="007F0678"/>
    <w:rsid w:val="009679E6"/>
    <w:rsid w:val="00AC4BF3"/>
    <w:rsid w:val="00B6265F"/>
    <w:rsid w:val="00CA2EFE"/>
    <w:rsid w:val="00DF3EDE"/>
    <w:rsid w:val="00E73CE1"/>
    <w:rsid w:val="00EC462B"/>
    <w:rsid w:val="00FD059B"/>
    <w:rsid w:val="00FE4CB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0E2841" w:themeColor="text2"/>
      <w:spacing w:val="20"/>
      <w:kern w:val="0"/>
      <w:sz w:val="32"/>
      <w:szCs w:val="22"/>
      <w:lang w:eastAsia="en-US"/>
      <w14:ligatures w14:val="none"/>
    </w:rPr>
  </w:style>
  <w:style w:type="character" w:customStyle="1" w:styleId="Sous-titreCar">
    <w:name w:val="Sous-titre Car"/>
    <w:basedOn w:val="Policepardfaut"/>
    <w:link w:val="Sous-titre"/>
    <w:uiPriority w:val="2"/>
    <w:rPr>
      <w:caps/>
      <w:color w:val="0E2841" w:themeColor="text2"/>
      <w:spacing w:val="20"/>
      <w:kern w:val="0"/>
      <w:sz w:val="32"/>
      <w:szCs w:val="22"/>
      <w:lang w:eastAsia="en-US"/>
      <w14:ligatures w14:val="none"/>
    </w:rPr>
  </w:style>
  <w:style w:type="paragraph" w:customStyle="1" w:styleId="27ED75E638644B53B05543AA98B8BBA7">
    <w:name w:val="27ED75E638644B53B05543AA98B8BBA7"/>
  </w:style>
  <w:style w:type="paragraph" w:customStyle="1" w:styleId="3BBCFCC5AC5C4BDB9A6FACF4DB733C1D">
    <w:name w:val="3BBCFCC5AC5C4BDB9A6FACF4DB733C1D"/>
  </w:style>
  <w:style w:type="paragraph" w:customStyle="1" w:styleId="F88E198442DD478B9739628FF88C2280">
    <w:name w:val="F88E198442DD478B9739628FF88C22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Al karshi Abdullrahman</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597635-ED98-4491-A6D3-BFEB70B61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.dotx</Template>
  <TotalTime>95</TotalTime>
  <Pages>73</Pages>
  <Words>8351</Words>
  <Characters>45934</Characters>
  <Application>Microsoft Office Word</Application>
  <DocSecurity>0</DocSecurity>
  <Lines>382</Lines>
  <Paragraphs>108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Abdullrahman Al karshi</dc:creator>
  <cp:keywords/>
  <cp:lastModifiedBy>Abdullrahman Al karshi</cp:lastModifiedBy>
  <cp:revision>10</cp:revision>
  <cp:lastPrinted>2006-08-01T17:47:00Z</cp:lastPrinted>
  <dcterms:created xsi:type="dcterms:W3CDTF">2024-07-10T07:37:00Z</dcterms:created>
  <dcterms:modified xsi:type="dcterms:W3CDTF">2024-07-12T07:50:00Z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